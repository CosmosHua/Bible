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384" w:rsidRPr="00B01088" w:rsidRDefault="00B01088" w:rsidP="003A2384">
      <w:pPr>
        <w:pStyle w:val="ChapterHeading"/>
        <w:rPr>
          <w:color w:val="244061" w:themeColor="accent1" w:themeShade="80"/>
        </w:rPr>
      </w:pPr>
      <w:bookmarkStart w:id="0" w:name="_GoBack"/>
      <w:bookmarkEnd w:id="0"/>
      <w:r w:rsidRPr="00B01088">
        <w:rPr>
          <w:color w:val="244061" w:themeColor="accent1" w:themeShade="80"/>
        </w:rPr>
        <w:t xml:space="preserve">Resource </w:t>
      </w:r>
      <w:r w:rsidR="00CB3B18">
        <w:fldChar w:fldCharType="begin"/>
      </w:r>
      <w:r w:rsidR="00CB3B18">
        <w:instrText xml:space="preserve"> SEQ Resource \* MERGEFORMAT </w:instrText>
      </w:r>
      <w:r w:rsidR="00CB3B18">
        <w:fldChar w:fldCharType="separate"/>
      </w:r>
      <w:r w:rsidR="00515ED5" w:rsidRPr="00515ED5">
        <w:rPr>
          <w:noProof/>
          <w:color w:val="244061" w:themeColor="accent1" w:themeShade="80"/>
        </w:rPr>
        <w:t>1</w:t>
      </w:r>
      <w:r w:rsidR="00CB3B18">
        <w:rPr>
          <w:noProof/>
          <w:color w:val="244061" w:themeColor="accent1" w:themeShade="80"/>
        </w:rPr>
        <w:fldChar w:fldCharType="end"/>
      </w:r>
    </w:p>
    <w:p w:rsidR="00800FF8" w:rsidRDefault="00800FF8" w:rsidP="00800FF8">
      <w:pPr>
        <w:pStyle w:val="ChapterTitle"/>
      </w:pPr>
      <w:r>
        <w:t>X-Ray Questions</w:t>
      </w:r>
    </w:p>
    <w:p w:rsidR="00800FF8" w:rsidRDefault="00800FF8" w:rsidP="00800FF8">
      <w:pPr>
        <w:pStyle w:val="ChapterSubtitle"/>
      </w:pPr>
      <w:r>
        <w:t>Drawing Out the Whys and Wherefores of Human Behavior</w:t>
      </w:r>
    </w:p>
    <w:p w:rsidR="00800FF8" w:rsidRDefault="00800FF8" w:rsidP="00800FF8">
      <w:pPr>
        <w:pStyle w:val="ByLine"/>
      </w:pPr>
      <w:r>
        <w:t>Dr. David Powlison</w:t>
      </w:r>
    </w:p>
    <w:p w:rsidR="00800FF8" w:rsidRDefault="00800FF8" w:rsidP="00800FF8">
      <w:pPr>
        <w:pStyle w:val="Icon1"/>
        <w:framePr w:wrap="around"/>
      </w:pPr>
      <w:r>
        <w:sym w:font="Wingdings" w:char="F032"/>
      </w:r>
    </w:p>
    <w:p w:rsidR="00800FF8" w:rsidRDefault="00800FF8" w:rsidP="005D5C4C">
      <w:bookmarkStart w:id="1" w:name="MainDocument"/>
      <w:r>
        <w:t xml:space="preserve">This article is used by permission of the publisher. It appeared in </w:t>
      </w:r>
      <w:r>
        <w:rPr>
          <w:i/>
          <w:iCs/>
        </w:rPr>
        <w:t>The Journal of Biblical Counseling</w:t>
      </w:r>
      <w:r>
        <w:t xml:space="preserve">, Vol. 18, #1 Fall 1999. It was electronically and formatted by the Discipleship and Counseling Ministry Staff of Clearcreek Chapel. Any further copy and use of this document requires the permission of both the author and the Chapel. </w:t>
      </w:r>
    </w:p>
    <w:p w:rsidR="00800FF8" w:rsidRDefault="00800FF8" w:rsidP="00800FF8">
      <w:pPr>
        <w:pStyle w:val="Heading1"/>
      </w:pPr>
      <w:r>
        <w:t>Introduction</w:t>
      </w:r>
    </w:p>
    <w:p w:rsidR="00800FF8" w:rsidRDefault="00800FF8" w:rsidP="00800FF8">
      <w:pPr>
        <w:pStyle w:val="BodyText3"/>
      </w:pPr>
      <w:r>
        <w:t>Why did I do that?”  Why do you react that way?  Use those words and that tone of voice? Think those things? Feel this way? Remember that particular facet of what hap</w:t>
      </w:r>
      <w:r>
        <w:softHyphen/>
        <w:t>pened? Make that choice in this situation? Anticipate those possible outcomes?</w:t>
      </w:r>
    </w:p>
    <w:p w:rsidR="00800FF8" w:rsidRDefault="00800FF8" w:rsidP="00800FF8">
      <w:pPr>
        <w:pStyle w:val="BodyText3"/>
      </w:pPr>
      <w:r>
        <w:t>The question WHY? launches a thou</w:t>
      </w:r>
      <w:r>
        <w:softHyphen/>
        <w:t>sand theories of human nature. Why do people do what they do? An “answer” to this question anchors each analysis of human personality, and every attempt to fix what ails the human race. A view of motiva</w:t>
      </w:r>
      <w:r>
        <w:softHyphen/>
        <w:t>tion aligns and colors every detail of theory and practice. Did you become fixated some</w:t>
      </w:r>
      <w:r>
        <w:softHyphen/>
        <w:t>where on the hierarchy of need? Are you genetically hardwired towards aggression? Are raging hormones the culprit? Do your instinctual psychic impulses conflict with the dictates of society? Have your drives been reinforced by rewarding stimuli? Are you an Aries with Jupiter rising? Are you an Adult Child of unhappy and determinative traumatic experience? Are you compensat</w:t>
      </w:r>
      <w:r>
        <w:softHyphen/>
        <w:t>ing for perceived inferiorities, seeking to acquire better sell-esteem? Did a demon named Addiction infiltrate a crevice in your personality? Did you have a failure of willpower? Are you ignorant of good doc</w:t>
      </w:r>
      <w:r>
        <w:softHyphen/>
        <w:t>trine? Are you temperamentally a melan</w:t>
      </w:r>
      <w:r>
        <w:softHyphen/>
        <w:t>cholic or a sanguine, pessimist or optimist, introvert or extrovert? Are you immersed in the ideological false consciousness that characterizes your social class? Does your self-talk misrepresent the bases for identity and self-worth? “1 did that, thought that, felt that because....” What meets the eye has rea</w:t>
      </w:r>
      <w:r>
        <w:softHyphen/>
        <w:t>sons.</w:t>
      </w:r>
    </w:p>
    <w:p w:rsidR="00800FF8" w:rsidRDefault="00800FF8" w:rsidP="00800FF8">
      <w:pPr>
        <w:pStyle w:val="BodyText3"/>
      </w:pPr>
      <w:r>
        <w:t>Theories of what makes people tick incarnate into counseling models. Explana</w:t>
      </w:r>
      <w:r>
        <w:softHyphen/>
        <w:t>tions are signposts to solutions: take med</w:t>
      </w:r>
      <w:r>
        <w:softHyphen/>
        <w:t>ication, experience reparenting, cast out a demon, get your needs met, don’t make big decisions on bad star days, reprogram your inner monologue, explore your pain. Pre</w:t>
      </w:r>
      <w:r>
        <w:softHyphen/>
        <w:t>sumed reasons and appropriate responses are fiercely debated. In any university library, hundreds of yards of library shelves collect and collate the debates. The Lord God has a great deal to say on the issue, weighing in with His own point of view. He vigorously rebuts the contenders and coun</w:t>
      </w:r>
      <w:r>
        <w:softHyphen/>
        <w:t>terfeits by demonstrating that human moti</w:t>
      </w:r>
      <w:r>
        <w:softHyphen/>
        <w:t>vation has to do with Him. Counseling that aims to arise from Scripture must do justice to what God says about the whys and wherefores of the human heart. Scripture claims to search out the “thoughts and intentions of the heart” according to the spe</w:t>
      </w:r>
      <w:r>
        <w:softHyphen/>
        <w:t>cific criteria by which the Searcher of hearts evaluates what He sees in us (</w:t>
      </w:r>
      <w:smartTag w:uri="urn:schemas-libronix-net:datatype" w:element="bible">
        <w:smartTagPr>
          <w:attr w:name="reference" w:val="Heb 4:12"/>
          <w:attr w:name="language" w:val="en"/>
        </w:smartTagPr>
        <w:r>
          <w:t>Heb 4:12f</w:t>
        </w:r>
      </w:smartTag>
      <w:r>
        <w:t>).</w:t>
      </w:r>
    </w:p>
    <w:p w:rsidR="00800FF8" w:rsidRDefault="00800FF8" w:rsidP="00800FF8">
      <w:pPr>
        <w:pStyle w:val="BodyText3"/>
      </w:pPr>
      <w:r>
        <w:t xml:space="preserve">The following list of “X-ray questions” provides aid in discerning the patterns of a person’s motivation. The questions aim to help people identify and unveil the ungodly masters that occupy positions of authority in their hearts. These questions reveal “functional gods,” what </w:t>
      </w:r>
      <w:r>
        <w:lastRenderedPageBreak/>
        <w:t>or who actu</w:t>
      </w:r>
      <w:r>
        <w:softHyphen/>
        <w:t>ally controls particular actions, thoughts, emotions, atti</w:t>
      </w:r>
      <w:r>
        <w:softHyphen/>
        <w:t>tudes, memories, and anticipations. Note well, “func</w:t>
      </w:r>
      <w:r>
        <w:softHyphen/>
        <w:t>tional gods” in a particular situation often stand dia</w:t>
      </w:r>
      <w:r>
        <w:softHyphen/>
        <w:t>metrically opposed to the “professed God.”</w:t>
      </w:r>
    </w:p>
    <w:p w:rsidR="00800FF8" w:rsidRDefault="00800FF8" w:rsidP="00800FF8">
      <w:pPr>
        <w:pStyle w:val="BodyText3"/>
      </w:pPr>
      <w:r>
        <w:t>Consider when you become anxious, preoccupied, and filled with fretful concern. Something happened -you can’t get it off your mind. Something is happening now—you’re consumed with it. Something will happen tomorrow—your mind turns it over and over, chewing on every possible contingency As the sin of worry tightens its unpleasant hold on your soul, perhaps you jump for some escapist quick fix: raid the icebox, watch TV, masturbate, read a novel, go shopping, drink a beer, play a game. Or perhaps you mobilize to seize control: make a string of phone calls, work all night, build a fac</w:t>
      </w:r>
      <w:r>
        <w:softHyphen/>
        <w:t>tion of supporters, clean your house, get mad. Why is all this going on?</w:t>
      </w:r>
    </w:p>
    <w:p w:rsidR="00800FF8" w:rsidRDefault="00800FF8" w:rsidP="00800FF8">
      <w:pPr>
        <w:pStyle w:val="BodyText3"/>
      </w:pPr>
      <w:r>
        <w:t>As a Christian you profess that God controls all things, and works everything to His glory and your ultimate well-being. You profess that God is your rock and refuge, a very present help in whatever troubles you face. You profess to worship Him, trust Him, love Him, obey Him. But in that moment—hour, day, season —of anxiety, escape, or drivenness, you live as if you needed to control all things. You live as if money, or someone’s approval, or a “successful” sermon, or your grade on an exam, or good health, or avoiding conflict, or getting your way, or.. .matters more than trusting and loving God. You live as if some temporary good feeling could provide you refuge, as if your actions could make the world right. Your functional god com</w:t>
      </w:r>
      <w:r>
        <w:softHyphen/>
        <w:t>petes with your professed God. Unbelievers are wholly owned by ungodly motives. True believers are often severely compromised, distracted, and divided. But grace reorients us, purifies us, and turns us back to our Lord.</w:t>
      </w:r>
    </w:p>
    <w:p w:rsidR="00800FF8" w:rsidRDefault="00800FF8" w:rsidP="00800FF8">
      <w:pPr>
        <w:pStyle w:val="BodyText3"/>
      </w:pPr>
      <w:r>
        <w:t>Christ’s transformational work in our lives simulta</w:t>
      </w:r>
      <w:r>
        <w:softHyphen/>
        <w:t>neously operates in two dimensions, the “vertical” and “horizontal,” the Why and the How. God is always reorienting both our worship and our walk, our motives and our lifestyle. Paul summarizes the purpose of his ministry this way: “The goal of our instruction is love from a pure heart and a good conscience and a sin</w:t>
      </w:r>
      <w:r>
        <w:softHyphen/>
        <w:t>cere faith” (</w:t>
      </w:r>
      <w:smartTag w:uri="urn:schemas-libronix-net:datatype" w:element="bible">
        <w:smartTagPr>
          <w:attr w:name="reference" w:val="1 Tim 1:5"/>
          <w:attr w:name="language" w:val="en"/>
        </w:smartTagPr>
        <w:r>
          <w:t>1 Tim 1:5</w:t>
        </w:r>
      </w:smartTag>
      <w:r>
        <w:t>). Love summarizes the renovation of horizontal relationships. Pure heart, good con</w:t>
      </w:r>
      <w:r>
        <w:softHyphen/>
        <w:t>science, and sincere faith capture the reconfiguration of vertical relationship. An impure or double-minded heart serves multiple masters. A bad or distorted con</w:t>
      </w:r>
      <w:r>
        <w:softHyphen/>
        <w:t>science misinterprets, misguides, and misevaluates, failing to process life God’s way. A hypocritical faith professes, sings, and prays one way, but trusts some</w:t>
      </w:r>
      <w:r>
        <w:softHyphen/>
        <w:t>thing else when push comes to shove. Defections of heart, conscience, and faith produce particular sins. Restoration of heart, conscience, and faith produces particular obediences. This article will probe the verti</w:t>
      </w:r>
      <w:r>
        <w:softHyphen/>
        <w:t>cal dimension that guides and animates—causes—the horizontal dimension.</w:t>
      </w:r>
    </w:p>
    <w:p w:rsidR="00800FF8" w:rsidRDefault="00800FF8" w:rsidP="00800FF8">
      <w:pPr>
        <w:pStyle w:val="SideBarText"/>
        <w:framePr w:wrap="around"/>
      </w:pPr>
      <w:r>
        <w:t>Unbelievers are wholly owned by ungodly motives.</w:t>
      </w:r>
    </w:p>
    <w:p w:rsidR="00800FF8" w:rsidRDefault="00800FF8" w:rsidP="00800FF8">
      <w:pPr>
        <w:pStyle w:val="BodyText3"/>
      </w:pPr>
      <w:r>
        <w:t>Notice that each question circles around the same basic issue: Who or what is your functional God/god? Many of the questions simply derive from the verbs that relate you to God: love, trust, fear, hope, seek, obey, take refuge, and the like. Each verb holds out a lamp to guide us to Him who is way, truth, and life. But each verb also may be turned into a question, holding up a mirror to show us where we stray. Each question comes at the same general question. In individual situations -different times, places, people—one or another may be more appropriate and helpful. Different ways of for</w:t>
      </w:r>
      <w:r>
        <w:softHyphen/>
        <w:t>mulating the motivation question will ring the bells of different people.</w:t>
      </w:r>
    </w:p>
    <w:p w:rsidR="00800FF8" w:rsidRDefault="00800FF8" w:rsidP="00800FF8">
      <w:pPr>
        <w:pStyle w:val="BodyText3"/>
      </w:pPr>
      <w:r>
        <w:t>The questions that follow are “Why?” questions, framed concretely as “What?” questions. These ques</w:t>
      </w:r>
      <w:r>
        <w:softHyphen/>
        <w:t>tions can help you draw out what gives specific direc</w:t>
      </w:r>
      <w:r>
        <w:softHyphen/>
        <w:t>tion to a person’s life. You do not see into anyone’s heart, but you can make intelligent inquiry into “Why are you angry? Why do you manipulate him? Why are you anxious in that situation? Why do you have a prob</w:t>
      </w:r>
      <w:r>
        <w:softHyphen/>
        <w:t>lem of lust at that particular time? Why do you drink to excess?” The Bible-the penetrating and light-giving word of the Searcher of hearts—is concerned to pierce below behaviors and emotions in order to expose motives, to lay people bare before Him with whom we have to do. Reorienting motives through the grace of the gospel can follow when there is conviction of par</w:t>
      </w:r>
      <w:r>
        <w:softHyphen/>
        <w:t>ticular forms of disorientation.</w:t>
      </w:r>
    </w:p>
    <w:p w:rsidR="00800FF8" w:rsidRDefault="00800FF8" w:rsidP="00800FF8">
      <w:pPr>
        <w:pStyle w:val="BodyText3"/>
      </w:pPr>
      <w:r>
        <w:t>These questions can be used in several different ways. Each can be focused “microscopically,” to dissect the details of one particular incident in a person’s life. Or each can be focused to give a “wide-angle” panoramic view, to illuminate recurrent and typical patterns that characterize a person’s entire life. You will find in the course of counseling—and your own growth in grace-that the details and the panorama comple</w:t>
      </w:r>
      <w:r>
        <w:softHyphen/>
        <w:t>ment each other. The panorama alone is too general; change happens in specifics. The details alone seem trivial; the panorama gives large meaning to such tiny details.</w:t>
      </w:r>
    </w:p>
    <w:p w:rsidR="00800FF8" w:rsidRDefault="00800FF8" w:rsidP="00800FF8">
      <w:pPr>
        <w:pStyle w:val="BodyText3"/>
      </w:pPr>
      <w:bookmarkStart w:id="2" w:name="QuestionsBody"/>
      <w:r>
        <w:t>The Bible references are meant to be pump primers to get you thinking. They barely scratch the surface of the Bible’s treatment of what motivates people. Be sure to ask the questions first “existentially.” What, is moti</w:t>
      </w:r>
      <w:r>
        <w:softHyphen/>
        <w:t>vating you or another? Do not run to the “Christian right answer” without working hard and honestly to analyze deviant “functional gods.” Intelligent repen</w:t>
      </w:r>
      <w:r>
        <w:softHyphen/>
        <w:t>tance will make the right answers really right and will make the love of Jesus your joy and hope.</w:t>
      </w:r>
    </w:p>
    <w:p w:rsidR="005D5C4C" w:rsidRDefault="005D5C4C">
      <w:pPr>
        <w:rPr>
          <w:rFonts w:ascii="Garamond" w:hAnsi="Garamond"/>
          <w:spacing w:val="-5"/>
          <w:sz w:val="24"/>
          <w:szCs w:val="16"/>
        </w:rPr>
      </w:pPr>
      <w:r>
        <w:br w:type="page"/>
      </w:r>
    </w:p>
    <w:p w:rsidR="00800FF8" w:rsidRDefault="00800FF8" w:rsidP="00DB3654">
      <w:pPr>
        <w:pStyle w:val="Heading2"/>
      </w:pPr>
      <w:bookmarkStart w:id="3" w:name="_Toc477058163"/>
      <w:bookmarkStart w:id="4" w:name="_Toc477058981"/>
      <w:bookmarkStart w:id="5" w:name="_Toc507550033"/>
      <w:bookmarkStart w:id="6" w:name="_Toc507550490"/>
      <w:bookmarkStart w:id="7" w:name="_Toc507550564"/>
      <w:r>
        <w:t>1.</w:t>
      </w:r>
      <w:r>
        <w:tab/>
        <w:t>What do you love? Hate?</w:t>
      </w:r>
      <w:r>
        <w:rPr>
          <w:rStyle w:val="FootnoteReference"/>
        </w:rPr>
        <w:footnoteReference w:id="1"/>
      </w:r>
      <w:bookmarkEnd w:id="3"/>
      <w:bookmarkEnd w:id="4"/>
      <w:bookmarkEnd w:id="5"/>
      <w:bookmarkEnd w:id="6"/>
      <w:bookmarkEnd w:id="7"/>
    </w:p>
    <w:p w:rsidR="00800FF8" w:rsidRDefault="00800FF8" w:rsidP="00800FF8">
      <w:pPr>
        <w:pStyle w:val="BodyText2"/>
      </w:pPr>
      <w:r>
        <w:t>This “first great commandment” question searches you out heart, soul, mind and might. There is no deep</w:t>
      </w:r>
      <w:r>
        <w:softHyphen/>
        <w:t>er question to ask of any person at any time. There is no deeper explanation for why you do what you do. Disordered loves hijack our hearts from our rightful Lord and Father.</w:t>
      </w:r>
    </w:p>
    <w:p w:rsidR="00800FF8" w:rsidRDefault="00800FF8" w:rsidP="00DB3654">
      <w:pPr>
        <w:pStyle w:val="Heading2"/>
      </w:pPr>
      <w:bookmarkStart w:id="8" w:name="_Toc477058164"/>
      <w:bookmarkStart w:id="9" w:name="_Toc477058982"/>
      <w:bookmarkStart w:id="10" w:name="_Toc507550034"/>
      <w:bookmarkStart w:id="11" w:name="_Toc507550491"/>
      <w:bookmarkStart w:id="12" w:name="_Toc507550565"/>
      <w:r>
        <w:t>2.</w:t>
      </w:r>
      <w:r>
        <w:tab/>
      </w:r>
      <w:r w:rsidR="00DB3654">
        <w:tab/>
      </w:r>
      <w:r>
        <w:t>What do you want, desire, crave, lust, and wish for? What desires do you serve and obey?</w:t>
      </w:r>
      <w:r>
        <w:rPr>
          <w:rStyle w:val="FootnoteReference"/>
        </w:rPr>
        <w:footnoteReference w:id="2"/>
      </w:r>
      <w:bookmarkEnd w:id="8"/>
      <w:bookmarkEnd w:id="9"/>
      <w:bookmarkEnd w:id="10"/>
      <w:bookmarkEnd w:id="11"/>
      <w:bookmarkEnd w:id="12"/>
    </w:p>
    <w:p w:rsidR="00800FF8" w:rsidRDefault="00800FF8" w:rsidP="00800FF8">
      <w:pPr>
        <w:pStyle w:val="BodyText2"/>
      </w:pPr>
      <w:r>
        <w:t xml:space="preserve">This summarizes the internal operations of the desire-driven “flesh” in the New Testament epistles. “My will be done” and “I want ________"are often quite accessible. Various desires rule people, so go for details of </w:t>
      </w:r>
      <w:r>
        <w:rPr>
          <w:i/>
        </w:rPr>
        <w:t xml:space="preserve">this </w:t>
      </w:r>
      <w:r>
        <w:t xml:space="preserve">person, </w:t>
      </w:r>
      <w:r>
        <w:rPr>
          <w:i/>
        </w:rPr>
        <w:t xml:space="preserve">now, </w:t>
      </w:r>
      <w:r>
        <w:t xml:space="preserve">in </w:t>
      </w:r>
      <w:r>
        <w:rPr>
          <w:i/>
        </w:rPr>
        <w:t xml:space="preserve">this </w:t>
      </w:r>
      <w:r>
        <w:t>situation. Notice, sometimes another person’s will rules you (peer pressure, people-pleasing, slave-like, or chameleon behavior). In such cases, your heart’s craving is to get whatever good they promise and avoid whatever bad they threaten: “I crave to be included, appreciated, accepted, admired by you.”</w:t>
      </w:r>
    </w:p>
    <w:p w:rsidR="00800FF8" w:rsidRDefault="00800FF8" w:rsidP="00DB3654">
      <w:pPr>
        <w:pStyle w:val="Heading2"/>
      </w:pPr>
      <w:bookmarkStart w:id="13" w:name="_Toc477058165"/>
      <w:bookmarkStart w:id="14" w:name="_Toc477058983"/>
      <w:bookmarkStart w:id="15" w:name="_Toc507550035"/>
      <w:bookmarkStart w:id="16" w:name="_Toc507550492"/>
      <w:bookmarkStart w:id="17" w:name="_Toc507550566"/>
      <w:r>
        <w:t>3.</w:t>
      </w:r>
      <w:r>
        <w:tab/>
        <w:t>What do you seek, aim for, pursue? What are your goals and expectations?</w:t>
      </w:r>
      <w:r>
        <w:rPr>
          <w:rStyle w:val="FootnoteReference"/>
        </w:rPr>
        <w:footnoteReference w:id="3"/>
      </w:r>
      <w:bookmarkEnd w:id="13"/>
      <w:bookmarkEnd w:id="14"/>
      <w:bookmarkEnd w:id="15"/>
      <w:bookmarkEnd w:id="16"/>
      <w:bookmarkEnd w:id="17"/>
    </w:p>
    <w:p w:rsidR="00800FF8" w:rsidRDefault="00800FF8" w:rsidP="00800FF8">
      <w:pPr>
        <w:pStyle w:val="BodyText2"/>
      </w:pPr>
      <w:r>
        <w:t>This particularly captures that your life is active and moves in a direction. We are purpose-full. Human motivation is not passive, as if hard-wired needs, instincts, or drives were controlled from outside us by being “unmet,” “frustrated,” or “conditioned.” People are active verbs.</w:t>
      </w:r>
    </w:p>
    <w:p w:rsidR="00800FF8" w:rsidRDefault="00800FF8" w:rsidP="00DB3654">
      <w:pPr>
        <w:pStyle w:val="Heading2"/>
      </w:pPr>
      <w:bookmarkStart w:id="18" w:name="_Toc477058166"/>
      <w:bookmarkStart w:id="19" w:name="_Toc477058984"/>
      <w:bookmarkStart w:id="20" w:name="_Toc507550036"/>
      <w:bookmarkStart w:id="21" w:name="_Toc507550493"/>
      <w:bookmarkStart w:id="22" w:name="_Toc507550567"/>
      <w:r>
        <w:t>4.</w:t>
      </w:r>
      <w:r>
        <w:tab/>
        <w:t>Where do you bank your hopes?</w:t>
      </w:r>
      <w:r>
        <w:rPr>
          <w:rStyle w:val="FootnoteReference"/>
        </w:rPr>
        <w:footnoteReference w:id="4"/>
      </w:r>
      <w:bookmarkEnd w:id="18"/>
      <w:bookmarkEnd w:id="19"/>
      <w:bookmarkEnd w:id="20"/>
      <w:bookmarkEnd w:id="21"/>
      <w:bookmarkEnd w:id="22"/>
    </w:p>
    <w:p w:rsidR="00800FF8" w:rsidRDefault="00800FF8" w:rsidP="00800FF8">
      <w:pPr>
        <w:pStyle w:val="BodyText2"/>
      </w:pPr>
      <w:r>
        <w:t>The future dimension is prominent in God’s inter</w:t>
      </w:r>
      <w:r>
        <w:softHyphen/>
        <w:t>pretation of human motives. People energetically sacri</w:t>
      </w:r>
      <w:r>
        <w:softHyphen/>
        <w:t>fice to attain what they hope for. What is it? People in despair have had hopes dashed. What were those shattered hopes?</w:t>
      </w:r>
    </w:p>
    <w:p w:rsidR="00800FF8" w:rsidRDefault="00800FF8" w:rsidP="00DB3654">
      <w:pPr>
        <w:pStyle w:val="Heading2"/>
      </w:pPr>
      <w:bookmarkStart w:id="23" w:name="_Toc477058167"/>
      <w:bookmarkStart w:id="24" w:name="_Toc477058985"/>
      <w:bookmarkStart w:id="25" w:name="_Toc507550037"/>
      <w:bookmarkStart w:id="26" w:name="_Toc507550494"/>
      <w:bookmarkStart w:id="27" w:name="_Toc507550568"/>
      <w:r>
        <w:t>5.</w:t>
      </w:r>
      <w:r>
        <w:tab/>
        <w:t>What do you fear? What do you not want? What do you tend to worry about?</w:t>
      </w:r>
      <w:r>
        <w:rPr>
          <w:rStyle w:val="FootnoteReference"/>
        </w:rPr>
        <w:footnoteReference w:id="5"/>
      </w:r>
      <w:bookmarkEnd w:id="23"/>
      <w:bookmarkEnd w:id="24"/>
      <w:bookmarkEnd w:id="25"/>
      <w:bookmarkEnd w:id="26"/>
      <w:bookmarkEnd w:id="27"/>
    </w:p>
    <w:p w:rsidR="00800FF8" w:rsidRDefault="00800FF8" w:rsidP="00800FF8">
      <w:pPr>
        <w:pStyle w:val="BodyText2"/>
      </w:pPr>
      <w:r>
        <w:t>Sinful fears invert cravings. If I want to avoid some</w:t>
      </w:r>
      <w:r>
        <w:softHyphen/>
        <w:t>thing at all costs—loss of reputation, loss of control, poverty, ill health, rejection, etc.—I am ruled by a lust</w:t>
      </w:r>
      <w:r>
        <w:softHyphen/>
        <w:t>ful fear.</w:t>
      </w:r>
    </w:p>
    <w:p w:rsidR="00800FF8" w:rsidRDefault="00800FF8" w:rsidP="00DB3654">
      <w:pPr>
        <w:pStyle w:val="Heading2"/>
      </w:pPr>
      <w:bookmarkStart w:id="28" w:name="_Toc477058168"/>
      <w:bookmarkStart w:id="29" w:name="_Toc477058986"/>
      <w:bookmarkStart w:id="30" w:name="_Toc507550038"/>
      <w:bookmarkStart w:id="31" w:name="_Toc507550495"/>
      <w:bookmarkStart w:id="32" w:name="_Toc507550569"/>
      <w:r>
        <w:t>6.</w:t>
      </w:r>
      <w:r>
        <w:tab/>
        <w:t>What do you feel like doing?</w:t>
      </w:r>
      <w:r>
        <w:rPr>
          <w:rStyle w:val="FootnoteReference"/>
        </w:rPr>
        <w:footnoteReference w:id="6"/>
      </w:r>
      <w:bookmarkEnd w:id="28"/>
      <w:bookmarkEnd w:id="29"/>
      <w:bookmarkEnd w:id="30"/>
      <w:bookmarkEnd w:id="31"/>
      <w:bookmarkEnd w:id="32"/>
    </w:p>
    <w:p w:rsidR="00800FF8" w:rsidRDefault="00800FF8" w:rsidP="00800FF8">
      <w:pPr>
        <w:pStyle w:val="BodyText2"/>
      </w:pPr>
      <w:r>
        <w:t>This is street talk for question 2, what do you desire? To be “feeling-oriented” means to make your wants your guide: “I feel like cursing you. I don’t feel like doing my chores.”</w:t>
      </w:r>
    </w:p>
    <w:p w:rsidR="00800FF8" w:rsidRDefault="00800FF8" w:rsidP="00800FF8">
      <w:pPr>
        <w:pStyle w:val="SideBarText"/>
        <w:framePr w:wrap="around"/>
      </w:pPr>
      <w:r>
        <w:rPr>
          <w:sz w:val="22"/>
        </w:rPr>
        <w:softHyphen/>
      </w:r>
      <w:r>
        <w:t>The future dimension is prominent in God’s interpretation of human motives.</w:t>
      </w:r>
    </w:p>
    <w:p w:rsidR="00800FF8" w:rsidRDefault="00800FF8" w:rsidP="00DB3654">
      <w:pPr>
        <w:pStyle w:val="Heading2"/>
      </w:pPr>
      <w:bookmarkStart w:id="33" w:name="_Toc477058169"/>
      <w:bookmarkStart w:id="34" w:name="_Toc477058987"/>
      <w:bookmarkStart w:id="35" w:name="_Toc507550039"/>
      <w:bookmarkStart w:id="36" w:name="_Toc507550496"/>
      <w:bookmarkStart w:id="37" w:name="_Toc507550570"/>
      <w:r>
        <w:t>7.</w:t>
      </w:r>
      <w:r>
        <w:tab/>
        <w:t>What do you think you need? What are your “felt needs”?</w:t>
      </w:r>
      <w:r>
        <w:rPr>
          <w:rStyle w:val="FootnoteReference"/>
        </w:rPr>
        <w:footnoteReference w:id="7"/>
      </w:r>
      <w:bookmarkEnd w:id="33"/>
      <w:bookmarkEnd w:id="34"/>
      <w:bookmarkEnd w:id="35"/>
      <w:bookmarkEnd w:id="36"/>
      <w:bookmarkEnd w:id="37"/>
    </w:p>
    <w:p w:rsidR="00800FF8" w:rsidRDefault="00800FF8" w:rsidP="00800FF8">
      <w:pPr>
        <w:pStyle w:val="BodyText2"/>
      </w:pPr>
      <w:r>
        <w:t>Questions 2 and 3 exposed your aims in terms of activity and pursuit. This question exposes your aims in terms of what you hope to receive, get, and keep. Felt needs are frequently taken as self-evident necessities to be acquired, not as deceptive slave-masters. Our cul</w:t>
      </w:r>
      <w:r>
        <w:softHyphen/>
        <w:t>ture of need reinforces the flesh’s instincts and habits. In most cases, a person’s felt needs are street talk for idolatrous demands for love, understanding, a sense of being in control, affirmation, and achievement.</w:t>
      </w:r>
    </w:p>
    <w:p w:rsidR="00800FF8" w:rsidRDefault="00800FF8" w:rsidP="00DB3654">
      <w:pPr>
        <w:pStyle w:val="Heading2"/>
      </w:pPr>
      <w:bookmarkStart w:id="38" w:name="_Toc477058170"/>
      <w:bookmarkStart w:id="39" w:name="_Toc477058988"/>
      <w:bookmarkStart w:id="40" w:name="_Toc507550040"/>
      <w:bookmarkStart w:id="41" w:name="_Toc507550497"/>
      <w:bookmarkStart w:id="42" w:name="_Toc507550571"/>
      <w:r>
        <w:t>8.</w:t>
      </w:r>
      <w:r>
        <w:tab/>
        <w:t>What are your plans, agendas, strategies, and intentions designed to accomplish?</w:t>
      </w:r>
      <w:r>
        <w:rPr>
          <w:rStyle w:val="FootnoteReference"/>
        </w:rPr>
        <w:footnoteReference w:id="8"/>
      </w:r>
      <w:bookmarkEnd w:id="38"/>
      <w:bookmarkEnd w:id="39"/>
      <w:bookmarkEnd w:id="40"/>
      <w:bookmarkEnd w:id="41"/>
      <w:bookmarkEnd w:id="42"/>
    </w:p>
    <w:p w:rsidR="00800FF8" w:rsidRDefault="00800FF8" w:rsidP="00800FF8">
      <w:pPr>
        <w:pStyle w:val="BodyText2"/>
      </w:pPr>
      <w:r>
        <w:t>This is another way to size up what you are after. The egocentricity lurking within even the most noble-sounding plans can be appalling. No one ever asserts, “The expansion of our church into a mega-church will get me fame, wealth, and power,” but such motives are garden-variety human nature. Their presence, even covertly, will pervert and stain one’s actions to some degree or other.</w:t>
      </w:r>
    </w:p>
    <w:p w:rsidR="00800FF8" w:rsidRDefault="00800FF8" w:rsidP="00DB3654">
      <w:pPr>
        <w:pStyle w:val="Heading2"/>
      </w:pPr>
      <w:bookmarkStart w:id="43" w:name="_Toc477058171"/>
      <w:bookmarkStart w:id="44" w:name="_Toc477058989"/>
      <w:bookmarkStart w:id="45" w:name="_Toc507550041"/>
      <w:bookmarkStart w:id="46" w:name="_Toc507550498"/>
      <w:bookmarkStart w:id="47" w:name="_Toc507550572"/>
      <w:r>
        <w:t>9.</w:t>
      </w:r>
      <w:r>
        <w:tab/>
        <w:t>What makes you tick? What sun does your plan</w:t>
      </w:r>
      <w:r>
        <w:softHyphen/>
        <w:t>et revolve around? Where do you find your garden of delight? What lights up your world? What fountain of life, hope, and delight do you drink from? What food sustains your life? What really matters to you? What fairy castle do you construct in the clouds? What pipe dreams tantalize or terrify you? Around what do you organize your life? What magnetic north orients your world?</w:t>
      </w:r>
      <w:r>
        <w:rPr>
          <w:rStyle w:val="FootnoteReference"/>
        </w:rPr>
        <w:footnoteReference w:id="9"/>
      </w:r>
      <w:bookmarkEnd w:id="43"/>
      <w:bookmarkEnd w:id="44"/>
      <w:bookmarkEnd w:id="45"/>
      <w:bookmarkEnd w:id="46"/>
      <w:bookmarkEnd w:id="47"/>
    </w:p>
    <w:p w:rsidR="00800FF8" w:rsidRDefault="00800FF8" w:rsidP="00800FF8">
      <w:pPr>
        <w:pStyle w:val="BodyText2"/>
      </w:pPr>
      <w:r>
        <w:t>Many gripping metaphors can express the question, “What are you really living for?” Notice that to be ruled, say, by deep thirsts for intimacy, achievement, respect, health, or wealth does not define these as legit</w:t>
      </w:r>
      <w:r>
        <w:softHyphen/>
        <w:t>imate, unproblematic desires. They function perversely, placing ourselves at the center of the universe. We are meant to long supremely for the Lord Himself, for the Giver, not His gifts. The absence of blessings—rejection, vanity, reviling, illness, poverty—often is the crucible in which we learn to love God for God. In our idolatry we instate gifts as supreme goods, and make the Giver into the errand boy of wandering desires.</w:t>
      </w:r>
    </w:p>
    <w:p w:rsidR="00800FF8" w:rsidRDefault="00800FF8" w:rsidP="00DB3654">
      <w:pPr>
        <w:pStyle w:val="Heading2"/>
      </w:pPr>
      <w:bookmarkStart w:id="48" w:name="_Toc477058172"/>
      <w:bookmarkStart w:id="49" w:name="_Toc477058990"/>
      <w:bookmarkStart w:id="50" w:name="_Toc507550042"/>
      <w:bookmarkStart w:id="51" w:name="_Toc507550499"/>
      <w:bookmarkStart w:id="52" w:name="_Toc507550573"/>
      <w:r>
        <w:t>10.</w:t>
      </w:r>
      <w:r>
        <w:tab/>
        <w:t>Where do you find refuge, safety, comfort, escape, pleasure, security?</w:t>
      </w:r>
      <w:r>
        <w:rPr>
          <w:rStyle w:val="FootnoteReference"/>
        </w:rPr>
        <w:footnoteReference w:id="10"/>
      </w:r>
      <w:bookmarkEnd w:id="48"/>
      <w:bookmarkEnd w:id="49"/>
      <w:bookmarkEnd w:id="50"/>
      <w:bookmarkEnd w:id="51"/>
      <w:bookmarkEnd w:id="52"/>
    </w:p>
    <w:p w:rsidR="00800FF8" w:rsidRDefault="00800FF8" w:rsidP="00800FF8">
      <w:pPr>
        <w:pStyle w:val="BodyText2"/>
      </w:pPr>
      <w:r>
        <w:t>This is the Psalms’ question, digging out your false trusts, your escapisms that substitute for the Lord. Many of the “addictive behaviors” are helpfully addressed by this question. They often arise in the con</w:t>
      </w:r>
      <w:r>
        <w:softHyphen/>
        <w:t>text of life’s troubles and pressures, and function as false refuges.</w:t>
      </w:r>
    </w:p>
    <w:p w:rsidR="00800FF8" w:rsidRDefault="00800FF8" w:rsidP="00DB3654">
      <w:pPr>
        <w:pStyle w:val="Heading2"/>
      </w:pPr>
      <w:bookmarkStart w:id="53" w:name="_Toc477058173"/>
      <w:bookmarkStart w:id="54" w:name="_Toc477058991"/>
      <w:bookmarkStart w:id="55" w:name="_Toc507550043"/>
      <w:bookmarkStart w:id="56" w:name="_Toc507550500"/>
      <w:bookmarkStart w:id="57" w:name="_Toc507550574"/>
      <w:r>
        <w:t>11.</w:t>
      </w:r>
      <w:r>
        <w:tab/>
        <w:t>What or who do you trust?</w:t>
      </w:r>
      <w:r>
        <w:rPr>
          <w:rStyle w:val="FootnoteReference"/>
        </w:rPr>
        <w:footnoteReference w:id="11"/>
      </w:r>
      <w:bookmarkEnd w:id="53"/>
      <w:bookmarkEnd w:id="54"/>
      <w:bookmarkEnd w:id="55"/>
      <w:bookmarkEnd w:id="56"/>
      <w:bookmarkEnd w:id="57"/>
    </w:p>
    <w:p w:rsidR="00800FF8" w:rsidRDefault="00800FF8" w:rsidP="00800FF8">
      <w:pPr>
        <w:pStyle w:val="BodyText2"/>
      </w:pPr>
      <w:r>
        <w:t xml:space="preserve">Trust is one of the major verbs relating </w:t>
      </w:r>
      <w:r>
        <w:rPr>
          <w:sz w:val="22"/>
        </w:rPr>
        <w:t xml:space="preserve">you to God </w:t>
      </w:r>
      <w:r>
        <w:rPr>
          <w:rFonts w:ascii="Arial" w:hAnsi="Arial" w:cs="Arial"/>
          <w:sz w:val="8"/>
        </w:rPr>
        <w:t>—</w:t>
      </w:r>
      <w:r>
        <w:t xml:space="preserve">or to false gods </w:t>
      </w:r>
      <w:r>
        <w:rPr>
          <w:sz w:val="22"/>
        </w:rPr>
        <w:t xml:space="preserve">and lies. Crucial Psalms breathe trust in </w:t>
      </w:r>
      <w:r>
        <w:t xml:space="preserve">our Father and Shepherd. Where instead do you place life-directing, life-anchoring trust? In other people? In your abilities or achievements? In </w:t>
      </w:r>
      <w:r>
        <w:rPr>
          <w:sz w:val="22"/>
        </w:rPr>
        <w:t>your church or theo</w:t>
      </w:r>
      <w:r>
        <w:rPr>
          <w:sz w:val="22"/>
        </w:rPr>
        <w:softHyphen/>
      </w:r>
      <w:r>
        <w:t>logical tradition? In possessions? In diet, exercise, and medical care?</w:t>
      </w:r>
    </w:p>
    <w:p w:rsidR="00800FF8" w:rsidRDefault="00800FF8" w:rsidP="00DB3654">
      <w:pPr>
        <w:pStyle w:val="Heading2"/>
      </w:pPr>
      <w:bookmarkStart w:id="58" w:name="_Toc477058174"/>
      <w:bookmarkStart w:id="59" w:name="_Toc477058992"/>
      <w:bookmarkStart w:id="60" w:name="_Toc507550044"/>
      <w:bookmarkStart w:id="61" w:name="_Toc507550501"/>
      <w:bookmarkStart w:id="62" w:name="_Toc507550575"/>
      <w:r>
        <w:t>12.</w:t>
      </w:r>
      <w:r>
        <w:tab/>
        <w:t>Whose performance matters? On whose shoul</w:t>
      </w:r>
      <w:r>
        <w:softHyphen/>
        <w:t>ders does the well-being of your world rest? Who can make it better, make it work, make it safe, make it suc</w:t>
      </w:r>
      <w:r>
        <w:softHyphen/>
        <w:t>cessful?</w:t>
      </w:r>
      <w:r>
        <w:rPr>
          <w:rStyle w:val="FootnoteReference"/>
        </w:rPr>
        <w:footnoteReference w:id="12"/>
      </w:r>
      <w:bookmarkEnd w:id="58"/>
      <w:bookmarkEnd w:id="59"/>
      <w:bookmarkEnd w:id="60"/>
      <w:bookmarkEnd w:id="61"/>
      <w:bookmarkEnd w:id="62"/>
    </w:p>
    <w:p w:rsidR="00800FF8" w:rsidRDefault="00800FF8" w:rsidP="00800FF8">
      <w:pPr>
        <w:pStyle w:val="BodyText2"/>
      </w:pPr>
      <w:r>
        <w:t>This digs out self-righteousness, or living through your children, or pinning hopes on getting the right kind of husband or wife, and so forth.</w:t>
      </w:r>
    </w:p>
    <w:p w:rsidR="00800FF8" w:rsidRDefault="00800FF8" w:rsidP="00DB3654">
      <w:pPr>
        <w:pStyle w:val="Heading2"/>
      </w:pPr>
      <w:bookmarkStart w:id="63" w:name="_Toc477058175"/>
      <w:bookmarkStart w:id="64" w:name="_Toc477058993"/>
      <w:bookmarkStart w:id="65" w:name="_Toc507550045"/>
      <w:bookmarkStart w:id="66" w:name="_Toc507550502"/>
      <w:bookmarkStart w:id="67" w:name="_Toc507550576"/>
      <w:r>
        <w:t>13.</w:t>
      </w:r>
      <w:r>
        <w:tab/>
        <w:t>Who must you please? Whose opinion of you counts? From whom do you desire approval and fear rejection? Whose value system do you measure your</w:t>
      </w:r>
      <w:r>
        <w:softHyphen/>
        <w:t>self against? In whose eyes are you living? Whose love and approval do you need?</w:t>
      </w:r>
      <w:r>
        <w:rPr>
          <w:rStyle w:val="FootnoteReference"/>
        </w:rPr>
        <w:footnoteReference w:id="13"/>
      </w:r>
      <w:bookmarkEnd w:id="63"/>
      <w:bookmarkEnd w:id="64"/>
      <w:bookmarkEnd w:id="65"/>
      <w:bookmarkEnd w:id="66"/>
      <w:bookmarkEnd w:id="67"/>
    </w:p>
    <w:p w:rsidR="00800FF8" w:rsidRDefault="00800FF8" w:rsidP="00800FF8">
      <w:pPr>
        <w:pStyle w:val="BodyText2"/>
      </w:pPr>
      <w:r>
        <w:t>When you lose God, you enter a jungle of distortion. You tend to live before your own eyes or before the eyes of others-or both. The “social idols” take numerous particular forms: acceptance or rejection, being includ</w:t>
      </w:r>
      <w:r>
        <w:softHyphen/>
        <w:t>ed or excluded, approval or criticism, affection or hos</w:t>
      </w:r>
      <w:r>
        <w:softHyphen/>
        <w:t>tility, adoration or belittlement, intimacy or alienation, being understood or caricatured.</w:t>
      </w:r>
    </w:p>
    <w:p w:rsidR="00800FF8" w:rsidRDefault="00800FF8" w:rsidP="00DB3654">
      <w:pPr>
        <w:pStyle w:val="Heading2"/>
      </w:pPr>
      <w:bookmarkStart w:id="68" w:name="_Toc477058176"/>
      <w:bookmarkStart w:id="69" w:name="_Toc477058994"/>
      <w:bookmarkStart w:id="70" w:name="_Toc507550046"/>
      <w:bookmarkStart w:id="71" w:name="_Toc507550503"/>
      <w:bookmarkStart w:id="72" w:name="_Toc507550577"/>
      <w:r>
        <w:t>14.</w:t>
      </w:r>
      <w:r>
        <w:tab/>
        <w:t>Who are your role models? What kind of per</w:t>
      </w:r>
      <w:r>
        <w:softHyphen/>
        <w:t>son do you think you ought to be or want to be?’</w:t>
      </w:r>
      <w:r>
        <w:rPr>
          <w:rStyle w:val="FootnoteReference"/>
        </w:rPr>
        <w:footnoteReference w:id="14"/>
      </w:r>
      <w:bookmarkEnd w:id="68"/>
      <w:bookmarkEnd w:id="69"/>
      <w:bookmarkEnd w:id="70"/>
      <w:bookmarkEnd w:id="71"/>
      <w:bookmarkEnd w:id="72"/>
    </w:p>
    <w:p w:rsidR="00800FF8" w:rsidRDefault="00800FF8" w:rsidP="00800FF8">
      <w:pPr>
        <w:pStyle w:val="BodyText2"/>
      </w:pPr>
      <w:r>
        <w:t>Your “idol” or “hero” reveals you. Such persons embody the “image” towards which you aspire.</w:t>
      </w:r>
    </w:p>
    <w:p w:rsidR="00800FF8" w:rsidRDefault="00800FF8" w:rsidP="00DB3654">
      <w:pPr>
        <w:pStyle w:val="Heading2"/>
      </w:pPr>
      <w:bookmarkStart w:id="73" w:name="_Toc477058177"/>
      <w:bookmarkStart w:id="74" w:name="_Toc477058995"/>
      <w:bookmarkStart w:id="75" w:name="_Toc507550047"/>
      <w:bookmarkStart w:id="76" w:name="_Toc507550504"/>
      <w:bookmarkStart w:id="77" w:name="_Toc507550578"/>
      <w:r>
        <w:t>15.</w:t>
      </w:r>
      <w:r>
        <w:tab/>
        <w:t>On your deathbed, what would sum up your life as worthwhile? What gives your life meaning?</w:t>
      </w:r>
      <w:r>
        <w:rPr>
          <w:rStyle w:val="FootnoteReference"/>
        </w:rPr>
        <w:footnoteReference w:id="15"/>
      </w:r>
      <w:bookmarkEnd w:id="73"/>
      <w:bookmarkEnd w:id="74"/>
      <w:bookmarkEnd w:id="75"/>
      <w:bookmarkEnd w:id="76"/>
      <w:bookmarkEnd w:id="77"/>
    </w:p>
    <w:p w:rsidR="00800FF8" w:rsidRDefault="00800FF8" w:rsidP="00800FF8">
      <w:pPr>
        <w:pStyle w:val="SideBarText"/>
        <w:framePr w:wrap="around"/>
      </w:pPr>
      <w:r>
        <w:t>The Bible often uses the metaphor of treasure or inheritance to speak of motivation.</w:t>
      </w:r>
    </w:p>
    <w:p w:rsidR="00800FF8" w:rsidRDefault="00800FF8" w:rsidP="00800FF8">
      <w:pPr>
        <w:pStyle w:val="BodyText2"/>
      </w:pPr>
      <w:r>
        <w:t>This is Ecclesiastes’ question. That book examines scores of options—and finds all but one option ulti</w:t>
      </w:r>
      <w:r>
        <w:softHyphen/>
        <w:t xml:space="preserve">mately futile. At some point, translate </w:t>
      </w:r>
      <w:smartTag w:uri="urn:schemas-libronix-net:datatype" w:element="bible">
        <w:smartTagPr>
          <w:attr w:name="reference" w:val="Ecclesiastes 2"/>
          <w:attr w:name="language" w:val="en"/>
        </w:smartTagPr>
        <w:r>
          <w:t>Ecclesiastes 2</w:t>
        </w:r>
      </w:smartTag>
      <w:r>
        <w:t xml:space="preserve"> into its modern equivalents!</w:t>
      </w:r>
    </w:p>
    <w:p w:rsidR="00800FF8" w:rsidRDefault="00800FF8" w:rsidP="00DB3654">
      <w:pPr>
        <w:pStyle w:val="Heading2"/>
      </w:pPr>
      <w:bookmarkStart w:id="78" w:name="_Toc477058178"/>
      <w:bookmarkStart w:id="79" w:name="_Toc477058996"/>
      <w:bookmarkStart w:id="80" w:name="_Toc507550048"/>
      <w:bookmarkStart w:id="81" w:name="_Toc507550505"/>
      <w:bookmarkStart w:id="82" w:name="_Toc507550579"/>
      <w:r>
        <w:t>16. How do you define and weigh success or fail</w:t>
      </w:r>
      <w:r>
        <w:softHyphen/>
        <w:t>ure, right or wrong, desirable or undesirable, in any particular situation?</w:t>
      </w:r>
      <w:r>
        <w:rPr>
          <w:rStyle w:val="FootnoteReference"/>
        </w:rPr>
        <w:footnoteReference w:id="16"/>
      </w:r>
      <w:bookmarkEnd w:id="78"/>
      <w:bookmarkEnd w:id="79"/>
      <w:bookmarkEnd w:id="80"/>
      <w:bookmarkEnd w:id="81"/>
      <w:bookmarkEnd w:id="82"/>
    </w:p>
    <w:p w:rsidR="00800FF8" w:rsidRDefault="00800FF8" w:rsidP="00800FF8">
      <w:pPr>
        <w:pStyle w:val="BodyText2"/>
      </w:pPr>
      <w:r>
        <w:t>The standards that you serve and employ may be wildly distorted. God intends to renew your “con</w:t>
      </w:r>
      <w:r>
        <w:softHyphen/>
        <w:t>science,” that by which you evaluate yourself and oth</w:t>
      </w:r>
      <w:r>
        <w:softHyphen/>
        <w:t>ers. If you approach life “in your own understanding” or “in your own eyes,” you will live as a fool.</w:t>
      </w:r>
    </w:p>
    <w:p w:rsidR="00800FF8" w:rsidRDefault="00800FF8" w:rsidP="00DB3654">
      <w:pPr>
        <w:pStyle w:val="Heading2"/>
      </w:pPr>
      <w:bookmarkStart w:id="83" w:name="_Toc477058179"/>
      <w:bookmarkStart w:id="84" w:name="_Toc477058997"/>
      <w:bookmarkStart w:id="85" w:name="_Toc507550049"/>
      <w:bookmarkStart w:id="86" w:name="_Toc507550506"/>
      <w:bookmarkStart w:id="87" w:name="_Toc507550580"/>
      <w:r>
        <w:t>17.</w:t>
      </w:r>
      <w:r>
        <w:tab/>
        <w:t>What would make you feel rich, secure, pros</w:t>
      </w:r>
      <w:r>
        <w:softHyphen/>
        <w:t>perous? What must you get to make life sing?</w:t>
      </w:r>
      <w:r>
        <w:rPr>
          <w:rStyle w:val="FootnoteReference"/>
        </w:rPr>
        <w:footnoteReference w:id="17"/>
      </w:r>
      <w:bookmarkEnd w:id="83"/>
      <w:bookmarkEnd w:id="84"/>
      <w:bookmarkEnd w:id="85"/>
      <w:bookmarkEnd w:id="86"/>
      <w:bookmarkEnd w:id="87"/>
    </w:p>
    <w:p w:rsidR="00800FF8" w:rsidRDefault="00800FF8" w:rsidP="00800FF8">
      <w:pPr>
        <w:pStyle w:val="BodyText2"/>
      </w:pPr>
      <w:r>
        <w:t>The Bible often uses the metaphor of treasure or inheritance to speak of motivation.</w:t>
      </w:r>
    </w:p>
    <w:p w:rsidR="00800FF8" w:rsidRDefault="00800FF8" w:rsidP="00DB3654">
      <w:pPr>
        <w:pStyle w:val="Heading2"/>
      </w:pPr>
      <w:bookmarkStart w:id="88" w:name="_Toc477058180"/>
      <w:bookmarkStart w:id="89" w:name="_Toc477058998"/>
      <w:bookmarkStart w:id="90" w:name="_Toc507550050"/>
      <w:bookmarkStart w:id="91" w:name="_Toc507550507"/>
      <w:bookmarkStart w:id="92" w:name="_Toc507550581"/>
      <w:r>
        <w:t>18.</w:t>
      </w:r>
      <w:r>
        <w:tab/>
        <w:t>What would bring you the greatest pleasure, happiness and delight? The greatest pain and mis</w:t>
      </w:r>
      <w:r>
        <w:softHyphen/>
        <w:t>ery?</w:t>
      </w:r>
      <w:r>
        <w:rPr>
          <w:rStyle w:val="FootnoteReference"/>
        </w:rPr>
        <w:footnoteReference w:id="18"/>
      </w:r>
      <w:bookmarkEnd w:id="88"/>
      <w:bookmarkEnd w:id="89"/>
      <w:bookmarkEnd w:id="90"/>
      <w:bookmarkEnd w:id="91"/>
      <w:bookmarkEnd w:id="92"/>
    </w:p>
    <w:p w:rsidR="00800FF8" w:rsidRDefault="00800FF8" w:rsidP="00800FF8">
      <w:pPr>
        <w:pStyle w:val="BodyText2"/>
      </w:pPr>
      <w:r>
        <w:t>Blessedness and accursedness are the Bible’s way of discussing happiness and woe. What calculation do you make about where and how to find blessing? Your calculation reveals what you live for.</w:t>
      </w:r>
    </w:p>
    <w:p w:rsidR="00800FF8" w:rsidRDefault="00800FF8" w:rsidP="00DB3654">
      <w:pPr>
        <w:pStyle w:val="Heading2"/>
      </w:pPr>
      <w:bookmarkStart w:id="93" w:name="_Toc477058181"/>
      <w:bookmarkStart w:id="94" w:name="_Toc477058999"/>
      <w:bookmarkStart w:id="95" w:name="_Toc507550051"/>
      <w:bookmarkStart w:id="96" w:name="_Toc507550508"/>
      <w:bookmarkStart w:id="97" w:name="_Toc507550582"/>
      <w:r>
        <w:t>19.</w:t>
      </w:r>
      <w:r>
        <w:tab/>
        <w:t>Whose coming into political power would make everything better?</w:t>
      </w:r>
      <w:r>
        <w:rPr>
          <w:rStyle w:val="FootnoteReference"/>
        </w:rPr>
        <w:footnoteReference w:id="19"/>
      </w:r>
      <w:bookmarkEnd w:id="93"/>
      <w:bookmarkEnd w:id="94"/>
      <w:bookmarkEnd w:id="95"/>
      <w:bookmarkEnd w:id="96"/>
      <w:bookmarkEnd w:id="97"/>
    </w:p>
    <w:p w:rsidR="00800FF8" w:rsidRDefault="00800FF8" w:rsidP="00800FF8">
      <w:pPr>
        <w:pStyle w:val="BodyText2"/>
        <w:rPr>
          <w:sz w:val="20"/>
        </w:rPr>
      </w:pPr>
      <w:r>
        <w:t xml:space="preserve">This used to be less true of Americans than of many other nations, where politics is a </w:t>
      </w:r>
      <w:r>
        <w:rPr>
          <w:sz w:val="20"/>
        </w:rPr>
        <w:t>major locus of idola</w:t>
      </w:r>
      <w:r>
        <w:rPr>
          <w:sz w:val="22"/>
        </w:rPr>
        <w:t>trous hopes. But as cultural consensus breaks down, many people increasingly invest hopes in political power.</w:t>
      </w:r>
    </w:p>
    <w:p w:rsidR="00800FF8" w:rsidRDefault="00800FF8" w:rsidP="00DB3654">
      <w:pPr>
        <w:pStyle w:val="Heading2"/>
      </w:pPr>
      <w:bookmarkStart w:id="98" w:name="_Toc477058182"/>
      <w:bookmarkStart w:id="99" w:name="_Toc477059000"/>
      <w:bookmarkStart w:id="100" w:name="_Toc507550052"/>
      <w:bookmarkStart w:id="101" w:name="_Toc507550509"/>
      <w:bookmarkStart w:id="102" w:name="_Toc507550583"/>
      <w:r>
        <w:t>20.</w:t>
      </w:r>
      <w:r>
        <w:tab/>
        <w:t>Whose victory or success would make your life happy? How do you define victory and success?</w:t>
      </w:r>
      <w:r>
        <w:rPr>
          <w:rStyle w:val="FootnoteReference"/>
        </w:rPr>
        <w:footnoteReference w:id="20"/>
      </w:r>
      <w:bookmarkEnd w:id="98"/>
      <w:bookmarkEnd w:id="99"/>
      <w:bookmarkEnd w:id="100"/>
      <w:bookmarkEnd w:id="101"/>
      <w:bookmarkEnd w:id="102"/>
    </w:p>
    <w:p w:rsidR="00800FF8" w:rsidRDefault="00800FF8" w:rsidP="00800FF8">
      <w:pPr>
        <w:pStyle w:val="BodyText2"/>
      </w:pPr>
      <w:r>
        <w:t>How does inertial self-interest reveal itself? Some people “live and die” based on the performance of a local sports team, the financial bottom line of their com</w:t>
      </w:r>
      <w:r>
        <w:softHyphen/>
        <w:t>pany, their Grade Point Average, or their physical appearance.</w:t>
      </w:r>
    </w:p>
    <w:p w:rsidR="00800FF8" w:rsidRDefault="00800FF8" w:rsidP="00DB3654">
      <w:pPr>
        <w:pStyle w:val="Heading2"/>
      </w:pPr>
      <w:bookmarkStart w:id="103" w:name="_Toc477058183"/>
      <w:bookmarkStart w:id="104" w:name="_Toc477059001"/>
      <w:bookmarkStart w:id="105" w:name="_Toc507550053"/>
      <w:bookmarkStart w:id="106" w:name="_Toc507550510"/>
      <w:bookmarkStart w:id="107" w:name="_Toc507550584"/>
      <w:r>
        <w:t>21.</w:t>
      </w:r>
      <w:r>
        <w:tab/>
        <w:t>What do you see as your rights? What do you feel entitled to?</w:t>
      </w:r>
      <w:r>
        <w:rPr>
          <w:rStyle w:val="FootnoteReference"/>
        </w:rPr>
        <w:footnoteReference w:id="21"/>
      </w:r>
      <w:bookmarkEnd w:id="103"/>
      <w:bookmarkEnd w:id="104"/>
      <w:bookmarkEnd w:id="105"/>
      <w:bookmarkEnd w:id="106"/>
      <w:bookmarkEnd w:id="107"/>
    </w:p>
    <w:p w:rsidR="00800FF8" w:rsidRDefault="00800FF8" w:rsidP="00800FF8">
      <w:pPr>
        <w:pStyle w:val="BodyText2"/>
      </w:pPr>
      <w:r>
        <w:t>This question often nicely illuminates the motiva</w:t>
      </w:r>
      <w:r>
        <w:softHyphen/>
        <w:t>tional pattern of angry, aggrieved, self-righteous, self-pitying people. Our culture of entitlement reinforces the flesh’s instincts and habits. “I deserve________</w:t>
      </w:r>
    </w:p>
    <w:p w:rsidR="00800FF8" w:rsidRDefault="00800FF8" w:rsidP="00DB3654">
      <w:pPr>
        <w:pStyle w:val="Heading2"/>
      </w:pPr>
      <w:bookmarkStart w:id="108" w:name="_Toc477058184"/>
      <w:bookmarkStart w:id="109" w:name="_Toc477059002"/>
      <w:bookmarkStart w:id="110" w:name="_Toc507550054"/>
      <w:bookmarkStart w:id="111" w:name="_Toc507550511"/>
      <w:bookmarkStart w:id="112" w:name="_Toc507550585"/>
      <w:r>
        <w:t>22.</w:t>
      </w:r>
      <w:r>
        <w:tab/>
        <w:t>In what situations do you feel pressured or tense? Confident and relaxed? When you are pres</w:t>
      </w:r>
      <w:r>
        <w:softHyphen/>
        <w:t>sured, where do you turn? What do you think about? What are your escapes? What do you escape from?</w:t>
      </w:r>
      <w:r>
        <w:rPr>
          <w:rStyle w:val="FootnoteReference"/>
        </w:rPr>
        <w:footnoteReference w:id="22"/>
      </w:r>
      <w:bookmarkEnd w:id="108"/>
      <w:bookmarkEnd w:id="109"/>
      <w:bookmarkEnd w:id="110"/>
      <w:bookmarkEnd w:id="111"/>
      <w:bookmarkEnd w:id="112"/>
    </w:p>
    <w:p w:rsidR="00800FF8" w:rsidRDefault="00800FF8" w:rsidP="00800FF8">
      <w:pPr>
        <w:pStyle w:val="BodyText2"/>
        <w:rPr>
          <w:sz w:val="20"/>
        </w:rPr>
      </w:pPr>
      <w:r>
        <w:t>This question comes at matters from a slightly dif</w:t>
      </w:r>
      <w:r>
        <w:softHyphen/>
        <w:t xml:space="preserve">ferent direction. Many times certain patterns of sin are situation-dependent. Teasing out the significant aspects of the situation can hold up a mirror to the heart’s motives. When public speaking “makes you” tense, </w:t>
      </w:r>
      <w:r>
        <w:rPr>
          <w:sz w:val="20"/>
        </w:rPr>
        <w:t>perhaps your heart is ruled by your own performance in the eyes of others (fear of man and pride). When pay</w:t>
      </w:r>
      <w:r>
        <w:rPr>
          <w:sz w:val="20"/>
        </w:rPr>
        <w:softHyphen/>
        <w:t>ing bills generates anxiety, perhaps a strand of mam</w:t>
      </w:r>
      <w:r>
        <w:rPr>
          <w:sz w:val="20"/>
        </w:rPr>
        <w:softHyphen/>
        <w:t>mon-worship operates within you.</w:t>
      </w:r>
    </w:p>
    <w:p w:rsidR="00800FF8" w:rsidRDefault="00800FF8" w:rsidP="00DB3654">
      <w:pPr>
        <w:pStyle w:val="Heading2"/>
      </w:pPr>
      <w:bookmarkStart w:id="113" w:name="_Toc477058185"/>
      <w:bookmarkStart w:id="114" w:name="_Toc477059003"/>
      <w:bookmarkStart w:id="115" w:name="_Toc507550055"/>
      <w:bookmarkStart w:id="116" w:name="_Toc507550512"/>
      <w:bookmarkStart w:id="117" w:name="_Toc507550586"/>
      <w:r>
        <w:t>23. What do you want to get out of life? What pay</w:t>
      </w:r>
      <w:r>
        <w:softHyphen/>
        <w:t>off do you seek out of the things you do? “What do you get out of doing that?</w:t>
      </w:r>
      <w:r>
        <w:rPr>
          <w:rStyle w:val="FootnoteReference"/>
        </w:rPr>
        <w:footnoteReference w:id="23"/>
      </w:r>
      <w:bookmarkEnd w:id="113"/>
      <w:bookmarkEnd w:id="114"/>
      <w:bookmarkEnd w:id="115"/>
      <w:bookmarkEnd w:id="116"/>
      <w:bookmarkEnd w:id="117"/>
    </w:p>
    <w:p w:rsidR="00800FF8" w:rsidRDefault="00800FF8" w:rsidP="00800FF8">
      <w:pPr>
        <w:pStyle w:val="BodyText2"/>
      </w:pPr>
      <w:r>
        <w:t>This is a concrete way to restate questions 3 and 8, digging out your operative goals. Idols, lies, and crav</w:t>
      </w:r>
      <w:r>
        <w:softHyphen/>
        <w:t xml:space="preserve">ings </w:t>
      </w:r>
      <w:r>
        <w:rPr>
          <w:i/>
        </w:rPr>
        <w:t xml:space="preserve">promise </w:t>
      </w:r>
      <w:r>
        <w:t>goodies. Serve Baal, and he’ll give you fer</w:t>
      </w:r>
      <w:r>
        <w:softHyphen/>
        <w:t>tility. Get that cute guy to like you, and you’ll feel good about yourself. Make $100,000, and you’ll show up those people who thought you’d never make it in life.</w:t>
      </w:r>
    </w:p>
    <w:p w:rsidR="00800FF8" w:rsidRDefault="00800FF8" w:rsidP="00800FF8">
      <w:pPr>
        <w:pStyle w:val="SideBarText"/>
        <w:framePr w:wrap="around"/>
      </w:pPr>
      <w:r>
        <w:t>Prayer is about desire;</w:t>
      </w:r>
      <w:r>
        <w:br/>
        <w:t>we ask for what we want.</w:t>
      </w:r>
    </w:p>
    <w:p w:rsidR="00800FF8" w:rsidRDefault="00800FF8" w:rsidP="00800FF8">
      <w:pPr>
        <w:pStyle w:val="SideBarText"/>
        <w:framePr w:wrap="around"/>
      </w:pPr>
      <w:r>
        <w:t xml:space="preserve"> Do your prayers reflect the desires of God or of the flesh?</w:t>
      </w:r>
    </w:p>
    <w:p w:rsidR="00800FF8" w:rsidRDefault="00800FF8" w:rsidP="00DB3654">
      <w:pPr>
        <w:pStyle w:val="Heading2"/>
      </w:pPr>
      <w:bookmarkStart w:id="118" w:name="_Toc477058186"/>
      <w:bookmarkStart w:id="119" w:name="_Toc477059004"/>
      <w:bookmarkStart w:id="120" w:name="_Toc507550056"/>
      <w:bookmarkStart w:id="121" w:name="_Toc507550513"/>
      <w:bookmarkStart w:id="122" w:name="_Toc507550587"/>
      <w:r>
        <w:t>24.</w:t>
      </w:r>
      <w:r>
        <w:tab/>
        <w:t>What do you pray for?</w:t>
      </w:r>
      <w:r>
        <w:rPr>
          <w:rStyle w:val="FootnoteReference"/>
        </w:rPr>
        <w:footnoteReference w:id="24"/>
      </w:r>
      <w:bookmarkEnd w:id="118"/>
      <w:bookmarkEnd w:id="119"/>
      <w:bookmarkEnd w:id="120"/>
      <w:bookmarkEnd w:id="121"/>
      <w:bookmarkEnd w:id="122"/>
    </w:p>
    <w:p w:rsidR="00800FF8" w:rsidRDefault="00800FF8" w:rsidP="00800FF8">
      <w:pPr>
        <w:pStyle w:val="BodyText2"/>
      </w:pPr>
      <w:r>
        <w:rPr>
          <w:sz w:val="20"/>
        </w:rPr>
        <w:t xml:space="preserve">Your prayers often </w:t>
      </w:r>
      <w:r>
        <w:rPr>
          <w:sz w:val="22"/>
        </w:rPr>
        <w:t>reveal the pattern of your imbal</w:t>
      </w:r>
      <w:r>
        <w:rPr>
          <w:sz w:val="22"/>
        </w:rPr>
        <w:softHyphen/>
        <w:t>ance and self-centeredness. Of the many possible things to ask for, what do you concentrate on? Prayer is about desire; we ask for what we want. Do your prayers reflect the desires of God or of the flesh?</w:t>
      </w:r>
    </w:p>
    <w:p w:rsidR="00800FF8" w:rsidRDefault="00800FF8" w:rsidP="00DB3654">
      <w:pPr>
        <w:pStyle w:val="Heading2"/>
      </w:pPr>
      <w:bookmarkStart w:id="123" w:name="_Toc477058187"/>
      <w:bookmarkStart w:id="124" w:name="_Toc477059005"/>
      <w:bookmarkStart w:id="125" w:name="_Toc507550057"/>
      <w:bookmarkStart w:id="126" w:name="_Toc507550514"/>
      <w:bookmarkStart w:id="127" w:name="_Toc507550588"/>
      <w:r>
        <w:t>25. What do you think about most often? What preoccupies or obsesses you? In the morning, to what does your mind drift instinctively? What is your “mindset”?</w:t>
      </w:r>
      <w:r>
        <w:rPr>
          <w:rStyle w:val="FootnoteReference"/>
        </w:rPr>
        <w:footnoteReference w:id="25"/>
      </w:r>
      <w:bookmarkEnd w:id="123"/>
      <w:bookmarkEnd w:id="124"/>
      <w:bookmarkEnd w:id="125"/>
      <w:bookmarkEnd w:id="126"/>
      <w:bookmarkEnd w:id="127"/>
    </w:p>
    <w:p w:rsidR="00800FF8" w:rsidRDefault="00800FF8" w:rsidP="00800FF8">
      <w:pPr>
        <w:pStyle w:val="BodyText2"/>
      </w:pPr>
      <w:r>
        <w:t>Hold up a mirror to your drift, that you might reset your course!</w:t>
      </w:r>
    </w:p>
    <w:p w:rsidR="00800FF8" w:rsidRDefault="00800FF8" w:rsidP="00DB3654">
      <w:pPr>
        <w:pStyle w:val="Heading2"/>
      </w:pPr>
      <w:bookmarkStart w:id="128" w:name="_Toc477058188"/>
      <w:bookmarkStart w:id="129" w:name="_Toc477059006"/>
      <w:bookmarkStart w:id="130" w:name="_Toc507550058"/>
      <w:bookmarkStart w:id="131" w:name="_Toc507550515"/>
      <w:bookmarkStart w:id="132" w:name="_Toc507550589"/>
      <w:r>
        <w:t>26.</w:t>
      </w:r>
      <w:r>
        <w:tab/>
        <w:t>What do you talk about? What is important to you? What attitudes do you communicate?</w:t>
      </w:r>
      <w:r>
        <w:rPr>
          <w:rStyle w:val="FootnoteReference"/>
        </w:rPr>
        <w:footnoteReference w:id="26"/>
      </w:r>
      <w:bookmarkEnd w:id="128"/>
      <w:bookmarkEnd w:id="129"/>
      <w:bookmarkEnd w:id="130"/>
      <w:bookmarkEnd w:id="131"/>
      <w:bookmarkEnd w:id="132"/>
    </w:p>
    <w:p w:rsidR="00800FF8" w:rsidRDefault="00800FF8" w:rsidP="00800FF8">
      <w:pPr>
        <w:pStyle w:val="BodyText2"/>
      </w:pPr>
      <w:r>
        <w:t>This question and the next presume the closest pos</w:t>
      </w:r>
      <w:r>
        <w:softHyphen/>
        <w:t xml:space="preserve">sible connection between motives and behavior. Notice both what people choose to talk about and how they </w:t>
      </w:r>
      <w:r>
        <w:rPr>
          <w:sz w:val="20"/>
        </w:rPr>
        <w:t xml:space="preserve">say </w:t>
      </w:r>
      <w:r>
        <w:t>it. Our words proclaim what our hearts worship.</w:t>
      </w:r>
    </w:p>
    <w:p w:rsidR="00800FF8" w:rsidRDefault="00800FF8" w:rsidP="00DB3654">
      <w:pPr>
        <w:pStyle w:val="Heading2"/>
      </w:pPr>
      <w:bookmarkStart w:id="133" w:name="_Toc477058189"/>
      <w:bookmarkStart w:id="134" w:name="_Toc477059007"/>
      <w:bookmarkStart w:id="135" w:name="_Toc507550059"/>
      <w:bookmarkStart w:id="136" w:name="_Toc507550516"/>
      <w:bookmarkStart w:id="137" w:name="_Toc507550590"/>
      <w:r>
        <w:t>27.</w:t>
      </w:r>
      <w:r>
        <w:tab/>
        <w:t>How do you spend your time? What are your priorities?</w:t>
      </w:r>
      <w:r>
        <w:rPr>
          <w:rStyle w:val="FootnoteReference"/>
        </w:rPr>
        <w:footnoteReference w:id="27"/>
      </w:r>
      <w:bookmarkEnd w:id="133"/>
      <w:bookmarkEnd w:id="134"/>
      <w:bookmarkEnd w:id="135"/>
      <w:bookmarkEnd w:id="136"/>
      <w:bookmarkEnd w:id="137"/>
    </w:p>
    <w:p w:rsidR="00800FF8" w:rsidRDefault="00800FF8" w:rsidP="00800FF8">
      <w:pPr>
        <w:pStyle w:val="BodyText2"/>
      </w:pPr>
      <w:r>
        <w:t xml:space="preserve">Notice what </w:t>
      </w:r>
      <w:r>
        <w:rPr>
          <w:sz w:val="22"/>
        </w:rPr>
        <w:t xml:space="preserve">you and others choose to do. It is a </w:t>
      </w:r>
      <w:r>
        <w:t>signpost to the heart’s operative loyalties.</w:t>
      </w:r>
    </w:p>
    <w:p w:rsidR="00800FF8" w:rsidRDefault="00800FF8" w:rsidP="00DB3654">
      <w:pPr>
        <w:pStyle w:val="Heading2"/>
      </w:pPr>
      <w:bookmarkStart w:id="138" w:name="_Toc477058190"/>
      <w:bookmarkStart w:id="139" w:name="_Toc477059008"/>
      <w:bookmarkStart w:id="140" w:name="_Toc507550060"/>
      <w:bookmarkStart w:id="141" w:name="_Toc507550517"/>
      <w:bookmarkStart w:id="142" w:name="_Toc507550591"/>
      <w:r>
        <w:t>28.</w:t>
      </w:r>
      <w:r>
        <w:tab/>
        <w:t>What are your characteristic fantasies, either pleasurable or fearful? Daydreams? What do your night dreams revolve around?</w:t>
      </w:r>
      <w:r>
        <w:rPr>
          <w:rStyle w:val="FootnoteReference"/>
        </w:rPr>
        <w:footnoteReference w:id="28"/>
      </w:r>
      <w:bookmarkEnd w:id="138"/>
      <w:bookmarkEnd w:id="139"/>
      <w:bookmarkEnd w:id="140"/>
      <w:bookmarkEnd w:id="141"/>
      <w:bookmarkEnd w:id="142"/>
    </w:p>
    <w:p w:rsidR="00800FF8" w:rsidRDefault="00800FF8" w:rsidP="00800FF8">
      <w:pPr>
        <w:pStyle w:val="BodyText2"/>
      </w:pPr>
      <w:r>
        <w:t>We are still responsible human beings even when more or less detached from consciousness. Your pat</w:t>
      </w:r>
      <w:r>
        <w:softHyphen/>
        <w:t>terns of concern and desire are revealed in reverie.</w:t>
      </w:r>
    </w:p>
    <w:p w:rsidR="00800FF8" w:rsidRDefault="00800FF8" w:rsidP="00DB3654">
      <w:pPr>
        <w:pStyle w:val="Heading2"/>
      </w:pPr>
      <w:bookmarkStart w:id="143" w:name="_Toc477058191"/>
      <w:bookmarkStart w:id="144" w:name="_Toc477059009"/>
      <w:bookmarkStart w:id="145" w:name="_Toc507550061"/>
      <w:bookmarkStart w:id="146" w:name="_Toc507550518"/>
      <w:bookmarkStart w:id="147" w:name="_Toc507550592"/>
      <w:r>
        <w:t>29.</w:t>
      </w:r>
      <w:r>
        <w:tab/>
        <w:t>What are the functional beliefs that control how you interpret your life and determine how you act?</w:t>
      </w:r>
      <w:r>
        <w:rPr>
          <w:rStyle w:val="FootnoteReference"/>
        </w:rPr>
        <w:footnoteReference w:id="29"/>
      </w:r>
      <w:bookmarkEnd w:id="143"/>
      <w:bookmarkEnd w:id="144"/>
      <w:bookmarkEnd w:id="145"/>
      <w:bookmarkEnd w:id="146"/>
      <w:bookmarkEnd w:id="147"/>
    </w:p>
    <w:p w:rsidR="00800FF8" w:rsidRDefault="00800FF8" w:rsidP="00800FF8">
      <w:pPr>
        <w:pStyle w:val="BodyText2"/>
      </w:pPr>
      <w:smartTag w:uri="urn:schemas-libronix-net:datatype" w:element="bible">
        <w:smartTagPr>
          <w:attr w:name="reference" w:val="Hebrews 4:12"/>
          <w:attr w:name="language" w:val="en"/>
        </w:smartTagPr>
        <w:r>
          <w:t xml:space="preserve">Hebrews </w:t>
        </w:r>
        <w:smartTag w:uri="urn:schemas-microsoft-com:office:smarttags" w:element="time">
          <w:smartTagPr>
            <w:attr w:name="Minute" w:val="12"/>
            <w:attr w:name="Hour" w:val="16"/>
          </w:smartTagPr>
          <w:r>
            <w:t>4:12</w:t>
          </w:r>
        </w:smartTag>
      </w:smartTag>
      <w:r>
        <w:t xml:space="preserve"> speaks of the “thoughts and inten</w:t>
      </w:r>
      <w:r>
        <w:softHyphen/>
        <w:t>tions” of the heart. Perhaps we could translate this “beliefs and desires.” Both the lies you believe and the lusts you pursue undergird visible sins. A person’s functional, operative beliefs control responses. The ways you understand God, yourself, others, the devil, right and wrong, true and false, past, present, future... have pervasive effects.</w:t>
      </w:r>
    </w:p>
    <w:p w:rsidR="00800FF8" w:rsidRDefault="00800FF8" w:rsidP="00DB3654">
      <w:pPr>
        <w:pStyle w:val="Heading2"/>
      </w:pPr>
      <w:bookmarkStart w:id="148" w:name="_Toc477058192"/>
      <w:bookmarkStart w:id="149" w:name="_Toc477059010"/>
      <w:bookmarkStart w:id="150" w:name="_Toc507550062"/>
      <w:bookmarkStart w:id="151" w:name="_Toc507550519"/>
      <w:bookmarkStart w:id="152" w:name="_Toc507550593"/>
      <w:r>
        <w:t>30.</w:t>
      </w:r>
      <w:r>
        <w:tab/>
        <w:t>What are your idols or false gods? In what do you place your trust, or set your hopes? What do you turn to or seek? Where do you take refuge? Who is the savior, judge, controller, provider, protector in your world? Who do you serve? What “voice” controls you?</w:t>
      </w:r>
      <w:r>
        <w:rPr>
          <w:rStyle w:val="FootnoteReference"/>
        </w:rPr>
        <w:footnoteReference w:id="30"/>
      </w:r>
      <w:bookmarkEnd w:id="148"/>
      <w:bookmarkEnd w:id="149"/>
      <w:bookmarkEnd w:id="150"/>
      <w:bookmarkEnd w:id="151"/>
      <w:bookmarkEnd w:id="152"/>
    </w:p>
    <w:p w:rsidR="00800FF8" w:rsidRDefault="00800FF8" w:rsidP="00800FF8">
      <w:pPr>
        <w:pStyle w:val="BodyText2"/>
      </w:pPr>
      <w:r>
        <w:t xml:space="preserve">This entire list of 35 questions pursues things that </w:t>
      </w:r>
      <w:r>
        <w:rPr>
          <w:sz w:val="22"/>
        </w:rPr>
        <w:t xml:space="preserve">usurp God. Each of these can metaphorically be termed </w:t>
      </w:r>
      <w:r>
        <w:t>an “idol” to which you give loyalty. The voices you lis</w:t>
      </w:r>
      <w:r>
        <w:softHyphen/>
        <w:t>ten to mimic specific characteristics of God. Start to trace that out into the details of life lived, and your abil</w:t>
      </w:r>
      <w:r>
        <w:softHyphen/>
        <w:t>ity to address the vertical dimension relevantly and specifically will mature.</w:t>
      </w:r>
    </w:p>
    <w:p w:rsidR="00800FF8" w:rsidRDefault="00800FF8" w:rsidP="00DB3654">
      <w:pPr>
        <w:pStyle w:val="Heading2"/>
      </w:pPr>
      <w:bookmarkStart w:id="153" w:name="_Toc477058193"/>
      <w:bookmarkStart w:id="154" w:name="_Toc477059011"/>
      <w:bookmarkStart w:id="155" w:name="_Toc507550063"/>
      <w:bookmarkStart w:id="156" w:name="_Toc507550520"/>
      <w:bookmarkStart w:id="157" w:name="_Toc507550594"/>
      <w:r>
        <w:t>31.</w:t>
      </w:r>
      <w:r>
        <w:tab/>
        <w:t>How do you live for yourself?</w:t>
      </w:r>
      <w:r>
        <w:rPr>
          <w:rStyle w:val="FootnoteReference"/>
        </w:rPr>
        <w:footnoteReference w:id="31"/>
      </w:r>
      <w:bookmarkEnd w:id="153"/>
      <w:bookmarkEnd w:id="154"/>
      <w:bookmarkEnd w:id="155"/>
      <w:bookmarkEnd w:id="156"/>
      <w:bookmarkEnd w:id="157"/>
    </w:p>
    <w:p w:rsidR="00800FF8" w:rsidRDefault="00800FF8" w:rsidP="00800FF8">
      <w:pPr>
        <w:pStyle w:val="BodyText2"/>
      </w:pPr>
      <w:r>
        <w:t>This is a general way of asking any of these ques</w:t>
      </w:r>
      <w:r>
        <w:softHyphen/>
        <w:t>tions. “Self” takes a thousand shapes and wears a thou</w:t>
      </w:r>
      <w:r>
        <w:softHyphen/>
        <w:t>sand disguises.</w:t>
      </w:r>
    </w:p>
    <w:p w:rsidR="00800FF8" w:rsidRDefault="00800FF8" w:rsidP="00DB3654">
      <w:pPr>
        <w:pStyle w:val="Heading2"/>
      </w:pPr>
      <w:bookmarkStart w:id="158" w:name="_Toc477058194"/>
      <w:bookmarkStart w:id="159" w:name="_Toc477059012"/>
      <w:bookmarkStart w:id="160" w:name="_Toc507550064"/>
      <w:bookmarkStart w:id="161" w:name="_Toc507550521"/>
      <w:bookmarkStart w:id="162" w:name="_Toc507550595"/>
      <w:r>
        <w:t>32.</w:t>
      </w:r>
      <w:r>
        <w:tab/>
        <w:t>How do you live as a slave of the devil?</w:t>
      </w:r>
      <w:r>
        <w:rPr>
          <w:rStyle w:val="FootnoteReference"/>
        </w:rPr>
        <w:footnoteReference w:id="32"/>
      </w:r>
      <w:bookmarkEnd w:id="158"/>
      <w:bookmarkEnd w:id="159"/>
      <w:bookmarkEnd w:id="160"/>
      <w:bookmarkEnd w:id="161"/>
      <w:bookmarkEnd w:id="162"/>
    </w:p>
    <w:p w:rsidR="00800FF8" w:rsidRDefault="00800FF8" w:rsidP="00800FF8">
      <w:pPr>
        <w:pStyle w:val="BodyText2"/>
      </w:pPr>
      <w:r>
        <w:rPr>
          <w:sz w:val="22"/>
        </w:rPr>
        <w:t xml:space="preserve">Human motivation is not purely “psychological,” </w:t>
      </w:r>
      <w:r>
        <w:t xml:space="preserve">“psychosocial,” or “psychosocialsomatic.” When you serve lusts and lies, you serve a personal enemy who </w:t>
      </w:r>
      <w:r>
        <w:rPr>
          <w:sz w:val="22"/>
        </w:rPr>
        <w:t xml:space="preserve">wishes to deceive, enslave, and murder you. Human </w:t>
      </w:r>
      <w:r>
        <w:t>motivation is thoroughly “covenantal.” You may serve the devil, or you may serve the Lord, but you’re going to have to serve somebody, as Bob Dylan put it.</w:t>
      </w:r>
    </w:p>
    <w:p w:rsidR="00800FF8" w:rsidRDefault="00800FF8" w:rsidP="00DB3654">
      <w:pPr>
        <w:pStyle w:val="Heading2"/>
      </w:pPr>
      <w:bookmarkStart w:id="163" w:name="_Toc477058195"/>
      <w:bookmarkStart w:id="164" w:name="_Toc477059013"/>
      <w:bookmarkStart w:id="165" w:name="_Toc507550065"/>
      <w:bookmarkStart w:id="166" w:name="_Toc507550522"/>
      <w:bookmarkStart w:id="167" w:name="_Toc507550596"/>
      <w:r>
        <w:t xml:space="preserve">33. </w:t>
      </w:r>
      <w:r>
        <w:rPr>
          <w:iCs/>
        </w:rPr>
        <w:t xml:space="preserve">How </w:t>
      </w:r>
      <w:r>
        <w:t xml:space="preserve">do you implicitly say, “If only....” (to get what you want, avoid what you don’t want, keep what </w:t>
      </w:r>
      <w:r>
        <w:rPr>
          <w:iCs/>
        </w:rPr>
        <w:t>you have</w:t>
      </w:r>
      <w:r>
        <w:t>)?</w:t>
      </w:r>
      <w:r>
        <w:rPr>
          <w:rStyle w:val="FootnoteReference"/>
        </w:rPr>
        <w:footnoteReference w:id="33"/>
      </w:r>
      <w:bookmarkEnd w:id="163"/>
      <w:bookmarkEnd w:id="164"/>
      <w:bookmarkEnd w:id="165"/>
      <w:bookmarkEnd w:id="166"/>
      <w:bookmarkEnd w:id="167"/>
    </w:p>
    <w:p w:rsidR="00800FF8" w:rsidRDefault="00800FF8" w:rsidP="00800FF8">
      <w:pPr>
        <w:pStyle w:val="BodyText2"/>
      </w:pPr>
      <w:r>
        <w:t>The “If onlys” are street talk that can uncover many motivational themes in the interest of creating biblical self-understanding and repentance.</w:t>
      </w:r>
    </w:p>
    <w:p w:rsidR="00800FF8" w:rsidRDefault="00800FF8" w:rsidP="00DB3654">
      <w:pPr>
        <w:pStyle w:val="Heading2"/>
      </w:pPr>
      <w:bookmarkStart w:id="168" w:name="_Toc477058196"/>
      <w:bookmarkStart w:id="169" w:name="_Toc477059014"/>
      <w:bookmarkStart w:id="170" w:name="_Toc507550066"/>
      <w:bookmarkStart w:id="171" w:name="_Toc507550523"/>
      <w:bookmarkStart w:id="172" w:name="_Toc507550597"/>
      <w:r>
        <w:t>34.</w:t>
      </w:r>
      <w:r>
        <w:tab/>
        <w:t>What instinctively seems and feels right to you? What are your opinions, things you feel are true?</w:t>
      </w:r>
      <w:r>
        <w:rPr>
          <w:rStyle w:val="FootnoteReference"/>
        </w:rPr>
        <w:footnoteReference w:id="34"/>
      </w:r>
      <w:bookmarkEnd w:id="168"/>
      <w:bookmarkEnd w:id="169"/>
      <w:bookmarkEnd w:id="170"/>
      <w:bookmarkEnd w:id="171"/>
      <w:bookmarkEnd w:id="172"/>
    </w:p>
    <w:p w:rsidR="00800FF8" w:rsidRDefault="00800FF8" w:rsidP="00800FF8">
      <w:pPr>
        <w:pStyle w:val="BodyText2"/>
        <w:rPr>
          <w:sz w:val="20"/>
        </w:rPr>
      </w:pPr>
      <w:r>
        <w:t>You not only “feel like” doing some things (question 6 above), you also “feel that” certain things are true. On the contrary, wisdom is correctable, as it listens and learns.</w:t>
      </w:r>
    </w:p>
    <w:p w:rsidR="00800FF8" w:rsidRDefault="00800FF8" w:rsidP="00DB3654">
      <w:pPr>
        <w:pStyle w:val="Heading2"/>
      </w:pPr>
      <w:bookmarkStart w:id="173" w:name="_Toc477058197"/>
      <w:bookmarkStart w:id="174" w:name="_Toc477059015"/>
      <w:bookmarkStart w:id="175" w:name="_Toc507550067"/>
      <w:bookmarkStart w:id="176" w:name="_Toc507550524"/>
      <w:bookmarkStart w:id="177" w:name="_Toc507550598"/>
      <w:r>
        <w:t xml:space="preserve">35. Where do you find your identity? How do you define </w:t>
      </w:r>
      <w:r>
        <w:rPr>
          <w:iCs/>
        </w:rPr>
        <w:t>who you are</w:t>
      </w:r>
      <w:r>
        <w:t>?</w:t>
      </w:r>
      <w:r>
        <w:rPr>
          <w:rStyle w:val="FootnoteReference"/>
        </w:rPr>
        <w:footnoteReference w:id="35"/>
      </w:r>
      <w:bookmarkEnd w:id="173"/>
      <w:bookmarkEnd w:id="174"/>
      <w:bookmarkEnd w:id="175"/>
      <w:bookmarkEnd w:id="176"/>
      <w:bookmarkEnd w:id="177"/>
    </w:p>
    <w:p w:rsidR="00800FF8" w:rsidRDefault="00800FF8" w:rsidP="00800FF8">
      <w:pPr>
        <w:pStyle w:val="BodyText2"/>
      </w:pPr>
      <w:r>
        <w:t>The Bible says radical things about self-knowledge, identity, and the categories of self-evaluation (“con</w:t>
      </w:r>
      <w:r>
        <w:softHyphen/>
        <w:t>science”). The places people typically look for identity are dry wells.</w:t>
      </w:r>
    </w:p>
    <w:p w:rsidR="00800FF8" w:rsidRDefault="00800FF8" w:rsidP="00800FF8">
      <w:pPr>
        <w:pStyle w:val="BodyText3"/>
      </w:pPr>
      <w:r>
        <w:t xml:space="preserve">This sampler of questions will get you thinking fruitfully about how human life is exhaustively God-relational. Let me reinforce three points that I have found particularly helpful in keeping my compass bearings, both in counseling and in seeking to repent of my own sins. </w:t>
      </w:r>
    </w:p>
    <w:bookmarkEnd w:id="2"/>
    <w:p w:rsidR="00800FF8" w:rsidRDefault="00800FF8" w:rsidP="00800FF8">
      <w:pPr>
        <w:pStyle w:val="BodyText3"/>
      </w:pPr>
      <w:r>
        <w:t>First, my rule-of-thumb is a twofold ques</w:t>
      </w:r>
      <w:r>
        <w:softHyphen/>
        <w:t xml:space="preserve">tion: </w:t>
      </w:r>
      <w:r>
        <w:rPr>
          <w:i/>
          <w:iCs/>
        </w:rPr>
        <w:t>What lies and lusts are being expressed through this sinful pattern of life?</w:t>
      </w:r>
      <w:r>
        <w:t xml:space="preserve"> Dig under irritability, selfishness, hopelessness, escapism, self-righteousness, self-pity, crippling fears, complaining—whatever—and you will find a mosaic of specific lies believed and cravings pur</w:t>
      </w:r>
      <w:r>
        <w:softHyphen/>
        <w:t>sued. Scripture equips you to get at them, to draw them into the light.</w:t>
      </w:r>
    </w:p>
    <w:p w:rsidR="00800FF8" w:rsidRDefault="00800FF8" w:rsidP="00800FF8">
      <w:pPr>
        <w:pStyle w:val="SideBarText"/>
        <w:framePr w:wrap="around"/>
      </w:pPr>
      <w:r>
        <w:t>Human beings inescapably love God— or love something else. We take refuge in God—or in something else.</w:t>
      </w:r>
    </w:p>
    <w:p w:rsidR="00800FF8" w:rsidRDefault="00800FF8" w:rsidP="00800FF8">
      <w:pPr>
        <w:pStyle w:val="BodyText3"/>
      </w:pPr>
      <w:r>
        <w:t>Second, the verbs that relate people to God must become an active part of your thinking. People are always doing something with God. Human beings inescapably love God-or love something else. We take refuge in God— or in something else. We set our hopes in God-or in something else. We fear God-or something else. Scrip</w:t>
      </w:r>
      <w:r>
        <w:softHyphen/>
        <w:t>ture will come to life in new ways as you develop an alertness to how the man-before-God verbs play out in real life. Such perspective grants powerful insights both for evangelistic counseling and for helping the saints grow.</w:t>
      </w:r>
    </w:p>
    <w:p w:rsidR="00800FF8" w:rsidRDefault="00800FF8" w:rsidP="00800FF8">
      <w:pPr>
        <w:pStyle w:val="BodyText3"/>
      </w:pPr>
      <w:r>
        <w:t xml:space="preserve">Third, </w:t>
      </w:r>
      <w:r>
        <w:rPr>
          <w:i/>
          <w:iCs/>
        </w:rPr>
        <w:t>by seeing the God-relatedness of all motivation, you see that what is wrong with us calls for a God-related solution: the grace, peace, power, and presence of Jesus Christ</w:t>
      </w:r>
      <w:r>
        <w:t>. Human motivation is about the vertical dimension. The good news of Christ is no add-on, no religiously-toned way to meet pre-existent desires and needs. Living faith in Jesus Christ is the only sane motivation, the radical alternative to a thousand forms of deviance.</w:t>
      </w:r>
    </w:p>
    <w:p w:rsidR="00800FF8" w:rsidRDefault="00800FF8" w:rsidP="00800FF8">
      <w:pPr>
        <w:pStyle w:val="BodyText3"/>
      </w:pPr>
      <w:r>
        <w:t>Sanctification aims to purify both heart and mem</w:t>
      </w:r>
      <w:r>
        <w:softHyphen/>
        <w:t>bers, to change both motives and behavior. Both matter. Imagine sitting on a hill overlooking a lake. You watch a powerboat speed across the water. You see and hear its “behavior”: it accelerates from the dock, makes a wide turn, bounces over another wake at high speed, suddenly cuts its motor, ghosts into the shallows by an islet, splashes an anchor overboard. Why did it behave in that way? If you were able to zoom in, you would find out about its “motives.” You would find what powered and directed the boat: a 200 horsepower inboard V-8 motor, a rudder and steering wheel, the thoughts and intentions of the pilot. Why did the boat go to the island? To find buried treasure? Escape from the police? Take the family for a picnic? Test drive the boat for possible purchase? Flag down a passerby because it ran out of gas? To fully understand and “help” the powerboat, you must converse about both the visible and the invisible, both behavior and motive. The Bible gets at both results and reasons. To evaluate and “counsel” the powerboat, you need to pursue all that can be known.</w:t>
      </w:r>
    </w:p>
    <w:p w:rsidR="00800FF8" w:rsidRDefault="00800FF8" w:rsidP="00800FF8">
      <w:pPr>
        <w:pStyle w:val="SideBarText"/>
        <w:framePr w:wrap="around"/>
      </w:pPr>
      <w:r>
        <w:t>Living faith in Jesus Christ is the only sane motivation,</w:t>
      </w:r>
      <w:r>
        <w:br/>
        <w:t xml:space="preserve"> the radical alternative to a thousand forms of deviance.</w:t>
      </w:r>
    </w:p>
    <w:p w:rsidR="00800FF8" w:rsidRDefault="00800FF8" w:rsidP="00800FF8">
      <w:pPr>
        <w:pStyle w:val="BodyText3"/>
      </w:pPr>
      <w:r>
        <w:t>The Knower of hearts will recompense each person according to his deeds (</w:t>
      </w:r>
      <w:smartTag w:uri="urn:schemas-libronix-net:datatype" w:element="bible">
        <w:smartTagPr>
          <w:attr w:name="reference" w:val="Jeremiah 17:10"/>
          <w:attr w:name="language" w:val="en"/>
        </w:smartTagPr>
        <w:r>
          <w:t xml:space="preserve">Jeremiah </w:t>
        </w:r>
        <w:smartTag w:uri="urn:schemas-microsoft-com:office:smarttags" w:element="time">
          <w:smartTagPr>
            <w:attr w:name="Minute" w:val="10"/>
            <w:attr w:name="Hour" w:val="17"/>
          </w:smartTagPr>
          <w:r>
            <w:t>17:10</w:t>
          </w:r>
        </w:smartTag>
      </w:smartTag>
      <w:r>
        <w:t>). Scripture never bifurcates motive and behavior. The mirror of Scripture exposes both. The lamp of Scripture guides both. The grace and power of Jesus Christ change both root and fruit. The “first great commandment” addresses moti</w:t>
      </w:r>
      <w:r>
        <w:softHyphen/>
        <w:t>vational roots: Do you love God with all your heart, soul, mind, and strength? Or does something else divide and steal your affections? The “second great commandment” addresses behavioral fruits: Do you love your neighbor as yourself? Or do you misuse, bully, fear, avoid, hate, ignore your neighbor? The gospel of Jesus Christ bridges from darkness to light. Grace takes out of us the heart of stone, teaching us to know God; grace replaces the hands and tongue that work evils, teaching us to live more beautiful lives.</w:t>
      </w:r>
    </w:p>
    <w:p w:rsidR="00800FF8" w:rsidRDefault="00800FF8" w:rsidP="00800FF8">
      <w:pPr>
        <w:pStyle w:val="BodyText3"/>
      </w:pPr>
      <w:r>
        <w:t>Any of these 35 questions can be asked directly of a person in this or an appropriately altered form. But they are not always questions to ask directly. Some</w:t>
      </w:r>
      <w:r>
        <w:softHyphen/>
        <w:t>times it is better simply to listen and observe, combing through the fruit in a person’s life for the patterns that might indicate the heart’s functional commitments. I remember noticing how a man I counseled would apol</w:t>
      </w:r>
      <w:r>
        <w:softHyphen/>
        <w:t>ogize profusely, with evident agitation and distress, each time he arrived a few minutes late. These little bits “fit” with other pieces of the puzzle that hadn’t quite taken shape yet in our counseling conversation. As it turned out, he was late because he couldn’t break off from other people, from phone calls or visitors, for fear they would not like him. He apologized profusely to me because he was afraid that I would not like him. He had very few true peers, but either idealized superior beings or contemned inferior creatures. Those small bits of fruit—the reasons for lateness, momentary agi</w:t>
      </w:r>
      <w:r>
        <w:softHyphen/>
        <w:t>tation, inordinate apology, polarized view of others— led us into the pattern that mastered his life: people too big and God too small (</w:t>
      </w:r>
      <w:smartTag w:uri="urn:schemas-libronix-net:datatype" w:element="bible">
        <w:smartTagPr>
          <w:attr w:name="reference" w:val="Proverbs 29:25"/>
          <w:attr w:name="language" w:val="en"/>
        </w:smartTagPr>
        <w:r>
          <w:t>Proverbs 29:25</w:t>
        </w:r>
      </w:smartTag>
      <w:r>
        <w:t>). That interweaving of pride and fear of man is a primary disorder in our disordered hearts. And that directed us straight to the trustworthy Jesus Christ. Explanations are signposts to solutions. This man found forgiveness and the power to trust a new Master. He learned to walk out practical changes. Rather than cowering or towering, he began to love people with increasing realism and tenderness as he grew to see others as essentially no different from himself.</w:t>
      </w:r>
    </w:p>
    <w:p w:rsidR="00800FF8" w:rsidRDefault="00800FF8" w:rsidP="00800FF8">
      <w:pPr>
        <w:pStyle w:val="BodyText3"/>
      </w:pPr>
      <w:r>
        <w:t>Let me close with a final case study I once coun</w:t>
      </w:r>
      <w:r>
        <w:softHyphen/>
        <w:t>seled a man who habitually escaped life’s pressures into TV, food, video games, alcohol, pornography, antique collecting, sci-fi novels, working out at the gym. He neglected loving his wife and children; he was slack about his job; he was evasive and deceitful in his communication to others; he went through the motions in church. Where to begin? There were so many prob</w:t>
      </w:r>
      <w:r>
        <w:softHyphen/>
        <w:t>lems, so many sins of both commission and omission. How could I focus his problems? I wasn’t sure what to pick up on. Then it struck me: Try the Psalms—as a whole! Almost every single Psalm, in some way or other, portrays the Lord as our refuge in trouble, as the center of our hopes. The Psalms implicitly and explicit</w:t>
      </w:r>
      <w:r>
        <w:softHyphen/>
        <w:t>ly rebuke taking refuge in anything less; the Psalms offer steadfast love and mercy; the Psalms spur us to know and obey God in the trenches of life. This man felt vaguely guilty for some of his bad behavior. But he didn’t see the pattern or the seriousness of what he lived for. He craved ease, control, comfort—and expressed his craving in dozens of ways. His efforts at change were half-baked and unsuccessful. Conviction of the specific sin of his heart—turning from the living God in order to seek idolatrous refuge-woke him up, and made him see his behavioral sins in a fresh way His need for what God offered—grace upon grace, for a life of faith working through love-began to burn inside him. As the lights came on about his patterns, he even began to identify little escapist tricks he had never realized he did and had never connected to the more Technicolor sins: e.g., ways he (mis)used humor, or made subtle excuses for himself, or felt sorry for him</w:t>
      </w:r>
      <w:r>
        <w:softHyphen/>
        <w:t>self. God “seemed far away” at the beginning of the process, when he was fog-bound; God seemed very, very close, relevant, and desirable as the process unfolded. Christ’s grace became very real and neces</w:t>
      </w:r>
      <w:r>
        <w:softHyphen/>
        <w:t>sary. He became motivated to practical change-to face pressures and responsibilities, to learn to love others, to God’s glory.</w:t>
      </w:r>
    </w:p>
    <w:p w:rsidR="00800FF8" w:rsidRDefault="00800FF8" w:rsidP="00800FF8">
      <w:pPr>
        <w:widowControl w:val="0"/>
        <w:tabs>
          <w:tab w:val="left" w:pos="351"/>
        </w:tabs>
        <w:autoSpaceDE w:val="0"/>
        <w:autoSpaceDN w:val="0"/>
        <w:adjustRightInd w:val="0"/>
        <w:spacing w:line="243" w:lineRule="exact"/>
      </w:pPr>
    </w:p>
    <w:p w:rsidR="00800FF8" w:rsidRDefault="00800FF8" w:rsidP="00800FF8">
      <w:pPr>
        <w:widowControl w:val="0"/>
        <w:tabs>
          <w:tab w:val="left" w:pos="351"/>
        </w:tabs>
        <w:autoSpaceDE w:val="0"/>
        <w:autoSpaceDN w:val="0"/>
        <w:adjustRightInd w:val="0"/>
        <w:spacing w:line="243" w:lineRule="exact"/>
      </w:pPr>
    </w:p>
    <w:p w:rsidR="00800FF8" w:rsidRDefault="00800FF8" w:rsidP="00800FF8">
      <w:pPr>
        <w:pStyle w:val="SideBarTag"/>
        <w:framePr w:wrap="around"/>
      </w:pPr>
      <w:r>
        <w:t>Notes</w:t>
      </w:r>
    </w:p>
    <w:p w:rsidR="00800FF8" w:rsidRDefault="00800FF8" w:rsidP="00800FF8">
      <w:pPr>
        <w:widowControl w:val="0"/>
        <w:tabs>
          <w:tab w:val="left" w:pos="351"/>
        </w:tabs>
        <w:autoSpaceDE w:val="0"/>
        <w:autoSpaceDN w:val="0"/>
        <w:adjustRightInd w:val="0"/>
        <w:spacing w:line="243" w:lineRule="exact"/>
      </w:pPr>
    </w:p>
    <w:p w:rsidR="00800FF8" w:rsidRDefault="00800FF8" w:rsidP="00800FF8">
      <w:pPr>
        <w:widowControl w:val="0"/>
        <w:tabs>
          <w:tab w:val="left" w:pos="351"/>
        </w:tabs>
        <w:autoSpaceDE w:val="0"/>
        <w:autoSpaceDN w:val="0"/>
        <w:adjustRightInd w:val="0"/>
        <w:spacing w:line="243" w:lineRule="exact"/>
      </w:pPr>
    </w:p>
    <w:p w:rsidR="00800FF8" w:rsidRDefault="00800FF8" w:rsidP="00DB3654">
      <w:pPr>
        <w:pStyle w:val="Lessons"/>
      </w:pPr>
      <w:r>
        <w:br w:type="page"/>
        <w:t>X-Ray Questions</w:t>
      </w:r>
    </w:p>
    <w:p w:rsidR="00DB3654" w:rsidRPr="00DB3654" w:rsidRDefault="00DB3654" w:rsidP="00DB3654"/>
    <w:p w:rsidR="00800FF8" w:rsidRDefault="00D23275" w:rsidP="00800FF8">
      <w:pPr>
        <w:pStyle w:val="TOC8"/>
        <w:rPr>
          <w:rFonts w:ascii="Times New Roman" w:hAnsi="Times New Roman"/>
          <w:noProof/>
          <w:sz w:val="24"/>
          <w:szCs w:val="24"/>
        </w:rPr>
      </w:pPr>
      <w:r>
        <w:fldChar w:fldCharType="begin"/>
      </w:r>
      <w:r w:rsidR="00800FF8">
        <w:instrText xml:space="preserve"> TOC \b "QuestionsBody" \n \p " " \z \t "Heading 2,8" </w:instrText>
      </w:r>
      <w:r>
        <w:fldChar w:fldCharType="separate"/>
      </w:r>
      <w:r w:rsidR="00800FF8">
        <w:rPr>
          <w:noProof/>
          <w:szCs w:val="24"/>
        </w:rPr>
        <w:t>1.</w:t>
      </w:r>
      <w:r w:rsidR="00800FF8">
        <w:rPr>
          <w:rFonts w:ascii="Times New Roman" w:hAnsi="Times New Roman"/>
          <w:noProof/>
          <w:sz w:val="24"/>
          <w:szCs w:val="24"/>
        </w:rPr>
        <w:tab/>
      </w:r>
      <w:r w:rsidR="00800FF8">
        <w:rPr>
          <w:noProof/>
          <w:szCs w:val="24"/>
        </w:rPr>
        <w:t>What do you love? Hate?</w:t>
      </w:r>
    </w:p>
    <w:p w:rsidR="00800FF8" w:rsidRDefault="00800FF8" w:rsidP="00800FF8">
      <w:pPr>
        <w:pStyle w:val="TOC8"/>
        <w:rPr>
          <w:rFonts w:ascii="Times New Roman" w:hAnsi="Times New Roman"/>
          <w:noProof/>
          <w:sz w:val="24"/>
        </w:rPr>
      </w:pPr>
      <w:r>
        <w:rPr>
          <w:noProof/>
        </w:rPr>
        <w:t>2.</w:t>
      </w:r>
      <w:r>
        <w:rPr>
          <w:rFonts w:ascii="Times New Roman" w:hAnsi="Times New Roman"/>
          <w:noProof/>
          <w:sz w:val="24"/>
        </w:rPr>
        <w:tab/>
      </w:r>
      <w:r>
        <w:rPr>
          <w:noProof/>
        </w:rPr>
        <w:t>What do you want, desire, crave, lust, and wish for? What desires do you serve and obey?</w:t>
      </w:r>
    </w:p>
    <w:p w:rsidR="00800FF8" w:rsidRDefault="00800FF8" w:rsidP="00800FF8">
      <w:pPr>
        <w:pStyle w:val="TOC8"/>
        <w:rPr>
          <w:rFonts w:ascii="Times New Roman" w:hAnsi="Times New Roman"/>
          <w:noProof/>
          <w:sz w:val="24"/>
        </w:rPr>
      </w:pPr>
      <w:r>
        <w:rPr>
          <w:noProof/>
        </w:rPr>
        <w:t>3.</w:t>
      </w:r>
      <w:r>
        <w:rPr>
          <w:rFonts w:ascii="Times New Roman" w:hAnsi="Times New Roman"/>
          <w:noProof/>
          <w:sz w:val="24"/>
        </w:rPr>
        <w:tab/>
      </w:r>
      <w:r>
        <w:rPr>
          <w:noProof/>
        </w:rPr>
        <w:t>What do you seek, aim for, pursue? What are your goals and expectations?</w:t>
      </w:r>
    </w:p>
    <w:p w:rsidR="00800FF8" w:rsidRDefault="00800FF8" w:rsidP="00800FF8">
      <w:pPr>
        <w:pStyle w:val="TOC8"/>
        <w:rPr>
          <w:rFonts w:ascii="Times New Roman" w:hAnsi="Times New Roman"/>
          <w:noProof/>
          <w:sz w:val="24"/>
        </w:rPr>
      </w:pPr>
      <w:r>
        <w:rPr>
          <w:noProof/>
        </w:rPr>
        <w:t>4.</w:t>
      </w:r>
      <w:r>
        <w:rPr>
          <w:rFonts w:ascii="Times New Roman" w:hAnsi="Times New Roman"/>
          <w:noProof/>
          <w:sz w:val="24"/>
        </w:rPr>
        <w:tab/>
      </w:r>
      <w:r>
        <w:rPr>
          <w:noProof/>
        </w:rPr>
        <w:t>Where do you bank your hopes?</w:t>
      </w:r>
    </w:p>
    <w:p w:rsidR="00800FF8" w:rsidRDefault="00800FF8" w:rsidP="00800FF8">
      <w:pPr>
        <w:pStyle w:val="TOC8"/>
        <w:rPr>
          <w:rFonts w:ascii="Times New Roman" w:hAnsi="Times New Roman"/>
          <w:noProof/>
          <w:sz w:val="24"/>
        </w:rPr>
      </w:pPr>
      <w:r>
        <w:rPr>
          <w:noProof/>
        </w:rPr>
        <w:t>5.</w:t>
      </w:r>
      <w:r>
        <w:rPr>
          <w:rFonts w:ascii="Times New Roman" w:hAnsi="Times New Roman"/>
          <w:noProof/>
          <w:sz w:val="24"/>
        </w:rPr>
        <w:tab/>
      </w:r>
      <w:r>
        <w:rPr>
          <w:noProof/>
        </w:rPr>
        <w:t>What do you fear? What do you not want? What do you tend to worry about?</w:t>
      </w:r>
    </w:p>
    <w:p w:rsidR="00800FF8" w:rsidRDefault="00800FF8" w:rsidP="00800FF8">
      <w:pPr>
        <w:pStyle w:val="TOC8"/>
        <w:rPr>
          <w:rFonts w:ascii="Times New Roman" w:hAnsi="Times New Roman"/>
          <w:noProof/>
          <w:sz w:val="24"/>
        </w:rPr>
      </w:pPr>
      <w:r>
        <w:rPr>
          <w:noProof/>
        </w:rPr>
        <w:t>6.</w:t>
      </w:r>
      <w:r>
        <w:rPr>
          <w:rFonts w:ascii="Times New Roman" w:hAnsi="Times New Roman"/>
          <w:noProof/>
          <w:sz w:val="24"/>
        </w:rPr>
        <w:tab/>
      </w:r>
      <w:r>
        <w:rPr>
          <w:noProof/>
        </w:rPr>
        <w:t>What do you feel like doing?</w:t>
      </w:r>
    </w:p>
    <w:p w:rsidR="00800FF8" w:rsidRDefault="00800FF8" w:rsidP="00800FF8">
      <w:pPr>
        <w:pStyle w:val="TOC8"/>
        <w:rPr>
          <w:rFonts w:ascii="Times New Roman" w:hAnsi="Times New Roman"/>
          <w:noProof/>
          <w:sz w:val="24"/>
        </w:rPr>
      </w:pPr>
      <w:r>
        <w:rPr>
          <w:noProof/>
        </w:rPr>
        <w:t>7.</w:t>
      </w:r>
      <w:r>
        <w:rPr>
          <w:rFonts w:ascii="Times New Roman" w:hAnsi="Times New Roman"/>
          <w:noProof/>
          <w:sz w:val="24"/>
        </w:rPr>
        <w:tab/>
      </w:r>
      <w:r>
        <w:rPr>
          <w:noProof/>
        </w:rPr>
        <w:t>What do you think you need? What are your “felt needs”?</w:t>
      </w:r>
    </w:p>
    <w:p w:rsidR="00800FF8" w:rsidRDefault="00800FF8" w:rsidP="00800FF8">
      <w:pPr>
        <w:pStyle w:val="TOC8"/>
        <w:rPr>
          <w:rFonts w:ascii="Times New Roman" w:hAnsi="Times New Roman"/>
          <w:noProof/>
          <w:sz w:val="24"/>
        </w:rPr>
      </w:pPr>
      <w:r>
        <w:rPr>
          <w:noProof/>
        </w:rPr>
        <w:t>8.</w:t>
      </w:r>
      <w:r>
        <w:rPr>
          <w:rFonts w:ascii="Times New Roman" w:hAnsi="Times New Roman"/>
          <w:noProof/>
          <w:sz w:val="24"/>
        </w:rPr>
        <w:tab/>
      </w:r>
      <w:r>
        <w:rPr>
          <w:noProof/>
        </w:rPr>
        <w:t>What are your plans, agendas, strategies, and intentions designed to accomplish?</w:t>
      </w:r>
    </w:p>
    <w:p w:rsidR="00800FF8" w:rsidRDefault="00800FF8" w:rsidP="00800FF8">
      <w:pPr>
        <w:pStyle w:val="TOC8"/>
        <w:rPr>
          <w:rFonts w:ascii="Times New Roman" w:hAnsi="Times New Roman"/>
          <w:noProof/>
          <w:sz w:val="24"/>
        </w:rPr>
      </w:pPr>
      <w:r>
        <w:rPr>
          <w:noProof/>
        </w:rPr>
        <w:t>9.</w:t>
      </w:r>
      <w:r>
        <w:rPr>
          <w:rFonts w:ascii="Times New Roman" w:hAnsi="Times New Roman"/>
          <w:noProof/>
          <w:sz w:val="24"/>
        </w:rPr>
        <w:tab/>
      </w:r>
      <w:r>
        <w:rPr>
          <w:noProof/>
        </w:rPr>
        <w:t>What makes you tick? What sun does your planet revolve around? Where do you find your garden of delight? What lights up your world? What fountain of life, hope, and delight do you drink from? What food sustains your life? What really matters to you? What fairy castle do you construct in the clouds? What pipe dreams tantalize or terrify you? Around what do you organize your life? What magnetic north orients your world?</w:t>
      </w:r>
    </w:p>
    <w:p w:rsidR="00800FF8" w:rsidRDefault="00800FF8" w:rsidP="00800FF8">
      <w:pPr>
        <w:pStyle w:val="TOC8"/>
        <w:rPr>
          <w:rFonts w:ascii="Times New Roman" w:hAnsi="Times New Roman"/>
          <w:noProof/>
          <w:sz w:val="24"/>
        </w:rPr>
      </w:pPr>
      <w:r>
        <w:rPr>
          <w:noProof/>
        </w:rPr>
        <w:t>10.</w:t>
      </w:r>
      <w:r>
        <w:rPr>
          <w:rFonts w:ascii="Times New Roman" w:hAnsi="Times New Roman"/>
          <w:noProof/>
          <w:sz w:val="24"/>
        </w:rPr>
        <w:tab/>
      </w:r>
      <w:r>
        <w:rPr>
          <w:noProof/>
        </w:rPr>
        <w:t>Where do you find refuge, safety, comfort, escape, pleasure, security?</w:t>
      </w:r>
    </w:p>
    <w:p w:rsidR="00800FF8" w:rsidRDefault="00800FF8" w:rsidP="00800FF8">
      <w:pPr>
        <w:pStyle w:val="TOC8"/>
        <w:rPr>
          <w:rFonts w:ascii="Times New Roman" w:hAnsi="Times New Roman"/>
          <w:noProof/>
          <w:sz w:val="24"/>
        </w:rPr>
      </w:pPr>
      <w:r>
        <w:rPr>
          <w:noProof/>
        </w:rPr>
        <w:t>11.</w:t>
      </w:r>
      <w:r>
        <w:rPr>
          <w:rFonts w:ascii="Times New Roman" w:hAnsi="Times New Roman"/>
          <w:noProof/>
          <w:sz w:val="24"/>
        </w:rPr>
        <w:tab/>
      </w:r>
      <w:r>
        <w:rPr>
          <w:noProof/>
        </w:rPr>
        <w:t>What or who do you trust?</w:t>
      </w:r>
    </w:p>
    <w:p w:rsidR="00800FF8" w:rsidRDefault="00800FF8" w:rsidP="00800FF8">
      <w:pPr>
        <w:pStyle w:val="TOC8"/>
        <w:rPr>
          <w:rFonts w:ascii="Times New Roman" w:hAnsi="Times New Roman"/>
          <w:noProof/>
          <w:sz w:val="24"/>
        </w:rPr>
      </w:pPr>
      <w:r>
        <w:rPr>
          <w:noProof/>
        </w:rPr>
        <w:t>12.</w:t>
      </w:r>
      <w:r>
        <w:rPr>
          <w:rFonts w:ascii="Times New Roman" w:hAnsi="Times New Roman"/>
          <w:noProof/>
          <w:sz w:val="24"/>
        </w:rPr>
        <w:tab/>
      </w:r>
      <w:r>
        <w:rPr>
          <w:noProof/>
        </w:rPr>
        <w:t>Whose performance matters? On whose shoulders does the well-being of your world rest? Who can make it better, make it work, make it safe, make it successful?</w:t>
      </w:r>
    </w:p>
    <w:p w:rsidR="00800FF8" w:rsidRDefault="00800FF8" w:rsidP="00800FF8">
      <w:pPr>
        <w:pStyle w:val="TOC8"/>
        <w:rPr>
          <w:rFonts w:ascii="Times New Roman" w:hAnsi="Times New Roman"/>
          <w:noProof/>
          <w:sz w:val="24"/>
        </w:rPr>
      </w:pPr>
      <w:r>
        <w:rPr>
          <w:noProof/>
        </w:rPr>
        <w:t>13.</w:t>
      </w:r>
      <w:r>
        <w:rPr>
          <w:rFonts w:ascii="Times New Roman" w:hAnsi="Times New Roman"/>
          <w:noProof/>
          <w:sz w:val="24"/>
        </w:rPr>
        <w:tab/>
      </w:r>
      <w:r>
        <w:rPr>
          <w:noProof/>
        </w:rPr>
        <w:t>Who must you please? Whose opinion of you counts? From whom do you desire approval and fear rejection? Whose value system do you measure yourself against? In whose eyes are you living? Whose love and approval do you need?</w:t>
      </w:r>
    </w:p>
    <w:p w:rsidR="00800FF8" w:rsidRDefault="00800FF8" w:rsidP="00800FF8">
      <w:pPr>
        <w:pStyle w:val="TOC8"/>
        <w:rPr>
          <w:rFonts w:ascii="Times New Roman" w:hAnsi="Times New Roman"/>
          <w:noProof/>
          <w:sz w:val="24"/>
        </w:rPr>
      </w:pPr>
      <w:r>
        <w:rPr>
          <w:noProof/>
        </w:rPr>
        <w:t>14.</w:t>
      </w:r>
      <w:r>
        <w:rPr>
          <w:rFonts w:ascii="Times New Roman" w:hAnsi="Times New Roman"/>
          <w:noProof/>
          <w:sz w:val="24"/>
        </w:rPr>
        <w:tab/>
      </w:r>
      <w:r>
        <w:rPr>
          <w:noProof/>
        </w:rPr>
        <w:t>Who are your role models? What kind of person do you think you ought to be or want to be?’</w:t>
      </w:r>
    </w:p>
    <w:p w:rsidR="00800FF8" w:rsidRDefault="00800FF8" w:rsidP="00800FF8">
      <w:pPr>
        <w:pStyle w:val="TOC8"/>
        <w:rPr>
          <w:rFonts w:ascii="Times New Roman" w:hAnsi="Times New Roman"/>
          <w:noProof/>
          <w:sz w:val="24"/>
        </w:rPr>
      </w:pPr>
      <w:r>
        <w:rPr>
          <w:noProof/>
        </w:rPr>
        <w:t>15.</w:t>
      </w:r>
      <w:r>
        <w:rPr>
          <w:rFonts w:ascii="Times New Roman" w:hAnsi="Times New Roman"/>
          <w:noProof/>
          <w:sz w:val="24"/>
        </w:rPr>
        <w:tab/>
      </w:r>
      <w:r>
        <w:rPr>
          <w:noProof/>
        </w:rPr>
        <w:t>On your deathbed, what would sum up your life as worthwhile? What gives your life meaning?</w:t>
      </w:r>
    </w:p>
    <w:p w:rsidR="00800FF8" w:rsidRDefault="00800FF8" w:rsidP="00800FF8">
      <w:pPr>
        <w:pStyle w:val="TOC8"/>
        <w:rPr>
          <w:rFonts w:ascii="Times New Roman" w:hAnsi="Times New Roman"/>
          <w:noProof/>
          <w:sz w:val="24"/>
        </w:rPr>
      </w:pPr>
      <w:r>
        <w:rPr>
          <w:noProof/>
        </w:rPr>
        <w:t>16. How do you define and weigh success or failure, right or wrong, desirable or undesirable, in any particular situation?</w:t>
      </w:r>
    </w:p>
    <w:p w:rsidR="00800FF8" w:rsidRDefault="00800FF8" w:rsidP="00800FF8">
      <w:pPr>
        <w:pStyle w:val="TOC8"/>
        <w:rPr>
          <w:rFonts w:ascii="Times New Roman" w:hAnsi="Times New Roman"/>
          <w:noProof/>
          <w:sz w:val="24"/>
        </w:rPr>
      </w:pPr>
      <w:r>
        <w:rPr>
          <w:noProof/>
        </w:rPr>
        <w:t>17.</w:t>
      </w:r>
      <w:r>
        <w:rPr>
          <w:rFonts w:ascii="Times New Roman" w:hAnsi="Times New Roman"/>
          <w:noProof/>
          <w:sz w:val="24"/>
        </w:rPr>
        <w:tab/>
      </w:r>
      <w:r>
        <w:rPr>
          <w:noProof/>
        </w:rPr>
        <w:t>What would make you feel rich, secure, prosperous? What must you get to make life sing?</w:t>
      </w:r>
    </w:p>
    <w:p w:rsidR="00800FF8" w:rsidRDefault="00800FF8" w:rsidP="00800FF8">
      <w:pPr>
        <w:pStyle w:val="TOC8"/>
        <w:rPr>
          <w:rFonts w:ascii="Times New Roman" w:hAnsi="Times New Roman"/>
          <w:noProof/>
          <w:sz w:val="24"/>
        </w:rPr>
      </w:pPr>
      <w:r>
        <w:rPr>
          <w:noProof/>
        </w:rPr>
        <w:t>18.</w:t>
      </w:r>
      <w:r>
        <w:rPr>
          <w:rFonts w:ascii="Times New Roman" w:hAnsi="Times New Roman"/>
          <w:noProof/>
          <w:sz w:val="24"/>
        </w:rPr>
        <w:tab/>
      </w:r>
      <w:r>
        <w:rPr>
          <w:noProof/>
        </w:rPr>
        <w:t>What would bring you the greatest pleasure, happiness and delight? The greatest pain and misery?</w:t>
      </w:r>
    </w:p>
    <w:p w:rsidR="00800FF8" w:rsidRDefault="00800FF8" w:rsidP="00800FF8">
      <w:pPr>
        <w:pStyle w:val="TOC8"/>
        <w:rPr>
          <w:rFonts w:ascii="Times New Roman" w:hAnsi="Times New Roman"/>
          <w:noProof/>
          <w:sz w:val="24"/>
        </w:rPr>
      </w:pPr>
      <w:r>
        <w:rPr>
          <w:noProof/>
        </w:rPr>
        <w:t>19.</w:t>
      </w:r>
      <w:r>
        <w:rPr>
          <w:rFonts w:ascii="Times New Roman" w:hAnsi="Times New Roman"/>
          <w:noProof/>
          <w:sz w:val="24"/>
        </w:rPr>
        <w:tab/>
      </w:r>
      <w:r>
        <w:rPr>
          <w:noProof/>
        </w:rPr>
        <w:t>Whose coming into political power would make everything better?</w:t>
      </w:r>
    </w:p>
    <w:p w:rsidR="00800FF8" w:rsidRDefault="00800FF8" w:rsidP="00800FF8">
      <w:pPr>
        <w:pStyle w:val="TOC8"/>
        <w:rPr>
          <w:rFonts w:ascii="Times New Roman" w:hAnsi="Times New Roman"/>
          <w:noProof/>
          <w:sz w:val="24"/>
        </w:rPr>
      </w:pPr>
      <w:r>
        <w:rPr>
          <w:noProof/>
        </w:rPr>
        <w:t>20.</w:t>
      </w:r>
      <w:r>
        <w:rPr>
          <w:rFonts w:ascii="Times New Roman" w:hAnsi="Times New Roman"/>
          <w:noProof/>
          <w:sz w:val="24"/>
        </w:rPr>
        <w:tab/>
      </w:r>
      <w:r>
        <w:rPr>
          <w:noProof/>
        </w:rPr>
        <w:t>Whose victory or success would make your life happy? How do you define victory and success?</w:t>
      </w:r>
    </w:p>
    <w:p w:rsidR="00800FF8" w:rsidRDefault="00800FF8" w:rsidP="00800FF8">
      <w:pPr>
        <w:pStyle w:val="TOC8"/>
        <w:rPr>
          <w:rFonts w:ascii="Times New Roman" w:hAnsi="Times New Roman"/>
          <w:noProof/>
          <w:sz w:val="24"/>
        </w:rPr>
      </w:pPr>
      <w:r>
        <w:rPr>
          <w:noProof/>
        </w:rPr>
        <w:t>21.</w:t>
      </w:r>
      <w:r>
        <w:rPr>
          <w:rFonts w:ascii="Times New Roman" w:hAnsi="Times New Roman"/>
          <w:noProof/>
          <w:sz w:val="24"/>
        </w:rPr>
        <w:tab/>
      </w:r>
      <w:r>
        <w:rPr>
          <w:noProof/>
        </w:rPr>
        <w:t>What do you see as your rights? What do you feel entitled to?</w:t>
      </w:r>
    </w:p>
    <w:p w:rsidR="00800FF8" w:rsidRDefault="00800FF8" w:rsidP="00800FF8">
      <w:pPr>
        <w:pStyle w:val="TOC8"/>
        <w:rPr>
          <w:rFonts w:ascii="Times New Roman" w:hAnsi="Times New Roman"/>
          <w:noProof/>
          <w:sz w:val="24"/>
        </w:rPr>
      </w:pPr>
      <w:r>
        <w:rPr>
          <w:noProof/>
        </w:rPr>
        <w:t>22.</w:t>
      </w:r>
      <w:r>
        <w:rPr>
          <w:rFonts w:ascii="Times New Roman" w:hAnsi="Times New Roman"/>
          <w:noProof/>
          <w:sz w:val="24"/>
        </w:rPr>
        <w:tab/>
      </w:r>
      <w:r>
        <w:rPr>
          <w:noProof/>
        </w:rPr>
        <w:t>In what situations do you feel pressured or tense? Confident and relaxed? When you are pressured, where do you turn? What do you think about? What are your escapes? What do you escape from?</w:t>
      </w:r>
    </w:p>
    <w:p w:rsidR="00800FF8" w:rsidRDefault="00800FF8" w:rsidP="00800FF8">
      <w:pPr>
        <w:pStyle w:val="TOC8"/>
        <w:rPr>
          <w:rFonts w:ascii="Times New Roman" w:hAnsi="Times New Roman"/>
          <w:noProof/>
          <w:sz w:val="24"/>
        </w:rPr>
      </w:pPr>
      <w:r>
        <w:rPr>
          <w:noProof/>
        </w:rPr>
        <w:t>23. What do you want to get out of life? What payoff do you seek out of the things you do? “What do you get out of doing that?</w:t>
      </w:r>
    </w:p>
    <w:p w:rsidR="00800FF8" w:rsidRDefault="00800FF8" w:rsidP="00800FF8">
      <w:pPr>
        <w:pStyle w:val="TOC8"/>
        <w:rPr>
          <w:rFonts w:ascii="Times New Roman" w:hAnsi="Times New Roman"/>
          <w:noProof/>
          <w:sz w:val="24"/>
        </w:rPr>
      </w:pPr>
      <w:r>
        <w:rPr>
          <w:noProof/>
        </w:rPr>
        <w:t>24.</w:t>
      </w:r>
      <w:r>
        <w:rPr>
          <w:rFonts w:ascii="Times New Roman" w:hAnsi="Times New Roman"/>
          <w:noProof/>
          <w:sz w:val="24"/>
        </w:rPr>
        <w:tab/>
      </w:r>
      <w:r>
        <w:rPr>
          <w:noProof/>
        </w:rPr>
        <w:t>What do you pray for?</w:t>
      </w:r>
    </w:p>
    <w:p w:rsidR="00800FF8" w:rsidRDefault="00800FF8" w:rsidP="00800FF8">
      <w:pPr>
        <w:pStyle w:val="TOC8"/>
        <w:rPr>
          <w:rFonts w:ascii="Times New Roman" w:hAnsi="Times New Roman"/>
          <w:noProof/>
          <w:sz w:val="24"/>
        </w:rPr>
      </w:pPr>
      <w:r>
        <w:rPr>
          <w:noProof/>
        </w:rPr>
        <w:t>25. What do you think about most often? What preoccupies or obsesses you? In the morning, to what does your mind drift instinctively? What is your “mindset”?</w:t>
      </w:r>
    </w:p>
    <w:p w:rsidR="00800FF8" w:rsidRDefault="00800FF8" w:rsidP="00800FF8">
      <w:pPr>
        <w:pStyle w:val="TOC8"/>
        <w:rPr>
          <w:rFonts w:ascii="Times New Roman" w:hAnsi="Times New Roman"/>
          <w:noProof/>
          <w:sz w:val="24"/>
        </w:rPr>
      </w:pPr>
      <w:r>
        <w:rPr>
          <w:noProof/>
        </w:rPr>
        <w:t>26.</w:t>
      </w:r>
      <w:r>
        <w:rPr>
          <w:rFonts w:ascii="Times New Roman" w:hAnsi="Times New Roman"/>
          <w:noProof/>
          <w:sz w:val="24"/>
        </w:rPr>
        <w:tab/>
      </w:r>
      <w:r>
        <w:rPr>
          <w:noProof/>
        </w:rPr>
        <w:t>What do you talk about? What is important to you? What attitudes do you communicate?</w:t>
      </w:r>
    </w:p>
    <w:p w:rsidR="00800FF8" w:rsidRDefault="00800FF8" w:rsidP="00800FF8">
      <w:pPr>
        <w:pStyle w:val="TOC8"/>
        <w:rPr>
          <w:rFonts w:ascii="Times New Roman" w:hAnsi="Times New Roman"/>
          <w:noProof/>
          <w:sz w:val="24"/>
        </w:rPr>
      </w:pPr>
      <w:r>
        <w:rPr>
          <w:noProof/>
        </w:rPr>
        <w:t>27.</w:t>
      </w:r>
      <w:r>
        <w:rPr>
          <w:rFonts w:ascii="Times New Roman" w:hAnsi="Times New Roman"/>
          <w:noProof/>
          <w:sz w:val="24"/>
        </w:rPr>
        <w:tab/>
      </w:r>
      <w:r>
        <w:rPr>
          <w:noProof/>
        </w:rPr>
        <w:t>How do you spend your time? What are your priorities?</w:t>
      </w:r>
    </w:p>
    <w:p w:rsidR="00800FF8" w:rsidRDefault="00800FF8" w:rsidP="00800FF8">
      <w:pPr>
        <w:pStyle w:val="TOC8"/>
        <w:rPr>
          <w:rFonts w:ascii="Times New Roman" w:hAnsi="Times New Roman"/>
          <w:noProof/>
          <w:sz w:val="24"/>
        </w:rPr>
      </w:pPr>
      <w:r>
        <w:rPr>
          <w:noProof/>
        </w:rPr>
        <w:t>28.</w:t>
      </w:r>
      <w:r>
        <w:rPr>
          <w:rFonts w:ascii="Times New Roman" w:hAnsi="Times New Roman"/>
          <w:noProof/>
          <w:sz w:val="24"/>
        </w:rPr>
        <w:tab/>
      </w:r>
      <w:r>
        <w:rPr>
          <w:noProof/>
        </w:rPr>
        <w:t>What are your characteristic fantasies, either pleasurable or fearful? Daydreams? What do your night dreams revolve around?</w:t>
      </w:r>
    </w:p>
    <w:p w:rsidR="00800FF8" w:rsidRDefault="00800FF8" w:rsidP="00800FF8">
      <w:pPr>
        <w:pStyle w:val="TOC8"/>
        <w:rPr>
          <w:rFonts w:ascii="Times New Roman" w:hAnsi="Times New Roman"/>
          <w:noProof/>
          <w:sz w:val="24"/>
        </w:rPr>
      </w:pPr>
      <w:r>
        <w:rPr>
          <w:noProof/>
        </w:rPr>
        <w:t>29.</w:t>
      </w:r>
      <w:r>
        <w:rPr>
          <w:rFonts w:ascii="Times New Roman" w:hAnsi="Times New Roman"/>
          <w:noProof/>
          <w:sz w:val="24"/>
        </w:rPr>
        <w:tab/>
      </w:r>
      <w:r>
        <w:rPr>
          <w:noProof/>
        </w:rPr>
        <w:t>What are the functional beliefs that control how you interpret your life and determine how you act?</w:t>
      </w:r>
    </w:p>
    <w:p w:rsidR="00800FF8" w:rsidRDefault="00800FF8" w:rsidP="00800FF8">
      <w:pPr>
        <w:pStyle w:val="TOC8"/>
        <w:rPr>
          <w:rFonts w:ascii="Times New Roman" w:hAnsi="Times New Roman"/>
          <w:noProof/>
          <w:sz w:val="24"/>
        </w:rPr>
      </w:pPr>
      <w:r>
        <w:rPr>
          <w:noProof/>
        </w:rPr>
        <w:t>30.</w:t>
      </w:r>
      <w:r>
        <w:rPr>
          <w:rFonts w:ascii="Times New Roman" w:hAnsi="Times New Roman"/>
          <w:noProof/>
          <w:sz w:val="24"/>
        </w:rPr>
        <w:tab/>
      </w:r>
      <w:r>
        <w:rPr>
          <w:noProof/>
        </w:rPr>
        <w:t>What are your idols or false gods? In what do you place your trust, or set your hopes? What do you turn to or seek? Where do you take refuge? Who is the savior, judge, controller, provider, protector in your world? Who do you serve? What “voice” controls you?</w:t>
      </w:r>
    </w:p>
    <w:p w:rsidR="00800FF8" w:rsidRDefault="00800FF8" w:rsidP="00800FF8">
      <w:pPr>
        <w:pStyle w:val="TOC8"/>
        <w:rPr>
          <w:rFonts w:ascii="Times New Roman" w:hAnsi="Times New Roman"/>
          <w:noProof/>
          <w:sz w:val="24"/>
        </w:rPr>
      </w:pPr>
      <w:r>
        <w:rPr>
          <w:noProof/>
        </w:rPr>
        <w:t>31.</w:t>
      </w:r>
      <w:r>
        <w:rPr>
          <w:rFonts w:ascii="Times New Roman" w:hAnsi="Times New Roman"/>
          <w:noProof/>
          <w:sz w:val="24"/>
        </w:rPr>
        <w:tab/>
      </w:r>
      <w:r>
        <w:rPr>
          <w:noProof/>
        </w:rPr>
        <w:t>How do you live for yourself?</w:t>
      </w:r>
    </w:p>
    <w:p w:rsidR="00800FF8" w:rsidRDefault="00800FF8" w:rsidP="00800FF8">
      <w:pPr>
        <w:pStyle w:val="TOC8"/>
        <w:rPr>
          <w:rFonts w:ascii="Times New Roman" w:hAnsi="Times New Roman"/>
          <w:noProof/>
          <w:sz w:val="24"/>
        </w:rPr>
      </w:pPr>
      <w:r>
        <w:rPr>
          <w:noProof/>
        </w:rPr>
        <w:t>32.</w:t>
      </w:r>
      <w:r>
        <w:rPr>
          <w:rFonts w:ascii="Times New Roman" w:hAnsi="Times New Roman"/>
          <w:noProof/>
          <w:sz w:val="24"/>
        </w:rPr>
        <w:tab/>
      </w:r>
      <w:r>
        <w:rPr>
          <w:noProof/>
        </w:rPr>
        <w:t>How do you live as a slave of the devil?</w:t>
      </w:r>
    </w:p>
    <w:p w:rsidR="00800FF8" w:rsidRDefault="00800FF8" w:rsidP="00800FF8">
      <w:pPr>
        <w:pStyle w:val="TOC8"/>
        <w:rPr>
          <w:rFonts w:ascii="Times New Roman" w:hAnsi="Times New Roman"/>
          <w:noProof/>
          <w:sz w:val="24"/>
        </w:rPr>
      </w:pPr>
      <w:r>
        <w:rPr>
          <w:noProof/>
        </w:rPr>
        <w:t xml:space="preserve">33. </w:t>
      </w:r>
      <w:r>
        <w:rPr>
          <w:i/>
          <w:iCs/>
          <w:noProof/>
        </w:rPr>
        <w:t xml:space="preserve">How </w:t>
      </w:r>
      <w:r>
        <w:rPr>
          <w:noProof/>
        </w:rPr>
        <w:t xml:space="preserve">do you implicitly say, “If only....” (to get what you want, avoid what you don’t want, keep what </w:t>
      </w:r>
      <w:r>
        <w:rPr>
          <w:i/>
          <w:iCs/>
          <w:noProof/>
        </w:rPr>
        <w:t>you have</w:t>
      </w:r>
      <w:r>
        <w:rPr>
          <w:noProof/>
        </w:rPr>
        <w:t>)?</w:t>
      </w:r>
    </w:p>
    <w:p w:rsidR="00800FF8" w:rsidRDefault="00800FF8" w:rsidP="00800FF8">
      <w:pPr>
        <w:pStyle w:val="TOC8"/>
        <w:rPr>
          <w:rFonts w:ascii="Times New Roman" w:hAnsi="Times New Roman"/>
          <w:noProof/>
          <w:sz w:val="24"/>
        </w:rPr>
      </w:pPr>
      <w:r>
        <w:rPr>
          <w:noProof/>
        </w:rPr>
        <w:t>34.</w:t>
      </w:r>
      <w:r>
        <w:rPr>
          <w:rFonts w:ascii="Times New Roman" w:hAnsi="Times New Roman"/>
          <w:noProof/>
          <w:sz w:val="24"/>
        </w:rPr>
        <w:tab/>
      </w:r>
      <w:r>
        <w:rPr>
          <w:noProof/>
        </w:rPr>
        <w:t>What instinctively seems and feels right to you? What are your opinions, things you feel are true?</w:t>
      </w:r>
    </w:p>
    <w:p w:rsidR="00800FF8" w:rsidRDefault="00800FF8" w:rsidP="00800FF8">
      <w:pPr>
        <w:pStyle w:val="TOC8"/>
        <w:rPr>
          <w:rFonts w:ascii="Times New Roman" w:hAnsi="Times New Roman"/>
          <w:noProof/>
          <w:sz w:val="24"/>
        </w:rPr>
      </w:pPr>
      <w:r>
        <w:rPr>
          <w:noProof/>
        </w:rPr>
        <w:t xml:space="preserve">35. Where do you find your identity? How do you define </w:t>
      </w:r>
      <w:r>
        <w:rPr>
          <w:i/>
          <w:iCs/>
          <w:noProof/>
        </w:rPr>
        <w:t>who you are</w:t>
      </w:r>
      <w:r>
        <w:rPr>
          <w:noProof/>
        </w:rPr>
        <w:t>?</w:t>
      </w:r>
    </w:p>
    <w:p w:rsidR="00800FF8" w:rsidRDefault="00D23275" w:rsidP="00800FF8">
      <w:pPr>
        <w:widowControl w:val="0"/>
        <w:tabs>
          <w:tab w:val="left" w:pos="351"/>
        </w:tabs>
        <w:autoSpaceDE w:val="0"/>
        <w:autoSpaceDN w:val="0"/>
        <w:adjustRightInd w:val="0"/>
        <w:spacing w:line="243" w:lineRule="exact"/>
      </w:pPr>
      <w:r>
        <w:fldChar w:fldCharType="end"/>
      </w:r>
    </w:p>
    <w:bookmarkEnd w:id="1"/>
    <w:p w:rsidR="00800FF8" w:rsidRDefault="00800FF8" w:rsidP="00800FF8">
      <w:pPr>
        <w:widowControl w:val="0"/>
        <w:tabs>
          <w:tab w:val="left" w:pos="351"/>
        </w:tabs>
        <w:autoSpaceDE w:val="0"/>
        <w:autoSpaceDN w:val="0"/>
        <w:adjustRightInd w:val="0"/>
        <w:spacing w:line="243" w:lineRule="exact"/>
      </w:pPr>
    </w:p>
    <w:p w:rsidR="00EE25FD" w:rsidRDefault="00EE25FD" w:rsidP="00917A36"/>
    <w:p w:rsidR="00EE25FD" w:rsidRDefault="00EE25FD"/>
    <w:p w:rsidR="00EE25FD" w:rsidRDefault="00EE25FD" w:rsidP="00917A36"/>
    <w:p w:rsidR="00917A36" w:rsidRDefault="00917A36" w:rsidP="00917A36"/>
    <w:p w:rsidR="00AB59BC" w:rsidRDefault="00AB59BC" w:rsidP="00917A36"/>
    <w:sectPr w:rsidR="00AB59BC" w:rsidSect="00921194">
      <w:headerReference w:type="default" r:id="rId8"/>
      <w:footerReference w:type="even" r:id="rId9"/>
      <w:footerReference w:type="default" r:id="rId10"/>
      <w:pgSz w:w="12240" w:h="15840"/>
      <w:pgMar w:top="1440" w:right="2592" w:bottom="1008" w:left="1008" w:header="720" w:footer="720" w:gutter="0"/>
      <w:cols w:sep="1" w:space="720" w:equalWidth="0">
        <w:col w:w="8208" w:space="720"/>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B18" w:rsidRDefault="00CB3B18">
      <w:r>
        <w:separator/>
      </w:r>
    </w:p>
    <w:p w:rsidR="00CB3B18" w:rsidRDefault="00CB3B18"/>
  </w:endnote>
  <w:endnote w:type="continuationSeparator" w:id="0">
    <w:p w:rsidR="00CB3B18" w:rsidRDefault="00CB3B18">
      <w:r>
        <w:continuationSeparator/>
      </w:r>
    </w:p>
    <w:p w:rsidR="00CB3B18" w:rsidRDefault="00CB3B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79" w:type="pct"/>
      <w:tblInd w:w="-1415" w:type="dxa"/>
      <w:tblCellMar>
        <w:top w:w="72" w:type="dxa"/>
        <w:left w:w="115" w:type="dxa"/>
        <w:bottom w:w="72" w:type="dxa"/>
        <w:right w:w="115" w:type="dxa"/>
      </w:tblCellMar>
      <w:tblLook w:val="04A0" w:firstRow="1" w:lastRow="0" w:firstColumn="1" w:lastColumn="0" w:noHBand="0" w:noVBand="1"/>
    </w:tblPr>
    <w:tblGrid>
      <w:gridCol w:w="790"/>
      <w:gridCol w:w="8678"/>
    </w:tblGrid>
    <w:tr w:rsidR="00AB59BC" w:rsidTr="00B01088">
      <w:tc>
        <w:tcPr>
          <w:tcW w:w="417" w:type="pct"/>
          <w:tcBorders>
            <w:top w:val="single" w:sz="4" w:space="0" w:color="943634" w:themeColor="accent2" w:themeShade="BF"/>
          </w:tcBorders>
          <w:shd w:val="clear" w:color="auto" w:fill="365F91" w:themeFill="accent1" w:themeFillShade="BF"/>
        </w:tcPr>
        <w:p w:rsidR="00AB59BC" w:rsidRDefault="00CB3B18" w:rsidP="00CC5456">
          <w:pPr>
            <w:pStyle w:val="Footer"/>
            <w:jc w:val="center"/>
            <w:rPr>
              <w:b/>
              <w:color w:val="FFFFFF" w:themeColor="background1"/>
            </w:rPr>
          </w:pPr>
          <w:r>
            <w:fldChar w:fldCharType="begin"/>
          </w:r>
          <w:r>
            <w:instrText xml:space="preserve"> PAGE   \* MERGEFORMAT </w:instrText>
          </w:r>
          <w:r>
            <w:fldChar w:fldCharType="separate"/>
          </w:r>
          <w:r w:rsidR="00515ED5" w:rsidRPr="00515ED5">
            <w:rPr>
              <w:noProof/>
              <w:color w:val="FFFFFF" w:themeColor="background1"/>
            </w:rPr>
            <w:t>14</w:t>
          </w:r>
          <w:r>
            <w:rPr>
              <w:noProof/>
              <w:color w:val="FFFFFF" w:themeColor="background1"/>
            </w:rPr>
            <w:fldChar w:fldCharType="end"/>
          </w:r>
        </w:p>
      </w:tc>
      <w:tc>
        <w:tcPr>
          <w:tcW w:w="4583" w:type="pct"/>
          <w:tcBorders>
            <w:top w:val="single" w:sz="4" w:space="0" w:color="auto"/>
          </w:tcBorders>
        </w:tcPr>
        <w:p w:rsidR="00AB59BC" w:rsidRDefault="00CB3B18" w:rsidP="00CC5456">
          <w:pPr>
            <w:pStyle w:val="Footer"/>
          </w:pPr>
          <w:r>
            <w:fldChar w:fldCharType="begin"/>
          </w:r>
          <w:r>
            <w:instrText xml:space="preserve"> STYLEREF  "Chapter Title" </w:instrText>
          </w:r>
          <w:r>
            <w:fldChar w:fldCharType="separate"/>
          </w:r>
          <w:r w:rsidR="00515ED5">
            <w:rPr>
              <w:noProof/>
            </w:rPr>
            <w:t>X-Ray Questions</w:t>
          </w:r>
          <w:r>
            <w:rPr>
              <w:noProof/>
            </w:rPr>
            <w:fldChar w:fldCharType="end"/>
          </w:r>
          <w:r w:rsidR="00AB59BC">
            <w:t xml:space="preserve"> | </w:t>
          </w:r>
          <w:sdt>
            <w:sdtPr>
              <w:alias w:val="Title"/>
              <w:id w:val="9006575"/>
              <w:placeholder>
                <w:docPart w:val="CF6F49B772C64AA0AA8CA234EAF07159"/>
              </w:placeholder>
              <w:dataBinding w:prefixMappings="xmlns:ns0='http://purl.org/dc/elements/1.1/' xmlns:ns1='http://schemas.openxmlformats.org/package/2006/metadata/core-properties' " w:xpath="/ns1:coreProperties[1]/ns0:title[1]" w:storeItemID="{6C3C8BC8-F283-45AE-878A-BAB7291924A1}"/>
              <w:text/>
            </w:sdtPr>
            <w:sdtEndPr/>
            <w:sdtContent>
              <w:r w:rsidR="00DB3654">
                <w:t>X-Ray Questions</w:t>
              </w:r>
            </w:sdtContent>
          </w:sdt>
          <w:r w:rsidR="00AB59BC">
            <w:t xml:space="preserve"> </w:t>
          </w:r>
          <w:r w:rsidR="00AB59BC" w:rsidRPr="00CC5456">
            <w:rPr>
              <w:rStyle w:val="BlankText"/>
            </w:rPr>
            <w:t xml:space="preserve"> -  </w:t>
          </w:r>
          <w:sdt>
            <w:sdtPr>
              <w:rPr>
                <w:rStyle w:val="BlankText"/>
              </w:rPr>
              <w:alias w:val="Comments"/>
              <w:id w:val="9006576"/>
              <w:placeholder>
                <w:docPart w:val="20BABDFD32404366A781F08125CAB40D"/>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BlankText"/>
              </w:rPr>
            </w:sdtEndPr>
            <w:sdtContent>
              <w:r w:rsidR="00B01088">
                <w:rPr>
                  <w:rStyle w:val="BlankText"/>
                </w:rPr>
                <w:t>Resources</w:t>
              </w:r>
            </w:sdtContent>
          </w:sdt>
        </w:p>
      </w:tc>
    </w:tr>
  </w:tbl>
  <w:p w:rsidR="00AB59BC" w:rsidRDefault="00AB59BC" w:rsidP="00EE25F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878" w:type="pct"/>
      <w:tblCellMar>
        <w:top w:w="72" w:type="dxa"/>
        <w:left w:w="115" w:type="dxa"/>
        <w:bottom w:w="72" w:type="dxa"/>
        <w:right w:w="115" w:type="dxa"/>
      </w:tblCellMar>
      <w:tblLook w:val="04A0" w:firstRow="1" w:lastRow="0" w:firstColumn="1" w:lastColumn="0" w:noHBand="0" w:noVBand="1"/>
    </w:tblPr>
    <w:tblGrid>
      <w:gridCol w:w="9229"/>
      <w:gridCol w:w="928"/>
    </w:tblGrid>
    <w:tr w:rsidR="00AB59BC" w:rsidTr="00B01088">
      <w:tc>
        <w:tcPr>
          <w:tcW w:w="4543" w:type="pct"/>
          <w:tcBorders>
            <w:top w:val="single" w:sz="4" w:space="0" w:color="000000" w:themeColor="text1"/>
          </w:tcBorders>
        </w:tcPr>
        <w:p w:rsidR="00AB59BC" w:rsidRDefault="00CB3B18" w:rsidP="00CC5456">
          <w:pPr>
            <w:pStyle w:val="Footer"/>
            <w:tabs>
              <w:tab w:val="clear" w:pos="8640"/>
              <w:tab w:val="right" w:pos="10080"/>
            </w:tabs>
            <w:jc w:val="right"/>
          </w:pPr>
          <w:sdt>
            <w:sdtPr>
              <w:rPr>
                <w:rStyle w:val="BlankText"/>
              </w:rPr>
              <w:alias w:val="Comments"/>
              <w:id w:val="9006577"/>
              <w:placeholder>
                <w:docPart w:val="7E2C87FB63884809AAB4EFFD1D8FE17E"/>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BlankText"/>
              </w:rPr>
            </w:sdtEndPr>
            <w:sdtContent>
              <w:r w:rsidR="00B01088">
                <w:rPr>
                  <w:rStyle w:val="BlankText"/>
                </w:rPr>
                <w:t>Resources</w:t>
              </w:r>
            </w:sdtContent>
          </w:sdt>
          <w:r w:rsidR="00AB59BC" w:rsidRPr="00CC5456">
            <w:rPr>
              <w:rStyle w:val="BlankText"/>
            </w:rPr>
            <w:t xml:space="preserve"> - </w:t>
          </w:r>
          <w:sdt>
            <w:sdtPr>
              <w:alias w:val="Title"/>
              <w:id w:val="9006578"/>
              <w:placeholder>
                <w:docPart w:val="7B9D9E0F08454EE5B8D66538D1603113"/>
              </w:placeholder>
              <w:dataBinding w:prefixMappings="xmlns:ns0='http://purl.org/dc/elements/1.1/' xmlns:ns1='http://schemas.openxmlformats.org/package/2006/metadata/core-properties' " w:xpath="/ns1:coreProperties[1]/ns0:title[1]" w:storeItemID="{6C3C8BC8-F283-45AE-878A-BAB7291924A1}"/>
              <w:text/>
            </w:sdtPr>
            <w:sdtEndPr/>
            <w:sdtContent>
              <w:r w:rsidR="00DB3654">
                <w:t>X-Ray Questions</w:t>
              </w:r>
            </w:sdtContent>
          </w:sdt>
          <w:r w:rsidR="00AB59BC">
            <w:t xml:space="preserve"> | </w:t>
          </w:r>
          <w:r>
            <w:fldChar w:fldCharType="begin"/>
          </w:r>
          <w:r>
            <w:instrText xml:space="preserve"> STYLEREF  "Chapter Title" </w:instrText>
          </w:r>
          <w:r>
            <w:fldChar w:fldCharType="separate"/>
          </w:r>
          <w:r>
            <w:rPr>
              <w:noProof/>
            </w:rPr>
            <w:t>X-Ray Questions</w:t>
          </w:r>
          <w:r>
            <w:rPr>
              <w:noProof/>
            </w:rPr>
            <w:fldChar w:fldCharType="end"/>
          </w:r>
        </w:p>
      </w:tc>
      <w:tc>
        <w:tcPr>
          <w:tcW w:w="457" w:type="pct"/>
          <w:tcBorders>
            <w:top w:val="single" w:sz="4" w:space="0" w:color="C0504D" w:themeColor="accent2"/>
          </w:tcBorders>
          <w:shd w:val="clear" w:color="auto" w:fill="365F91" w:themeFill="accent1" w:themeFillShade="BF"/>
        </w:tcPr>
        <w:p w:rsidR="00AB59BC" w:rsidRDefault="00CB3B18" w:rsidP="00CC5456">
          <w:pPr>
            <w:pStyle w:val="Header"/>
            <w:jc w:val="center"/>
            <w:rPr>
              <w:color w:val="FFFFFF" w:themeColor="background1"/>
            </w:rPr>
          </w:pPr>
          <w:r>
            <w:fldChar w:fldCharType="begin"/>
          </w:r>
          <w:r>
            <w:instrText xml:space="preserve"> PAGE   \* MERGEFORMAT </w:instrText>
          </w:r>
          <w:r>
            <w:fldChar w:fldCharType="separate"/>
          </w:r>
          <w:r w:rsidRPr="00CB3B18">
            <w:rPr>
              <w:noProof/>
              <w:color w:val="FFFFFF" w:themeColor="background1"/>
            </w:rPr>
            <w:t>1</w:t>
          </w:r>
          <w:r>
            <w:rPr>
              <w:noProof/>
              <w:color w:val="FFFFFF" w:themeColor="background1"/>
            </w:rPr>
            <w:fldChar w:fldCharType="end"/>
          </w:r>
        </w:p>
      </w:tc>
    </w:tr>
  </w:tbl>
  <w:p w:rsidR="00AB59BC" w:rsidRDefault="00AB59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B18" w:rsidRDefault="00CB3B18">
      <w:r>
        <w:separator/>
      </w:r>
    </w:p>
    <w:p w:rsidR="00CB3B18" w:rsidRDefault="00CB3B18"/>
  </w:footnote>
  <w:footnote w:type="continuationSeparator" w:id="0">
    <w:p w:rsidR="00CB3B18" w:rsidRDefault="00CB3B18">
      <w:r>
        <w:continuationSeparator/>
      </w:r>
    </w:p>
    <w:p w:rsidR="00CB3B18" w:rsidRDefault="00CB3B18"/>
  </w:footnote>
  <w:footnote w:id="1">
    <w:p w:rsidR="00800FF8" w:rsidRDefault="00800FF8" w:rsidP="00800FF8">
      <w:pPr>
        <w:pStyle w:val="FootnoteText"/>
      </w:pPr>
      <w:r>
        <w:rPr>
          <w:rStyle w:val="FootnoteReference"/>
        </w:rPr>
        <w:footnoteRef/>
      </w:r>
      <w:r>
        <w:t xml:space="preserve"> </w:t>
      </w:r>
      <w:smartTag w:uri="urn:schemas-libronix-net:datatype" w:element="bible">
        <w:smartTagPr>
          <w:attr w:name="reference" w:val="Matthew 22:37-39"/>
          <w:attr w:name="language" w:val="en"/>
        </w:smartTagPr>
        <w:r>
          <w:t>Matthew 22:37-39</w:t>
        </w:r>
      </w:smartTag>
      <w:r>
        <w:t xml:space="preserve">;  </w:t>
      </w:r>
      <w:smartTag w:uri="urn:schemas-libronix-net:datatype" w:element="bible">
        <w:smartTagPr>
          <w:attr w:name="reference" w:val="Matthew 2"/>
          <w:attr w:name="language" w:val="en"/>
        </w:smartTagPr>
        <w:r>
          <w:t>2</w:t>
        </w:r>
      </w:smartTag>
      <w:r>
        <w:t xml:space="preserve"> Timothy 3:24; </w:t>
      </w:r>
      <w:smartTag w:uri="urn:schemas-libronix-net:datatype" w:element="bible">
        <w:smartTagPr>
          <w:attr w:name="reference" w:val="Luke 16:13-14"/>
          <w:attr w:name="language" w:val="en"/>
        </w:smartTagPr>
        <w:r>
          <w:t>Luke 16:13-14</w:t>
        </w:r>
      </w:smartTag>
      <w:r>
        <w:t>.</w:t>
      </w:r>
    </w:p>
  </w:footnote>
  <w:footnote w:id="2">
    <w:p w:rsidR="00800FF8" w:rsidRDefault="00800FF8" w:rsidP="00800FF8">
      <w:pPr>
        <w:pStyle w:val="FootnoteText"/>
        <w:ind w:left="180" w:hanging="180"/>
      </w:pPr>
      <w:r>
        <w:rPr>
          <w:rStyle w:val="FootnoteReference"/>
        </w:rPr>
        <w:footnoteRef/>
      </w:r>
      <w:r>
        <w:t xml:space="preserve"> </w:t>
      </w:r>
      <w:smartTag w:uri="urn:schemas-libronix-net:datatype" w:element="bible">
        <w:smartTagPr>
          <w:attr w:name="reference" w:val="Galatians 5:16-25"/>
          <w:attr w:name="language" w:val="en"/>
        </w:smartTagPr>
        <w:r>
          <w:t>Galatians 5:16-25</w:t>
        </w:r>
      </w:smartTag>
      <w:r>
        <w:t xml:space="preserve">; </w:t>
      </w:r>
      <w:smartTag w:uri="urn:schemas-libronix-net:datatype" w:element="bible">
        <w:smartTagPr>
          <w:attr w:name="reference" w:val="Ephesians 2:3"/>
          <w:attr w:name="language" w:val="en"/>
        </w:smartTagPr>
        <w:r>
          <w:t>Ephesians 2:3</w:t>
        </w:r>
      </w:smartTag>
      <w:r>
        <w:t xml:space="preserve">, </w:t>
      </w:r>
      <w:smartTag w:uri="urn:schemas-libronix-net:datatype" w:element="bible">
        <w:smartTagPr>
          <w:attr w:name="reference" w:val="Ephesians 4:22"/>
          <w:attr w:name="language" w:val="en"/>
        </w:smartTagPr>
        <w:r>
          <w:t>4:22</w:t>
        </w:r>
      </w:smartTag>
      <w:r>
        <w:t xml:space="preserve">; </w:t>
      </w:r>
      <w:smartTag w:uri="urn:schemas-libronix-net:datatype" w:element="bible">
        <w:smartTagPr>
          <w:attr w:name="reference" w:val="Ephesians 2"/>
          <w:attr w:name="language" w:val="en"/>
        </w:smartTagPr>
        <w:r>
          <w:t>2</w:t>
        </w:r>
      </w:smartTag>
      <w:r>
        <w:t xml:space="preserve"> Timothy 2:22; </w:t>
      </w:r>
      <w:smartTag w:uri="urn:schemas-libronix-net:datatype" w:element="bible">
        <w:smartTagPr>
          <w:attr w:name="reference" w:val="Titus 3:3"/>
          <w:attr w:name="language" w:val="en"/>
        </w:smartTagPr>
        <w:r>
          <w:t>Titus 3:3</w:t>
        </w:r>
      </w:smartTag>
      <w:r>
        <w:t xml:space="preserve">; </w:t>
      </w:r>
      <w:smartTag w:uri="urn:schemas-libronix-net:datatype" w:element="bible">
        <w:smartTagPr>
          <w:attr w:name="reference" w:val="Titus 1"/>
          <w:attr w:name="language" w:val="en"/>
        </w:smartTagPr>
        <w:r>
          <w:t>1</w:t>
        </w:r>
      </w:smartTag>
      <w:r>
        <w:t xml:space="preserve"> Peter 1:14, 2:11, 4:2; </w:t>
      </w:r>
      <w:smartTag w:uri="urn:schemas-libronix-net:datatype" w:element="bible">
        <w:smartTagPr>
          <w:attr w:name="reference" w:val="2 Peter 1:4"/>
          <w:attr w:name="language" w:val="en"/>
        </w:smartTagPr>
        <w:r>
          <w:t>2 Peter 1:4</w:t>
        </w:r>
      </w:smartTag>
      <w:r>
        <w:t xml:space="preserve">, </w:t>
      </w:r>
      <w:smartTag w:uri="urn:schemas-libronix-net:datatype" w:element="bible">
        <w:smartTagPr>
          <w:attr w:name="reference" w:val="2 Peter 2:10"/>
          <w:attr w:name="language" w:val="en"/>
        </w:smartTagPr>
        <w:r>
          <w:t>2:10</w:t>
        </w:r>
      </w:smartTag>
      <w:r>
        <w:t xml:space="preserve">; </w:t>
      </w:r>
      <w:smartTag w:uri="urn:schemas-libronix-net:datatype" w:element="bible">
        <w:smartTagPr>
          <w:attr w:name="reference" w:val="James 1:14-15"/>
          <w:attr w:name="language" w:val="en"/>
        </w:smartTagPr>
        <w:r>
          <w:t>James 1:14-15</w:t>
        </w:r>
      </w:smartTag>
      <w:r>
        <w:t xml:space="preserve">, </w:t>
      </w:r>
      <w:smartTag w:uri="urn:schemas-libronix-net:datatype" w:element="bible">
        <w:smartTagPr>
          <w:attr w:name="reference" w:val="James 4:1-3"/>
          <w:attr w:name="language" w:val="en"/>
        </w:smartTagPr>
        <w:r>
          <w:t>4:1-3</w:t>
        </w:r>
      </w:smartTag>
      <w:r>
        <w:t xml:space="preserve">; </w:t>
      </w:r>
      <w:smartTag w:uri="urn:schemas-libronix-net:datatype" w:element="bible">
        <w:smartTagPr>
          <w:attr w:name="reference" w:val="Proverbs 10:3"/>
          <w:attr w:name="language" w:val="en"/>
        </w:smartTagPr>
        <w:r>
          <w:t>Proverbs 10:3</w:t>
        </w:r>
      </w:smartTag>
      <w:r>
        <w:t xml:space="preserve">, </w:t>
      </w:r>
      <w:smartTag w:uri="urn:schemas-libronix-net:datatype" w:element="bible">
        <w:smartTagPr>
          <w:attr w:name="reference" w:val="Proverbs 10:28"/>
          <w:attr w:name="language" w:val="en"/>
        </w:smartTagPr>
        <w:r>
          <w:t>10:28</w:t>
        </w:r>
      </w:smartTag>
      <w:r>
        <w:t xml:space="preserve">, </w:t>
      </w:r>
      <w:smartTag w:uri="urn:schemas-libronix-net:datatype" w:element="bible">
        <w:smartTagPr>
          <w:attr w:name="reference" w:val="Proverbs 11:6-7"/>
          <w:attr w:name="language" w:val="en"/>
        </w:smartTagPr>
        <w:r>
          <w:t>11:6-7</w:t>
        </w:r>
      </w:smartTag>
      <w:r>
        <w:t xml:space="preserve">; </w:t>
      </w:r>
      <w:smartTag w:uri="urn:schemas-libronix-net:datatype" w:element="bible">
        <w:smartTagPr>
          <w:attr w:name="reference" w:val="Psalm 17:14-15"/>
          <w:attr w:name="language" w:val="en"/>
        </w:smartTagPr>
        <w:r>
          <w:t>Psalm 17:14-15</w:t>
        </w:r>
      </w:smartTag>
      <w:r>
        <w:t xml:space="preserve">, </w:t>
      </w:r>
      <w:smartTag w:uri="urn:schemas-libronix-net:datatype" w:element="bible">
        <w:smartTagPr>
          <w:attr w:name="reference" w:val="Psalm 73:23-28"/>
          <w:attr w:name="language" w:val="en"/>
        </w:smartTagPr>
        <w:r>
          <w:t>73:23-28</w:t>
        </w:r>
      </w:smartTag>
      <w:r>
        <w:t>.</w:t>
      </w:r>
    </w:p>
  </w:footnote>
  <w:footnote w:id="3">
    <w:p w:rsidR="00800FF8" w:rsidRDefault="00800FF8" w:rsidP="00800FF8">
      <w:pPr>
        <w:pStyle w:val="FootnoteText"/>
      </w:pPr>
      <w:r>
        <w:rPr>
          <w:rStyle w:val="FootnoteReference"/>
        </w:rPr>
        <w:footnoteRef/>
      </w:r>
      <w:r>
        <w:t xml:space="preserve"> </w:t>
      </w:r>
      <w:smartTag w:uri="urn:schemas-libronix-net:datatype" w:element="bible">
        <w:smartTagPr>
          <w:attr w:name="reference" w:val="Matthew 6:32-33"/>
          <w:attr w:name="language" w:val="en"/>
        </w:smartTagPr>
        <w:r>
          <w:t>Matthew  6:32-33</w:t>
        </w:r>
      </w:smartTag>
      <w:r>
        <w:t xml:space="preserve">; </w:t>
      </w:r>
      <w:smartTag w:uri="urn:schemas-libronix-net:datatype" w:element="bible">
        <w:smartTagPr>
          <w:attr w:name="reference" w:val="Matthew 2"/>
          <w:attr w:name="language" w:val="en"/>
        </w:smartTagPr>
        <w:r>
          <w:t>2</w:t>
        </w:r>
      </w:smartTag>
      <w:r>
        <w:t xml:space="preserve"> Timothy 2:22.</w:t>
      </w:r>
    </w:p>
  </w:footnote>
  <w:footnote w:id="4">
    <w:p w:rsidR="00800FF8" w:rsidRDefault="00800FF8" w:rsidP="00800FF8">
      <w:pPr>
        <w:pStyle w:val="FootnoteText"/>
      </w:pPr>
      <w:r>
        <w:rPr>
          <w:rStyle w:val="FootnoteReference"/>
        </w:rPr>
        <w:footnoteRef/>
      </w:r>
      <w:r>
        <w:t xml:space="preserve"> </w:t>
      </w:r>
      <w:smartTag w:uri="urn:schemas-libronix-net:datatype" w:element="bible">
        <w:smartTagPr>
          <w:attr w:name="reference" w:val="1 Peter 1:13"/>
          <w:attr w:name="language" w:val="en"/>
        </w:smartTagPr>
        <w:r>
          <w:t>1 Peter 1:13</w:t>
        </w:r>
      </w:smartTag>
      <w:r>
        <w:t xml:space="preserve">; </w:t>
      </w:r>
      <w:smartTag w:uri="urn:schemas-libronix-net:datatype" w:element="bible">
        <w:smartTagPr>
          <w:attr w:name="reference" w:val="1 Peter 1"/>
          <w:attr w:name="language" w:val="en"/>
        </w:smartTagPr>
        <w:r>
          <w:t>1</w:t>
        </w:r>
      </w:smartTag>
      <w:r>
        <w:t xml:space="preserve"> Timothy 6:17.</w:t>
      </w:r>
    </w:p>
  </w:footnote>
  <w:footnote w:id="5">
    <w:p w:rsidR="00800FF8" w:rsidRDefault="00800FF8" w:rsidP="00800FF8">
      <w:pPr>
        <w:pStyle w:val="FootnoteText"/>
      </w:pPr>
      <w:r>
        <w:rPr>
          <w:rStyle w:val="FootnoteReference"/>
        </w:rPr>
        <w:footnoteRef/>
      </w:r>
      <w:r>
        <w:t xml:space="preserve"> </w:t>
      </w:r>
      <w:smartTag w:uri="urn:schemas-libronix-net:datatype" w:element="bible">
        <w:smartTagPr>
          <w:attr w:name="reference" w:val="Matthew 6:25-32"/>
          <w:attr w:name="language" w:val="en"/>
        </w:smartTagPr>
        <w:r>
          <w:t>Matthew 6:25-32</w:t>
        </w:r>
      </w:smartTag>
      <w:r>
        <w:t xml:space="preserve">, </w:t>
      </w:r>
      <w:smartTag w:uri="urn:schemas-libronix-net:datatype" w:element="bible">
        <w:smartTagPr>
          <w:attr w:name="reference" w:val="Matthew 13:22"/>
          <w:attr w:name="language" w:val="en"/>
        </w:smartTagPr>
        <w:smartTag w:uri="urn:schemas-microsoft-com:office:smarttags" w:element="time">
          <w:smartTagPr>
            <w:attr w:name="Minute" w:val="22"/>
            <w:attr w:name="Hour" w:val="13"/>
          </w:smartTagPr>
          <w:r>
            <w:t>13:22</w:t>
          </w:r>
        </w:smartTag>
      </w:smartTag>
      <w:r>
        <w:t>.</w:t>
      </w:r>
    </w:p>
  </w:footnote>
  <w:footnote w:id="6">
    <w:p w:rsidR="00800FF8" w:rsidRDefault="00800FF8" w:rsidP="00800FF8">
      <w:pPr>
        <w:pStyle w:val="FootnoteText"/>
      </w:pPr>
      <w:r>
        <w:rPr>
          <w:rStyle w:val="FootnoteReference"/>
        </w:rPr>
        <w:footnoteRef/>
      </w:r>
      <w:r>
        <w:t xml:space="preserve"> See footnote 2.</w:t>
      </w:r>
    </w:p>
  </w:footnote>
  <w:footnote w:id="7">
    <w:p w:rsidR="00800FF8" w:rsidRDefault="00800FF8" w:rsidP="00800FF8">
      <w:pPr>
        <w:pStyle w:val="FootnoteText"/>
      </w:pPr>
      <w:r>
        <w:rPr>
          <w:rStyle w:val="FootnoteReference"/>
        </w:rPr>
        <w:footnoteRef/>
      </w:r>
      <w:r>
        <w:t xml:space="preserve"> </w:t>
      </w:r>
      <w:smartTag w:uri="urn:schemas-libronix-net:datatype" w:element="bible">
        <w:smartTagPr>
          <w:attr w:name="reference" w:val="Matthew 6:8-15"/>
          <w:attr w:name="language" w:val="en"/>
        </w:smartTagPr>
        <w:r>
          <w:t>Matthew 6:8-15</w:t>
        </w:r>
      </w:smartTag>
      <w:r>
        <w:t xml:space="preserve">, </w:t>
      </w:r>
      <w:smartTag w:uri="urn:schemas-libronix-net:datatype" w:element="bible">
        <w:smartTagPr>
          <w:attr w:name="reference" w:val="Matthew 6:25-32"/>
          <w:attr w:name="language" w:val="en"/>
        </w:smartTagPr>
        <w:smartTag w:uri="urn:schemas-microsoft-com:office:smarttags" w:element="time">
          <w:smartTagPr>
            <w:attr w:name="Minute" w:val="25"/>
            <w:attr w:name="Hour" w:val="18"/>
          </w:smartTagPr>
          <w:r>
            <w:t>6:25</w:t>
          </w:r>
        </w:smartTag>
        <w:r>
          <w:t>-32</w:t>
        </w:r>
      </w:smartTag>
      <w:r>
        <w:t xml:space="preserve">; </w:t>
      </w:r>
      <w:smartTag w:uri="urn:schemas-libronix-net:datatype" w:element="bible">
        <w:smartTagPr>
          <w:attr w:name="reference" w:val="Matthew 1"/>
          <w:attr w:name="language" w:val="en"/>
        </w:smartTagPr>
        <w:r>
          <w:t>1</w:t>
        </w:r>
      </w:smartTag>
      <w:r>
        <w:t xml:space="preserve"> Kings 3:5-14; all the prayers in the Bible express reoriented felt needs.</w:t>
      </w:r>
    </w:p>
  </w:footnote>
  <w:footnote w:id="8">
    <w:p w:rsidR="00800FF8" w:rsidRDefault="00800FF8" w:rsidP="00800FF8">
      <w:pPr>
        <w:pStyle w:val="FootnoteText"/>
      </w:pPr>
      <w:r>
        <w:rPr>
          <w:rStyle w:val="FootnoteReference"/>
        </w:rPr>
        <w:footnoteRef/>
      </w:r>
      <w:r>
        <w:t xml:space="preserve"> See footnote 3.</w:t>
      </w:r>
    </w:p>
  </w:footnote>
  <w:footnote w:id="9">
    <w:p w:rsidR="00800FF8" w:rsidRDefault="00800FF8" w:rsidP="00800FF8">
      <w:pPr>
        <w:pStyle w:val="FootnoteText"/>
      </w:pPr>
      <w:r>
        <w:rPr>
          <w:rStyle w:val="FootnoteReference"/>
        </w:rPr>
        <w:footnoteRef/>
      </w:r>
      <w:r>
        <w:t xml:space="preserve"> </w:t>
      </w:r>
      <w:smartTag w:uri="urn:schemas-libronix-net:datatype" w:element="bible">
        <w:smartTagPr>
          <w:attr w:name="reference" w:val="Isaiah 1:29-30"/>
          <w:attr w:name="language" w:val="en"/>
        </w:smartTagPr>
        <w:r>
          <w:t>Isaiah 1:29-30</w:t>
        </w:r>
      </w:smartTag>
      <w:r>
        <w:t xml:space="preserve">; </w:t>
      </w:r>
      <w:smartTag w:uri="urn:schemas-libronix-net:datatype" w:element="bible">
        <w:smartTagPr>
          <w:attr w:name="reference" w:val="Isaiah 50:10-11"/>
          <w:attr w:name="language" w:val="en"/>
        </w:smartTagPr>
        <w:r>
          <w:t>50:10-11</w:t>
        </w:r>
      </w:smartTag>
      <w:r>
        <w:t xml:space="preserve">; </w:t>
      </w:r>
      <w:smartTag w:uri="urn:schemas-libronix-net:datatype" w:element="bible">
        <w:smartTagPr>
          <w:attr w:name="reference" w:val="Jeremiah 2:13"/>
          <w:attr w:name="language" w:val="en"/>
        </w:smartTagPr>
        <w:r>
          <w:t>Jeremiah 2:13</w:t>
        </w:r>
      </w:smartTag>
      <w:r>
        <w:t xml:space="preserve">, </w:t>
      </w:r>
      <w:smartTag w:uri="urn:schemas-libronix-net:datatype" w:element="bible">
        <w:smartTagPr>
          <w:attr w:name="reference" w:val="Jeremiah 17:13"/>
          <w:attr w:name="language" w:val="en"/>
        </w:smartTagPr>
        <w:r>
          <w:t>17:13</w:t>
        </w:r>
      </w:smartTag>
      <w:r>
        <w:t xml:space="preserve">; </w:t>
      </w:r>
      <w:smartTag w:uri="urn:schemas-libronix-net:datatype" w:element="bible">
        <w:smartTagPr>
          <w:attr w:name="reference" w:val="Matthew 4:4"/>
          <w:attr w:name="language" w:val="en"/>
        </w:smartTagPr>
        <w:r>
          <w:t>Matthew 4:4</w:t>
        </w:r>
      </w:smartTag>
      <w:r>
        <w:t xml:space="preserve">, </w:t>
      </w:r>
      <w:smartTag w:uri="urn:schemas-libronix-net:datatype" w:element="bible">
        <w:smartTagPr>
          <w:attr w:name="reference" w:val="Matthew 5:6"/>
          <w:attr w:name="language" w:val="en"/>
        </w:smartTagPr>
        <w:r>
          <w:t>5:6</w:t>
        </w:r>
      </w:smartTag>
      <w:r>
        <w:t xml:space="preserve">; </w:t>
      </w:r>
      <w:smartTag w:uri="urn:schemas-libronix-net:datatype" w:element="bible">
        <w:smartTagPr>
          <w:attr w:name="reference" w:val="John 4:32-34"/>
          <w:attr w:name="language" w:val="en"/>
        </w:smartTagPr>
        <w:r>
          <w:t>John 4:32-34</w:t>
        </w:r>
      </w:smartTag>
      <w:r>
        <w:t xml:space="preserve">, </w:t>
      </w:r>
      <w:smartTag w:uri="urn:schemas-libronix-net:datatype" w:element="bible">
        <w:smartTagPr>
          <w:attr w:name="reference" w:val="John 6:25-69"/>
          <w:attr w:name="language" w:val="en"/>
        </w:smartTagPr>
        <w:r>
          <w:t>6:25-69</w:t>
        </w:r>
      </w:smartTag>
      <w:r>
        <w:t>.</w:t>
      </w:r>
    </w:p>
  </w:footnote>
  <w:footnote w:id="10">
    <w:p w:rsidR="00800FF8" w:rsidRDefault="00800FF8" w:rsidP="00800FF8">
      <w:pPr>
        <w:pStyle w:val="FootnoteText"/>
      </w:pPr>
      <w:r>
        <w:rPr>
          <w:rStyle w:val="FootnoteReference"/>
        </w:rPr>
        <w:footnoteRef/>
      </w:r>
      <w:r>
        <w:t xml:space="preserve"> </w:t>
      </w:r>
      <w:smartTag w:uri="urn:schemas-libronix-net:datatype" w:element="bible">
        <w:smartTagPr>
          <w:attr w:name="reference" w:val="Psalms 23"/>
          <w:attr w:name="language" w:val="en"/>
        </w:smartTagPr>
        <w:r>
          <w:t>Psalms 23</w:t>
        </w:r>
      </w:smartTag>
      <w:r>
        <w:t xml:space="preserve">, </w:t>
      </w:r>
      <w:smartTag w:uri="urn:schemas-libronix-net:datatype" w:element="bible">
        <w:smartTagPr>
          <w:attr w:name="reference" w:val="Psalms 27"/>
          <w:attr w:name="language" w:val="en"/>
        </w:smartTagPr>
        <w:r>
          <w:t>27</w:t>
        </w:r>
      </w:smartTag>
      <w:r>
        <w:t xml:space="preserve">, </w:t>
      </w:r>
      <w:smartTag w:uri="urn:schemas-libronix-net:datatype" w:element="bible">
        <w:smartTagPr>
          <w:attr w:name="reference" w:val="Psalms 31"/>
          <w:attr w:name="language" w:val="en"/>
        </w:smartTagPr>
        <w:r>
          <w:t>31</w:t>
        </w:r>
      </w:smartTag>
      <w:r>
        <w:t xml:space="preserve">, </w:t>
      </w:r>
      <w:smartTag w:uri="urn:schemas-libronix-net:datatype" w:element="bible">
        <w:smartTagPr>
          <w:attr w:name="reference" w:val="Psalms 46"/>
          <w:attr w:name="language" w:val="en"/>
        </w:smartTagPr>
        <w:r>
          <w:t>46</w:t>
        </w:r>
      </w:smartTag>
      <w:r>
        <w:t>, and about two-thirds of the rest of the Psalms.</w:t>
      </w:r>
    </w:p>
  </w:footnote>
  <w:footnote w:id="11">
    <w:p w:rsidR="00800FF8" w:rsidRDefault="00800FF8" w:rsidP="00800FF8">
      <w:pPr>
        <w:pStyle w:val="FootnoteText"/>
      </w:pPr>
      <w:r>
        <w:rPr>
          <w:rStyle w:val="FootnoteReference"/>
        </w:rPr>
        <w:footnoteRef/>
      </w:r>
      <w:r>
        <w:t xml:space="preserve"> </w:t>
      </w:r>
      <w:smartTag w:uri="urn:schemas-libronix-net:datatype" w:element="bible">
        <w:smartTagPr>
          <w:attr w:name="reference" w:val="Proverbs 3:5"/>
          <w:attr w:name="language" w:val="en"/>
        </w:smartTagPr>
        <w:r>
          <w:t>Proverbs 3:5</w:t>
        </w:r>
      </w:smartTag>
      <w:r>
        <w:t xml:space="preserve">, </w:t>
      </w:r>
      <w:smartTag w:uri="urn:schemas-libronix-net:datatype" w:element="bible">
        <w:smartTagPr>
          <w:attr w:name="reference" w:val="Proverbs 11:28"/>
          <w:attr w:name="language" w:val="en"/>
        </w:smartTagPr>
        <w:smartTag w:uri="urn:schemas-microsoft-com:office:smarttags" w:element="time">
          <w:smartTagPr>
            <w:attr w:name="Minute" w:val="28"/>
            <w:attr w:name="Hour" w:val="11"/>
          </w:smartTagPr>
          <w:r>
            <w:t>11:28</w:t>
          </w:r>
        </w:smartTag>
      </w:smartTag>
      <w:r>
        <w:t xml:space="preserve">, </w:t>
      </w:r>
      <w:smartTag w:uri="urn:schemas-libronix-net:datatype" w:element="bible">
        <w:smartTagPr>
          <w:attr w:name="reference" w:val="Proverbs 12:15"/>
          <w:attr w:name="language" w:val="en"/>
        </w:smartTagPr>
        <w:smartTag w:uri="urn:schemas-microsoft-com:office:smarttags" w:element="time">
          <w:smartTagPr>
            <w:attr w:name="Minute" w:val="15"/>
            <w:attr w:name="Hour" w:val="12"/>
          </w:smartTagPr>
          <w:r>
            <w:t>12:15</w:t>
          </w:r>
        </w:smartTag>
      </w:smartTag>
      <w:r>
        <w:t xml:space="preserve">; </w:t>
      </w:r>
      <w:smartTag w:uri="urn:schemas-libronix-net:datatype" w:element="bible">
        <w:smartTagPr>
          <w:attr w:name="reference" w:val="Psalms 23"/>
          <w:attr w:name="language" w:val="en"/>
        </w:smartTagPr>
        <w:r>
          <w:t>Psalms 23</w:t>
        </w:r>
      </w:smartTag>
      <w:r>
        <w:t xml:space="preserve">, </w:t>
      </w:r>
      <w:smartTag w:uri="urn:schemas-libronix-net:datatype" w:element="bible">
        <w:smartTagPr>
          <w:attr w:name="reference" w:val="Psalms 103"/>
          <w:attr w:name="language" w:val="en"/>
        </w:smartTagPr>
        <w:r>
          <w:t>103</w:t>
        </w:r>
      </w:smartTag>
      <w:r>
        <w:t xml:space="preserve">, </w:t>
      </w:r>
      <w:smartTag w:uri="urn:schemas-libronix-net:datatype" w:element="bible">
        <w:smartTagPr>
          <w:attr w:name="reference" w:val="Psalms 131"/>
          <w:attr w:name="language" w:val="en"/>
        </w:smartTagPr>
        <w:r>
          <w:t>131</w:t>
        </w:r>
      </w:smartTag>
      <w:r>
        <w:t>.</w:t>
      </w:r>
    </w:p>
  </w:footnote>
  <w:footnote w:id="12">
    <w:p w:rsidR="00800FF8" w:rsidRDefault="00800FF8" w:rsidP="00800FF8">
      <w:pPr>
        <w:pStyle w:val="FootnoteText"/>
      </w:pPr>
      <w:r>
        <w:rPr>
          <w:rStyle w:val="FootnoteReference"/>
        </w:rPr>
        <w:footnoteRef/>
      </w:r>
      <w:r>
        <w:t xml:space="preserve"> </w:t>
      </w:r>
      <w:smartTag w:uri="urn:schemas-libronix-net:datatype" w:element="bible">
        <w:smartTagPr>
          <w:attr w:name="reference" w:val="Philippians 1:6"/>
          <w:attr w:name="language" w:val="en"/>
        </w:smartTagPr>
        <w:r>
          <w:t>Philippians 1:6</w:t>
        </w:r>
      </w:smartTag>
      <w:r>
        <w:t>,</w:t>
      </w:r>
      <w:smartTag w:uri="urn:schemas-libronix-net:datatype" w:element="bible">
        <w:smartTagPr>
          <w:attr w:name="reference" w:val="Philippians 2:13"/>
          <w:attr w:name="language" w:val="en"/>
        </w:smartTagPr>
        <w:r>
          <w:t>2:13</w:t>
        </w:r>
      </w:smartTag>
      <w:r>
        <w:t>,</w:t>
      </w:r>
      <w:smartTag w:uri="urn:schemas-libronix-net:datatype" w:element="bible">
        <w:smartTagPr>
          <w:attr w:name="reference" w:val="Philippians 3:3-11"/>
          <w:attr w:name="language" w:val="en"/>
        </w:smartTagPr>
        <w:r>
          <w:t>3:3-11</w:t>
        </w:r>
      </w:smartTag>
      <w:r>
        <w:t>,</w:t>
      </w:r>
      <w:smartTag w:uri="urn:schemas-libronix-net:datatype" w:element="bible">
        <w:smartTagPr>
          <w:attr w:name="reference" w:val="Philippians 4:13"/>
          <w:attr w:name="language" w:val="en"/>
        </w:smartTagPr>
        <w:r>
          <w:t>4:13</w:t>
        </w:r>
      </w:smartTag>
      <w:r>
        <w:t xml:space="preserve">; </w:t>
      </w:r>
      <w:smartTag w:uri="urn:schemas-libronix-net:datatype" w:element="bible">
        <w:smartTagPr>
          <w:attr w:name="reference" w:val="Psalm 49:13"/>
          <w:attr w:name="language" w:val="en"/>
        </w:smartTagPr>
        <w:r>
          <w:t>Psalm 49:13</w:t>
        </w:r>
      </w:smartTag>
      <w:r>
        <w:t xml:space="preserve">; </w:t>
      </w:r>
      <w:smartTag w:uri="urn:schemas-libronix-net:datatype" w:element="bible">
        <w:smartTagPr>
          <w:attr w:name="reference" w:val="Jeremiah 17:1-14"/>
          <w:attr w:name="language" w:val="en"/>
        </w:smartTagPr>
        <w:r>
          <w:t>Jeremiah 17:1-14</w:t>
        </w:r>
      </w:smartTag>
      <w:r>
        <w:t>.</w:t>
      </w:r>
    </w:p>
  </w:footnote>
  <w:footnote w:id="13">
    <w:p w:rsidR="00800FF8" w:rsidRDefault="00800FF8" w:rsidP="00800FF8">
      <w:pPr>
        <w:pStyle w:val="FootnoteText"/>
      </w:pPr>
      <w:r>
        <w:rPr>
          <w:rStyle w:val="FootnoteReference"/>
        </w:rPr>
        <w:footnoteRef/>
      </w:r>
      <w:r>
        <w:t xml:space="preserve"> </w:t>
      </w:r>
      <w:smartTag w:uri="urn:schemas-libronix-net:datatype" w:element="bible">
        <w:smartTagPr>
          <w:attr w:name="reference" w:val="Proverbs 1:7"/>
          <w:attr w:name="language" w:val="en"/>
        </w:smartTagPr>
        <w:r>
          <w:t>Proverbs 1:7</w:t>
        </w:r>
      </w:smartTag>
      <w:r>
        <w:t xml:space="preserve">, </w:t>
      </w:r>
      <w:smartTag w:uri="urn:schemas-libronix-net:datatype" w:element="bible">
        <w:smartTagPr>
          <w:attr w:name="reference" w:val="Proverbs 9:10"/>
          <w:attr w:name="language" w:val="en"/>
        </w:smartTagPr>
        <w:smartTag w:uri="urn:schemas-microsoft-com:office:smarttags" w:element="time">
          <w:smartTagPr>
            <w:attr w:name="Minute" w:val="10"/>
            <w:attr w:name="Hour" w:val="9"/>
          </w:smartTagPr>
          <w:r>
            <w:t>9:10</w:t>
          </w:r>
        </w:smartTag>
      </w:smartTag>
      <w:r>
        <w:t xml:space="preserve">, </w:t>
      </w:r>
      <w:smartTag w:uri="urn:schemas-libronix-net:datatype" w:element="bible">
        <w:smartTagPr>
          <w:attr w:name="reference" w:val="Proverbs 29:25"/>
          <w:attr w:name="language" w:val="en"/>
        </w:smartTagPr>
        <w:r>
          <w:t>29:25</w:t>
        </w:r>
      </w:smartTag>
      <w:r>
        <w:t xml:space="preserve">; </w:t>
      </w:r>
      <w:smartTag w:uri="urn:schemas-libronix-net:datatype" w:element="bible">
        <w:smartTagPr>
          <w:attr w:name="reference" w:val="John 12:43"/>
          <w:attr w:name="language" w:val="en"/>
        </w:smartTagPr>
        <w:r>
          <w:t>John 12:43</w:t>
        </w:r>
      </w:smartTag>
      <w:r>
        <w:t xml:space="preserve">; </w:t>
      </w:r>
      <w:smartTag w:uri="urn:schemas-libronix-net:datatype" w:element="bible">
        <w:smartTagPr>
          <w:attr w:name="reference" w:val="John 1"/>
          <w:attr w:name="language" w:val="en"/>
        </w:smartTagPr>
        <w:r>
          <w:t>1</w:t>
        </w:r>
      </w:smartTag>
      <w:r>
        <w:t xml:space="preserve"> Corinthians 4:3-5; </w:t>
      </w:r>
      <w:smartTag w:uri="urn:schemas-libronix-net:datatype" w:element="bible">
        <w:smartTagPr>
          <w:attr w:name="reference" w:val="2 Corinthians 10:18"/>
          <w:attr w:name="language" w:val="en"/>
        </w:smartTagPr>
        <w:r>
          <w:t>2 Corinthians 10:18</w:t>
        </w:r>
      </w:smartTag>
      <w:r>
        <w:t>.</w:t>
      </w:r>
    </w:p>
  </w:footnote>
  <w:footnote w:id="14">
    <w:p w:rsidR="00800FF8" w:rsidRDefault="00800FF8" w:rsidP="00800FF8">
      <w:pPr>
        <w:pStyle w:val="FootnoteText"/>
      </w:pPr>
      <w:r>
        <w:rPr>
          <w:rStyle w:val="FootnoteReference"/>
        </w:rPr>
        <w:footnoteRef/>
      </w:r>
      <w:r>
        <w:t xml:space="preserve"> </w:t>
      </w:r>
      <w:smartTag w:uri="urn:schemas-libronix-net:datatype" w:element="bible">
        <w:smartTagPr>
          <w:attr w:name="reference" w:val="Romans 8:29"/>
          <w:attr w:name="language" w:val="en"/>
        </w:smartTagPr>
        <w:r>
          <w:rPr>
            <w:sz w:val="20"/>
          </w:rPr>
          <w:t>Romans 8:29</w:t>
        </w:r>
      </w:smartTag>
      <w:r>
        <w:rPr>
          <w:sz w:val="20"/>
        </w:rPr>
        <w:t xml:space="preserve">; </w:t>
      </w:r>
      <w:smartTag w:uri="urn:schemas-libronix-net:datatype" w:element="bible">
        <w:smartTagPr>
          <w:attr w:name="reference" w:val="Ephesians 4:24"/>
          <w:attr w:name="language" w:val="en"/>
        </w:smartTagPr>
        <w:r>
          <w:rPr>
            <w:sz w:val="20"/>
          </w:rPr>
          <w:t>Ephesians 4:24</w:t>
        </w:r>
      </w:smartTag>
      <w:r>
        <w:rPr>
          <w:sz w:val="20"/>
        </w:rPr>
        <w:t xml:space="preserve">; </w:t>
      </w:r>
      <w:smartTag w:uri="urn:schemas-libronix-net:datatype" w:element="bible">
        <w:smartTagPr>
          <w:attr w:name="reference" w:val="Colossians 3:10"/>
          <w:attr w:name="language" w:val="en"/>
        </w:smartTagPr>
        <w:r>
          <w:rPr>
            <w:sz w:val="20"/>
          </w:rPr>
          <w:t>Colossians 3:10</w:t>
        </w:r>
      </w:smartTag>
      <w:r>
        <w:rPr>
          <w:sz w:val="20"/>
        </w:rPr>
        <w:t>.</w:t>
      </w:r>
    </w:p>
  </w:footnote>
  <w:footnote w:id="15">
    <w:p w:rsidR="00800FF8" w:rsidRDefault="00800FF8" w:rsidP="00800FF8">
      <w:pPr>
        <w:pStyle w:val="FootnoteText"/>
      </w:pPr>
      <w:r>
        <w:rPr>
          <w:rStyle w:val="FootnoteReference"/>
        </w:rPr>
        <w:footnoteRef/>
      </w:r>
      <w:r>
        <w:t xml:space="preserve"> </w:t>
      </w:r>
      <w:r>
        <w:rPr>
          <w:sz w:val="20"/>
        </w:rPr>
        <w:t>Ecclesiastes.</w:t>
      </w:r>
    </w:p>
  </w:footnote>
  <w:footnote w:id="16">
    <w:p w:rsidR="00800FF8" w:rsidRDefault="00800FF8" w:rsidP="00800FF8">
      <w:pPr>
        <w:pStyle w:val="FootnoteText"/>
      </w:pPr>
      <w:r>
        <w:rPr>
          <w:rStyle w:val="FootnoteReference"/>
        </w:rPr>
        <w:footnoteRef/>
      </w:r>
      <w:r>
        <w:t xml:space="preserve"> </w:t>
      </w:r>
      <w:smartTag w:uri="urn:schemas-libronix-net:datatype" w:element="bible">
        <w:smartTagPr>
          <w:attr w:name="reference" w:val="1 Corinthians 10:24-27"/>
          <w:attr w:name="language" w:val="en"/>
        </w:smartTagPr>
        <w:r>
          <w:t>1 Corinthians 10:24-27</w:t>
        </w:r>
      </w:smartTag>
      <w:r>
        <w:t xml:space="preserve">; </w:t>
      </w:r>
      <w:smartTag w:uri="urn:schemas-libronix-net:datatype" w:element="bible">
        <w:smartTagPr>
          <w:attr w:name="reference" w:val="Proverbs 3:5"/>
          <w:attr w:name="language" w:val="en"/>
        </w:smartTagPr>
        <w:r>
          <w:t>Proverbs 3:5</w:t>
        </w:r>
      </w:smartTag>
      <w:r>
        <w:t xml:space="preserve">; </w:t>
      </w:r>
      <w:smartTag w:uri="urn:schemas-libronix-net:datatype" w:element="bible">
        <w:smartTagPr>
          <w:attr w:name="reference" w:val="Judges 21:25"/>
          <w:attr w:name="language" w:val="en"/>
        </w:smartTagPr>
        <w:r>
          <w:t>Judges 21:25</w:t>
        </w:r>
      </w:smartTag>
      <w:r>
        <w:t>.</w:t>
      </w:r>
    </w:p>
  </w:footnote>
  <w:footnote w:id="17">
    <w:p w:rsidR="00800FF8" w:rsidRDefault="00800FF8" w:rsidP="00800FF8">
      <w:pPr>
        <w:pStyle w:val="FootnoteText"/>
      </w:pPr>
      <w:r>
        <w:rPr>
          <w:rStyle w:val="FootnoteReference"/>
        </w:rPr>
        <w:footnoteRef/>
      </w:r>
      <w:r>
        <w:t xml:space="preserve"> </w:t>
      </w:r>
      <w:smartTag w:uri="urn:schemas-libronix-net:datatype" w:element="bible">
        <w:smartTagPr>
          <w:attr w:name="reference" w:val="Proverbs 3:13-18"/>
          <w:attr w:name="language" w:val="en"/>
        </w:smartTagPr>
        <w:r>
          <w:rPr>
            <w:sz w:val="20"/>
          </w:rPr>
          <w:t>Proverbs 3:13-18</w:t>
        </w:r>
      </w:smartTag>
      <w:r>
        <w:rPr>
          <w:sz w:val="20"/>
        </w:rPr>
        <w:t xml:space="preserve">, </w:t>
      </w:r>
      <w:smartTag w:uri="urn:schemas-libronix-net:datatype" w:element="bible">
        <w:smartTagPr>
          <w:attr w:name="reference" w:val="Proverbs 3:8"/>
          <w:attr w:name="language" w:val="en"/>
        </w:smartTagPr>
        <w:r>
          <w:rPr>
            <w:sz w:val="20"/>
          </w:rPr>
          <w:t>8</w:t>
        </w:r>
      </w:smartTag>
      <w:r>
        <w:rPr>
          <w:sz w:val="20"/>
        </w:rPr>
        <w:t xml:space="preserve">:lOf, </w:t>
      </w:r>
      <w:smartTag w:uri="urn:schemas-microsoft-com:office:smarttags" w:element="time">
        <w:smartTagPr>
          <w:attr w:name="Minute" w:val="17"/>
          <w:attr w:name="Hour" w:val="8"/>
        </w:smartTagPr>
        <w:r>
          <w:rPr>
            <w:sz w:val="20"/>
          </w:rPr>
          <w:t>8:17</w:t>
        </w:r>
      </w:smartTag>
      <w:r>
        <w:rPr>
          <w:sz w:val="20"/>
        </w:rPr>
        <w:t xml:space="preserve">-21; </w:t>
      </w:r>
      <w:smartTag w:uri="urn:schemas-libronix-net:datatype" w:element="bible">
        <w:smartTagPr>
          <w:attr w:name="reference" w:val="Matthew 6:19-21"/>
          <w:attr w:name="language" w:val="en"/>
        </w:smartTagPr>
        <w:r>
          <w:rPr>
            <w:sz w:val="20"/>
          </w:rPr>
          <w:t xml:space="preserve">Matthew </w:t>
        </w:r>
        <w:smartTag w:uri="urn:schemas-microsoft-com:office:smarttags" w:element="time">
          <w:smartTagPr>
            <w:attr w:name="Minute" w:val="19"/>
            <w:attr w:name="Hour" w:val="18"/>
          </w:smartTagPr>
          <w:r>
            <w:rPr>
              <w:sz w:val="20"/>
            </w:rPr>
            <w:t>6:19</w:t>
          </w:r>
        </w:smartTag>
        <w:r>
          <w:rPr>
            <w:sz w:val="20"/>
          </w:rPr>
          <w:t>-21</w:t>
        </w:r>
      </w:smartTag>
      <w:r>
        <w:rPr>
          <w:sz w:val="20"/>
        </w:rPr>
        <w:t xml:space="preserve">, </w:t>
      </w:r>
      <w:smartTag w:uri="urn:schemas-libronix-net:datatype" w:element="bible">
        <w:smartTagPr>
          <w:attr w:name="reference" w:val="Matthew 13:45-46"/>
          <w:attr w:name="language" w:val="en"/>
        </w:smartTagPr>
        <w:smartTag w:uri="urn:schemas-microsoft-com:office:smarttags" w:element="time">
          <w:smartTagPr>
            <w:attr w:name="Minute" w:val="45"/>
            <w:attr w:name="Hour" w:val="13"/>
          </w:smartTagPr>
          <w:r>
            <w:rPr>
              <w:sz w:val="20"/>
            </w:rPr>
            <w:t>13:45</w:t>
          </w:r>
        </w:smartTag>
        <w:r>
          <w:rPr>
            <w:sz w:val="20"/>
          </w:rPr>
          <w:t>-46</w:t>
        </w:r>
      </w:smartTag>
      <w:r>
        <w:rPr>
          <w:sz w:val="20"/>
        </w:rPr>
        <w:t xml:space="preserve">; </w:t>
      </w:r>
      <w:smartTag w:uri="urn:schemas-libronix-net:datatype" w:element="bible">
        <w:smartTagPr>
          <w:attr w:name="reference" w:val="Luke 16:10-15"/>
          <w:attr w:name="language" w:val="en"/>
        </w:smartTagPr>
        <w:r>
          <w:rPr>
            <w:sz w:val="20"/>
          </w:rPr>
          <w:t xml:space="preserve">Luke </w:t>
        </w:r>
        <w:smartTag w:uri="urn:schemas-microsoft-com:office:smarttags" w:element="time">
          <w:smartTagPr>
            <w:attr w:name="Minute" w:val="10"/>
            <w:attr w:name="Hour" w:val="16"/>
          </w:smartTagPr>
          <w:r>
            <w:rPr>
              <w:sz w:val="20"/>
            </w:rPr>
            <w:t>16:10</w:t>
          </w:r>
        </w:smartTag>
        <w:r>
          <w:rPr>
            <w:sz w:val="20"/>
          </w:rPr>
          <w:t>-15</w:t>
        </w:r>
      </w:smartTag>
      <w:r>
        <w:rPr>
          <w:sz w:val="20"/>
        </w:rPr>
        <w:t xml:space="preserve">; </w:t>
      </w:r>
      <w:smartTag w:uri="urn:schemas-libronix-net:datatype" w:element="bible">
        <w:smartTagPr>
          <w:attr w:name="reference" w:val="Luke 1"/>
          <w:attr w:name="language" w:val="en"/>
        </w:smartTagPr>
        <w:r>
          <w:rPr>
            <w:sz w:val="20"/>
          </w:rPr>
          <w:t>1</w:t>
        </w:r>
      </w:smartTag>
      <w:r>
        <w:rPr>
          <w:sz w:val="20"/>
        </w:rPr>
        <w:t xml:space="preserve"> Peter 1:2-7.</w:t>
      </w:r>
    </w:p>
  </w:footnote>
  <w:footnote w:id="18">
    <w:p w:rsidR="00800FF8" w:rsidRDefault="00800FF8" w:rsidP="00800FF8">
      <w:pPr>
        <w:pStyle w:val="FootnoteText"/>
      </w:pPr>
      <w:r>
        <w:rPr>
          <w:rStyle w:val="FootnoteReference"/>
        </w:rPr>
        <w:footnoteRef/>
      </w:r>
      <w:r>
        <w:t xml:space="preserve"> </w:t>
      </w:r>
      <w:smartTag w:uri="urn:schemas-libronix-net:datatype" w:element="bible">
        <w:smartTagPr>
          <w:attr w:name="reference" w:val="Matthew 5:3-11"/>
          <w:attr w:name="language" w:val="en"/>
        </w:smartTagPr>
        <w:r>
          <w:rPr>
            <w:sz w:val="20"/>
          </w:rPr>
          <w:t>Matthew 5:3-11</w:t>
        </w:r>
      </w:smartTag>
      <w:r>
        <w:rPr>
          <w:sz w:val="20"/>
        </w:rPr>
        <w:t xml:space="preserve">; </w:t>
      </w:r>
      <w:smartTag w:uri="urn:schemas-libronix-net:datatype" w:element="bible">
        <w:smartTagPr>
          <w:attr w:name="reference" w:val="Psalms 1"/>
          <w:attr w:name="language" w:val="en"/>
        </w:smartTagPr>
        <w:r>
          <w:rPr>
            <w:sz w:val="20"/>
          </w:rPr>
          <w:t>Psalms 1</w:t>
        </w:r>
      </w:smartTag>
      <w:r>
        <w:rPr>
          <w:sz w:val="20"/>
        </w:rPr>
        <w:t>,</w:t>
      </w:r>
      <w:smartTag w:uri="urn:schemas-libronix-net:datatype" w:element="bible">
        <w:smartTagPr>
          <w:attr w:name="reference" w:val="Psalms 35"/>
          <w:attr w:name="language" w:val="en"/>
        </w:smartTagPr>
        <w:r>
          <w:rPr>
            <w:sz w:val="20"/>
          </w:rPr>
          <w:t>35</w:t>
        </w:r>
      </w:smartTag>
      <w:r>
        <w:rPr>
          <w:sz w:val="20"/>
        </w:rPr>
        <w:t xml:space="preserve">; </w:t>
      </w:r>
      <w:smartTag w:uri="urn:schemas-libronix-net:datatype" w:element="bible">
        <w:smartTagPr>
          <w:attr w:name="reference" w:val="Jeremiah 17:7-8"/>
          <w:attr w:name="language" w:val="en"/>
        </w:smartTagPr>
        <w:r>
          <w:rPr>
            <w:sz w:val="20"/>
          </w:rPr>
          <w:t>Jeremiah 17:7-8</w:t>
        </w:r>
      </w:smartTag>
      <w:r>
        <w:rPr>
          <w:sz w:val="20"/>
        </w:rPr>
        <w:t xml:space="preserve">; </w:t>
      </w:r>
      <w:smartTag w:uri="urn:schemas-libronix-net:datatype" w:element="bible">
        <w:smartTagPr>
          <w:attr w:name="reference" w:val="Luke 6:27-42"/>
          <w:attr w:name="language" w:val="en"/>
        </w:smartTagPr>
        <w:r>
          <w:rPr>
            <w:sz w:val="20"/>
          </w:rPr>
          <w:t>Luke 6:27-42</w:t>
        </w:r>
      </w:smartTag>
      <w:r>
        <w:rPr>
          <w:sz w:val="20"/>
        </w:rPr>
        <w:t>.</w:t>
      </w:r>
    </w:p>
  </w:footnote>
  <w:footnote w:id="19">
    <w:p w:rsidR="00800FF8" w:rsidRDefault="00800FF8" w:rsidP="00800FF8">
      <w:pPr>
        <w:pStyle w:val="FootnoteText"/>
      </w:pPr>
      <w:r>
        <w:rPr>
          <w:rStyle w:val="FootnoteReference"/>
        </w:rPr>
        <w:footnoteRef/>
      </w:r>
      <w:r>
        <w:t xml:space="preserve"> </w:t>
      </w:r>
      <w:smartTag w:uri="urn:schemas-libronix-net:datatype" w:element="bible">
        <w:smartTagPr>
          <w:attr w:name="reference" w:val="Matthew 6:10"/>
          <w:attr w:name="language" w:val="en"/>
        </w:smartTagPr>
        <w:r>
          <w:rPr>
            <w:sz w:val="20"/>
          </w:rPr>
          <w:t>Matthew 6:10</w:t>
        </w:r>
      </w:smartTag>
      <w:r>
        <w:rPr>
          <w:sz w:val="20"/>
        </w:rPr>
        <w:t>.</w:t>
      </w:r>
    </w:p>
  </w:footnote>
  <w:footnote w:id="20">
    <w:p w:rsidR="00800FF8" w:rsidRDefault="00800FF8" w:rsidP="00800FF8">
      <w:pPr>
        <w:pStyle w:val="FootnoteText"/>
      </w:pPr>
      <w:r>
        <w:rPr>
          <w:rStyle w:val="FootnoteReference"/>
        </w:rPr>
        <w:footnoteRef/>
      </w:r>
      <w:r>
        <w:t xml:space="preserve"> </w:t>
      </w:r>
      <w:smartTag w:uri="urn:schemas-libronix-net:datatype" w:element="bible">
        <w:smartTagPr>
          <w:attr w:name="reference" w:val="Romans 8:37-39"/>
          <w:attr w:name="language" w:val="en"/>
        </w:smartTagPr>
        <w:r>
          <w:rPr>
            <w:sz w:val="20"/>
          </w:rPr>
          <w:t>Romans 8:37-39</w:t>
        </w:r>
      </w:smartTag>
      <w:r>
        <w:rPr>
          <w:sz w:val="20"/>
        </w:rPr>
        <w:t xml:space="preserve">; </w:t>
      </w:r>
      <w:smartTag w:uri="urn:schemas-libronix-net:datatype" w:element="bible">
        <w:smartTagPr>
          <w:attr w:name="reference" w:val="Revelation 2:7"/>
          <w:attr w:name="language" w:val="en"/>
        </w:smartTagPr>
        <w:r>
          <w:rPr>
            <w:sz w:val="20"/>
          </w:rPr>
          <w:t>Revelation 2:7</w:t>
        </w:r>
      </w:smartTag>
      <w:r>
        <w:rPr>
          <w:sz w:val="20"/>
        </w:rPr>
        <w:t xml:space="preserve">, etc.; </w:t>
      </w:r>
      <w:smartTag w:uri="urn:schemas-libronix-net:datatype" w:element="bible">
        <w:smartTagPr>
          <w:attr w:name="reference" w:val="Psalms 96-99"/>
          <w:attr w:name="language" w:val="en"/>
        </w:smartTagPr>
        <w:r>
          <w:rPr>
            <w:sz w:val="20"/>
          </w:rPr>
          <w:t>Psalms 96-99</w:t>
        </w:r>
      </w:smartTag>
      <w:r>
        <w:rPr>
          <w:sz w:val="20"/>
        </w:rPr>
        <w:t>.</w:t>
      </w:r>
    </w:p>
  </w:footnote>
  <w:footnote w:id="21">
    <w:p w:rsidR="00800FF8" w:rsidRDefault="00800FF8" w:rsidP="00800FF8">
      <w:pPr>
        <w:pStyle w:val="FootnoteText"/>
      </w:pPr>
      <w:r>
        <w:rPr>
          <w:rStyle w:val="FootnoteReference"/>
        </w:rPr>
        <w:footnoteRef/>
      </w:r>
      <w:r>
        <w:t xml:space="preserve"> </w:t>
      </w:r>
      <w:smartTag w:uri="urn:schemas-libronix-net:datatype" w:element="bible">
        <w:smartTagPr>
          <w:attr w:name="reference" w:val="1 Corinthians 9"/>
          <w:attr w:name="language" w:val="en"/>
        </w:smartTagPr>
        <w:r>
          <w:t>1 Corinthians 9</w:t>
        </w:r>
      </w:smartTag>
      <w:r>
        <w:t xml:space="preserve">; </w:t>
      </w:r>
      <w:smartTag w:uri="urn:schemas-libronix-net:datatype" w:element="bible">
        <w:smartTagPr>
          <w:attr w:name="reference" w:val="Romans 5:6-10"/>
          <w:attr w:name="language" w:val="en"/>
        </w:smartTagPr>
        <w:r>
          <w:t>Romans 5:6-10</w:t>
        </w:r>
      </w:smartTag>
      <w:r>
        <w:t xml:space="preserve">; </w:t>
      </w:r>
      <w:smartTag w:uri="urn:schemas-libronix-net:datatype" w:element="bible">
        <w:smartTagPr>
          <w:attr w:name="reference" w:val="Psalm 103:10"/>
          <w:attr w:name="language" w:val="en"/>
        </w:smartTagPr>
        <w:r>
          <w:t>Psalm 103:10</w:t>
        </w:r>
      </w:smartTag>
      <w:r>
        <w:t>.</w:t>
      </w:r>
    </w:p>
  </w:footnote>
  <w:footnote w:id="22">
    <w:p w:rsidR="00800FF8" w:rsidRDefault="00800FF8" w:rsidP="00800FF8">
      <w:pPr>
        <w:pStyle w:val="FootnoteText"/>
      </w:pPr>
      <w:r>
        <w:rPr>
          <w:rStyle w:val="FootnoteReference"/>
        </w:rPr>
        <w:footnoteRef/>
      </w:r>
      <w:r>
        <w:t xml:space="preserve"> </w:t>
      </w:r>
      <w:r>
        <w:rPr>
          <w:sz w:val="20"/>
        </w:rPr>
        <w:t>See the dozens of Psalms of refuge.</w:t>
      </w:r>
    </w:p>
  </w:footnote>
  <w:footnote w:id="23">
    <w:p w:rsidR="00800FF8" w:rsidRDefault="00800FF8" w:rsidP="00800FF8">
      <w:pPr>
        <w:pStyle w:val="FootnoteText"/>
      </w:pPr>
      <w:r>
        <w:rPr>
          <w:rStyle w:val="FootnoteReference"/>
        </w:rPr>
        <w:footnoteRef/>
      </w:r>
      <w:r>
        <w:t xml:space="preserve"> </w:t>
      </w:r>
      <w:smartTag w:uri="urn:schemas-libronix-net:datatype" w:element="bible">
        <w:smartTagPr>
          <w:attr w:name="reference" w:val="Proverbs 3:13-18"/>
          <w:attr w:name="language" w:val="en"/>
        </w:smartTagPr>
        <w:r>
          <w:rPr>
            <w:sz w:val="20"/>
          </w:rPr>
          <w:t>Proverbs 3:13-18</w:t>
        </w:r>
      </w:smartTag>
      <w:r>
        <w:rPr>
          <w:sz w:val="20"/>
        </w:rPr>
        <w:t xml:space="preserve">; </w:t>
      </w:r>
      <w:smartTag w:uri="urn:schemas-libronix-net:datatype" w:element="bible">
        <w:smartTagPr>
          <w:attr w:name="reference" w:val="Matthew 6:1-5"/>
          <w:attr w:name="language" w:val="en"/>
        </w:smartTagPr>
        <w:r>
          <w:rPr>
            <w:sz w:val="20"/>
          </w:rPr>
          <w:t>Matthew 6:1-5</w:t>
        </w:r>
      </w:smartTag>
      <w:r>
        <w:rPr>
          <w:sz w:val="20"/>
        </w:rPr>
        <w:t xml:space="preserve">, </w:t>
      </w:r>
      <w:smartTag w:uri="urn:schemas-libronix-net:datatype" w:element="bible">
        <w:smartTagPr>
          <w:attr w:name="reference" w:val="Matthew 6:16-18"/>
          <w:attr w:name="language" w:val="en"/>
        </w:smartTagPr>
        <w:r>
          <w:rPr>
            <w:sz w:val="20"/>
          </w:rPr>
          <w:t>16-18</w:t>
        </w:r>
      </w:smartTag>
      <w:r>
        <w:rPr>
          <w:sz w:val="20"/>
        </w:rPr>
        <w:t>.</w:t>
      </w:r>
    </w:p>
  </w:footnote>
  <w:footnote w:id="24">
    <w:p w:rsidR="00800FF8" w:rsidRDefault="00800FF8" w:rsidP="00800FF8">
      <w:pPr>
        <w:pStyle w:val="FootnoteText"/>
      </w:pPr>
      <w:r>
        <w:rPr>
          <w:rStyle w:val="FootnoteReference"/>
        </w:rPr>
        <w:footnoteRef/>
      </w:r>
      <w:r>
        <w:t xml:space="preserve"> </w:t>
      </w:r>
      <w:smartTag w:uri="urn:schemas-libronix-net:datatype" w:element="bible">
        <w:smartTagPr>
          <w:attr w:name="reference" w:val="James 4:3"/>
          <w:attr w:name="language" w:val="en"/>
        </w:smartTagPr>
        <w:r>
          <w:rPr>
            <w:sz w:val="20"/>
          </w:rPr>
          <w:t>James 4:3</w:t>
        </w:r>
      </w:smartTag>
      <w:r>
        <w:rPr>
          <w:sz w:val="20"/>
        </w:rPr>
        <w:t xml:space="preserve">; </w:t>
      </w:r>
      <w:smartTag w:uri="urn:schemas-libronix-net:datatype" w:element="bible">
        <w:smartTagPr>
          <w:attr w:name="reference" w:val="Matthew 6:5-15"/>
          <w:attr w:name="language" w:val="en"/>
        </w:smartTagPr>
        <w:r>
          <w:rPr>
            <w:sz w:val="20"/>
          </w:rPr>
          <w:t>Matthew 6:5-15</w:t>
        </w:r>
      </w:smartTag>
      <w:r>
        <w:rPr>
          <w:sz w:val="20"/>
        </w:rPr>
        <w:t xml:space="preserve">; </w:t>
      </w:r>
      <w:smartTag w:uri="urn:schemas-libronix-net:datatype" w:element="bible">
        <w:smartTagPr>
          <w:attr w:name="reference" w:val="Luke 18:9-14"/>
          <w:attr w:name="language" w:val="en"/>
        </w:smartTagPr>
        <w:r>
          <w:rPr>
            <w:sz w:val="20"/>
          </w:rPr>
          <w:t>Luke 18:9-14</w:t>
        </w:r>
      </w:smartTag>
      <w:r>
        <w:rPr>
          <w:sz w:val="20"/>
        </w:rPr>
        <w:t>.</w:t>
      </w:r>
    </w:p>
  </w:footnote>
  <w:footnote w:id="25">
    <w:p w:rsidR="00800FF8" w:rsidRDefault="00800FF8" w:rsidP="00800FF8">
      <w:pPr>
        <w:pStyle w:val="FootnoteText"/>
      </w:pPr>
      <w:r>
        <w:rPr>
          <w:rStyle w:val="FootnoteReference"/>
        </w:rPr>
        <w:footnoteRef/>
      </w:r>
      <w:r>
        <w:t xml:space="preserve"> </w:t>
      </w:r>
      <w:smartTag w:uri="urn:schemas-libronix-net:datatype" w:element="bible">
        <w:smartTagPr>
          <w:attr w:name="reference" w:val="Colossians 3:1-5"/>
          <w:attr w:name="language" w:val="en"/>
        </w:smartTagPr>
        <w:r>
          <w:t>Colossians 3:1-5</w:t>
        </w:r>
      </w:smartTag>
      <w:r>
        <w:t xml:space="preserve">; </w:t>
      </w:r>
      <w:smartTag w:uri="urn:schemas-libronix-net:datatype" w:element="bible">
        <w:smartTagPr>
          <w:attr w:name="reference" w:val="Philippians 3:19"/>
          <w:attr w:name="language" w:val="en"/>
        </w:smartTagPr>
        <w:r>
          <w:t>Philippians 3:19</w:t>
        </w:r>
      </w:smartTag>
      <w:r>
        <w:t xml:space="preserve">; </w:t>
      </w:r>
      <w:smartTag w:uri="urn:schemas-libronix-net:datatype" w:element="bible">
        <w:smartTagPr>
          <w:attr w:name="reference" w:val="Romans 8:5-16"/>
          <w:attr w:name="language" w:val="en"/>
        </w:smartTagPr>
        <w:r>
          <w:t>Romans 8:5-16</w:t>
        </w:r>
      </w:smartTag>
      <w:r>
        <w:t>.</w:t>
      </w:r>
    </w:p>
  </w:footnote>
  <w:footnote w:id="26">
    <w:p w:rsidR="00800FF8" w:rsidRDefault="00800FF8" w:rsidP="00800FF8">
      <w:pPr>
        <w:pStyle w:val="FootnoteText"/>
      </w:pPr>
      <w:r>
        <w:rPr>
          <w:rStyle w:val="FootnoteReference"/>
        </w:rPr>
        <w:footnoteRef/>
      </w:r>
      <w:r>
        <w:t xml:space="preserve"> </w:t>
      </w:r>
      <w:smartTag w:uri="urn:schemas-libronix-net:datatype" w:element="bible">
        <w:smartTagPr>
          <w:attr w:name="reference" w:val="Luke 6:45"/>
          <w:attr w:name="language" w:val="en"/>
        </w:smartTagPr>
        <w:r>
          <w:rPr>
            <w:sz w:val="20"/>
          </w:rPr>
          <w:t>Luke 6:45</w:t>
        </w:r>
      </w:smartTag>
      <w:r>
        <w:rPr>
          <w:sz w:val="20"/>
        </w:rPr>
        <w:t xml:space="preserve">; </w:t>
      </w:r>
      <w:smartTag w:uri="urn:schemas-libronix-net:datatype" w:element="bible">
        <w:smartTagPr>
          <w:attr w:name="reference" w:val="Proverbs 10:19"/>
          <w:attr w:name="language" w:val="en"/>
        </w:smartTagPr>
        <w:r>
          <w:rPr>
            <w:sz w:val="20"/>
          </w:rPr>
          <w:t>Proverbs 10:19</w:t>
        </w:r>
      </w:smartTag>
      <w:r>
        <w:rPr>
          <w:sz w:val="20"/>
        </w:rPr>
        <w:t xml:space="preserve">; </w:t>
      </w:r>
      <w:smartTag w:uri="urn:schemas-libronix-net:datatype" w:element="bible">
        <w:smartTagPr>
          <w:attr w:name="reference" w:val="Ephesians 4:29"/>
          <w:attr w:name="language" w:val="en"/>
        </w:smartTagPr>
        <w:r>
          <w:rPr>
            <w:sz w:val="20"/>
          </w:rPr>
          <w:t>Ephesians 4:29</w:t>
        </w:r>
      </w:smartTag>
      <w:r>
        <w:rPr>
          <w:sz w:val="20"/>
        </w:rPr>
        <w:t>.</w:t>
      </w:r>
    </w:p>
  </w:footnote>
  <w:footnote w:id="27">
    <w:p w:rsidR="00800FF8" w:rsidRDefault="00800FF8" w:rsidP="00800FF8">
      <w:pPr>
        <w:pStyle w:val="FootnoteText"/>
      </w:pPr>
      <w:r>
        <w:rPr>
          <w:rStyle w:val="FootnoteReference"/>
        </w:rPr>
        <w:footnoteRef/>
      </w:r>
      <w:r>
        <w:t xml:space="preserve"> </w:t>
      </w:r>
      <w:smartTag w:uri="urn:schemas-libronix-net:datatype" w:element="bible">
        <w:smartTagPr>
          <w:attr w:name="reference" w:val="Proverbs 1:16"/>
          <w:attr w:name="language" w:val="en"/>
        </w:smartTagPr>
        <w:r>
          <w:rPr>
            <w:sz w:val="20"/>
          </w:rPr>
          <w:t>Proverbs 1:16</w:t>
        </w:r>
      </w:smartTag>
      <w:r>
        <w:rPr>
          <w:sz w:val="20"/>
        </w:rPr>
        <w:t xml:space="preserve">, </w:t>
      </w:r>
      <w:smartTag w:uri="urn:schemas-libronix-net:datatype" w:element="bible">
        <w:smartTagPr>
          <w:attr w:name="reference" w:val="Proverbs 10:4"/>
          <w:attr w:name="language" w:val="en"/>
        </w:smartTagPr>
        <w:r>
          <w:rPr>
            <w:sz w:val="20"/>
          </w:rPr>
          <w:t>10:4</w:t>
        </w:r>
      </w:smartTag>
      <w:r>
        <w:rPr>
          <w:sz w:val="20"/>
        </w:rPr>
        <w:t xml:space="preserve">, </w:t>
      </w:r>
      <w:smartTag w:uri="urn:schemas-libronix-net:datatype" w:element="bible">
        <w:smartTagPr>
          <w:attr w:name="reference" w:val="Proverbs 23:19-21"/>
          <w:attr w:name="language" w:val="en"/>
        </w:smartTagPr>
        <w:smartTag w:uri="urn:schemas-microsoft-com:office:smarttags" w:element="time">
          <w:smartTagPr>
            <w:attr w:name="Minute" w:val="19"/>
            <w:attr w:name="Hour" w:val="23"/>
          </w:smartTagPr>
          <w:r>
            <w:rPr>
              <w:sz w:val="20"/>
            </w:rPr>
            <w:t>23:19</w:t>
          </w:r>
        </w:smartTag>
        <w:r>
          <w:rPr>
            <w:sz w:val="20"/>
          </w:rPr>
          <w:t>-21</w:t>
        </w:r>
      </w:smartTag>
      <w:r>
        <w:rPr>
          <w:sz w:val="20"/>
        </w:rPr>
        <w:t xml:space="preserve">, </w:t>
      </w:r>
      <w:smartTag w:uri="urn:schemas-libronix-net:datatype" w:element="bible">
        <w:smartTagPr>
          <w:attr w:name="reference" w:val="Proverbs 24:33"/>
          <w:attr w:name="language" w:val="en"/>
        </w:smartTagPr>
        <w:r>
          <w:rPr>
            <w:sz w:val="20"/>
          </w:rPr>
          <w:t>24:33</w:t>
        </w:r>
      </w:smartTag>
      <w:r>
        <w:rPr>
          <w:sz w:val="20"/>
        </w:rPr>
        <w:t>.</w:t>
      </w:r>
    </w:p>
  </w:footnote>
  <w:footnote w:id="28">
    <w:p w:rsidR="00800FF8" w:rsidRDefault="00800FF8" w:rsidP="00800FF8">
      <w:pPr>
        <w:pStyle w:val="FootnoteText"/>
      </w:pPr>
      <w:r>
        <w:rPr>
          <w:rStyle w:val="FootnoteReference"/>
        </w:rPr>
        <w:footnoteRef/>
      </w:r>
      <w:r>
        <w:t xml:space="preserve"> </w:t>
      </w:r>
      <w:smartTag w:uri="urn:schemas-libronix-net:datatype" w:element="bible">
        <w:smartTagPr>
          <w:attr w:name="reference" w:val="Ecclesiastes 5:3-7"/>
          <w:attr w:name="language" w:val="en"/>
        </w:smartTagPr>
        <w:r>
          <w:rPr>
            <w:sz w:val="20"/>
          </w:rPr>
          <w:t xml:space="preserve">Ecclesiastes </w:t>
        </w:r>
        <w:r>
          <w:rPr>
            <w:sz w:val="22"/>
          </w:rPr>
          <w:t>5:3-7</w:t>
        </w:r>
      </w:smartTag>
      <w:r>
        <w:rPr>
          <w:sz w:val="22"/>
        </w:rPr>
        <w:t xml:space="preserve">; see footnotes </w:t>
      </w:r>
      <w:r>
        <w:t xml:space="preserve">2 </w:t>
      </w:r>
      <w:r>
        <w:rPr>
          <w:sz w:val="20"/>
        </w:rPr>
        <w:t>and 5.</w:t>
      </w:r>
    </w:p>
  </w:footnote>
  <w:footnote w:id="29">
    <w:p w:rsidR="00800FF8" w:rsidRDefault="00800FF8" w:rsidP="00800FF8">
      <w:pPr>
        <w:pStyle w:val="FootnoteText"/>
      </w:pPr>
      <w:r>
        <w:rPr>
          <w:rStyle w:val="FootnoteReference"/>
        </w:rPr>
        <w:footnoteRef/>
      </w:r>
      <w:r>
        <w:t xml:space="preserve"> </w:t>
      </w:r>
      <w:r>
        <w:rPr>
          <w:sz w:val="20"/>
        </w:rPr>
        <w:t>See the entire Bible, as God seeks to renew darkened minds from falsehood.</w:t>
      </w:r>
    </w:p>
  </w:footnote>
  <w:footnote w:id="30">
    <w:p w:rsidR="00800FF8" w:rsidRDefault="00800FF8" w:rsidP="00800FF8">
      <w:pPr>
        <w:pStyle w:val="FootnoteText"/>
      </w:pPr>
      <w:r>
        <w:rPr>
          <w:rStyle w:val="FootnoteReference"/>
        </w:rPr>
        <w:footnoteRef/>
      </w:r>
      <w:r>
        <w:t xml:space="preserve"> See the entire Bible, as God seeks to deliver people from idols, to serve the living and true God; </w:t>
      </w:r>
      <w:smartTag w:uri="urn:schemas-libronix-net:datatype" w:element="bible">
        <w:smartTagPr>
          <w:attr w:name="reference" w:val="Ezekiel 14:1-8"/>
          <w:attr w:name="language" w:val="en"/>
        </w:smartTagPr>
        <w:r>
          <w:t>Ezekiel 14:1-8</w:t>
        </w:r>
      </w:smartTag>
      <w:r>
        <w:t xml:space="preserve">; </w:t>
      </w:r>
      <w:smartTag w:uri="urn:schemas-libronix-net:datatype" w:element="bible">
        <w:smartTagPr>
          <w:attr w:name="reference" w:val="Acts 26:18"/>
          <w:attr w:name="language" w:val="en"/>
        </w:smartTagPr>
        <w:r>
          <w:t>Acts 26:18</w:t>
        </w:r>
      </w:smartTag>
      <w:r>
        <w:t xml:space="preserve">; </w:t>
      </w:r>
      <w:smartTag w:uri="urn:schemas-libronix-net:datatype" w:element="bible">
        <w:smartTagPr>
          <w:attr w:name="reference" w:val="Colossians 3:5"/>
          <w:attr w:name="language" w:val="en"/>
        </w:smartTagPr>
        <w:r>
          <w:t>Colossians 3:5</w:t>
        </w:r>
      </w:smartTag>
      <w:r>
        <w:t xml:space="preserve">; </w:t>
      </w:r>
      <w:smartTag w:uri="urn:schemas-libronix-net:datatype" w:element="bible">
        <w:smartTagPr>
          <w:attr w:name="reference" w:val="Ephesians 5:5"/>
          <w:attr w:name="language" w:val="en"/>
        </w:smartTagPr>
        <w:r>
          <w:t>Ephesians 5:5</w:t>
        </w:r>
      </w:smartTag>
      <w:r>
        <w:t xml:space="preserve">; </w:t>
      </w:r>
      <w:smartTag w:uri="urn:schemas-libronix-net:datatype" w:element="bible">
        <w:smartTagPr>
          <w:attr w:name="reference" w:val="Ephesians 1"/>
          <w:attr w:name="language" w:val="en"/>
        </w:smartTagPr>
        <w:r>
          <w:t>1</w:t>
        </w:r>
      </w:smartTag>
      <w:r>
        <w:t xml:space="preserve"> Thessalonians 1:9f; </w:t>
      </w:r>
      <w:smartTag w:uri="urn:schemas-libronix-net:datatype" w:element="bible">
        <w:smartTagPr>
          <w:attr w:name="reference" w:val="1 John 5:21"/>
          <w:attr w:name="language" w:val="en"/>
        </w:smartTagPr>
        <w:r>
          <w:t>1</w:t>
        </w:r>
        <w:r>
          <w:rPr>
            <w:sz w:val="20"/>
          </w:rPr>
          <w:t xml:space="preserve"> John 5:21</w:t>
        </w:r>
      </w:smartTag>
      <w:r>
        <w:rPr>
          <w:sz w:val="20"/>
        </w:rPr>
        <w:t xml:space="preserve">; </w:t>
      </w:r>
      <w:smartTag w:uri="urn:schemas-libronix-net:datatype" w:element="bible">
        <w:smartTagPr>
          <w:attr w:name="reference" w:val="Jeremiah 17:5"/>
          <w:attr w:name="language" w:val="en"/>
        </w:smartTagPr>
        <w:r>
          <w:rPr>
            <w:sz w:val="20"/>
          </w:rPr>
          <w:t>Jeremiah 17:5</w:t>
        </w:r>
      </w:smartTag>
      <w:r>
        <w:rPr>
          <w:sz w:val="20"/>
        </w:rPr>
        <w:t xml:space="preserve">; </w:t>
      </w:r>
      <w:smartTag w:uri="urn:schemas-libronix-net:datatype" w:element="bible">
        <w:smartTagPr>
          <w:attr w:name="reference" w:val="James 4:11-12"/>
          <w:attr w:name="language" w:val="en"/>
        </w:smartTagPr>
        <w:r>
          <w:rPr>
            <w:sz w:val="20"/>
          </w:rPr>
          <w:t>James 4:11-12</w:t>
        </w:r>
      </w:smartTag>
      <w:r>
        <w:rPr>
          <w:sz w:val="20"/>
        </w:rPr>
        <w:t>.</w:t>
      </w:r>
    </w:p>
  </w:footnote>
  <w:footnote w:id="31">
    <w:p w:rsidR="00800FF8" w:rsidRDefault="00800FF8" w:rsidP="00800FF8">
      <w:pPr>
        <w:pStyle w:val="FootnoteText"/>
      </w:pPr>
      <w:r>
        <w:rPr>
          <w:rStyle w:val="FootnoteReference"/>
        </w:rPr>
        <w:footnoteRef/>
      </w:r>
      <w:r>
        <w:t xml:space="preserve"> </w:t>
      </w:r>
      <w:smartTag w:uri="urn:schemas-libronix-net:datatype" w:element="bible">
        <w:smartTagPr>
          <w:attr w:name="reference" w:val="Luke 9:23-25"/>
          <w:attr w:name="language" w:val="en"/>
        </w:smartTagPr>
        <w:r>
          <w:rPr>
            <w:sz w:val="20"/>
          </w:rPr>
          <w:t>Luke 9:23-25</w:t>
        </w:r>
      </w:smartTag>
      <w:r>
        <w:rPr>
          <w:sz w:val="20"/>
        </w:rPr>
        <w:t xml:space="preserve">; </w:t>
      </w:r>
      <w:smartTag w:uri="urn:schemas-libronix-net:datatype" w:element="bible">
        <w:smartTagPr>
          <w:attr w:name="reference" w:val="Luke 2"/>
          <w:attr w:name="language" w:val="en"/>
        </w:smartTagPr>
        <w:r>
          <w:rPr>
            <w:sz w:val="20"/>
          </w:rPr>
          <w:t>2</w:t>
        </w:r>
      </w:smartTag>
      <w:r>
        <w:rPr>
          <w:sz w:val="20"/>
        </w:rPr>
        <w:t xml:space="preserve"> Corinthians 5:14f.</w:t>
      </w:r>
    </w:p>
  </w:footnote>
  <w:footnote w:id="32">
    <w:p w:rsidR="00800FF8" w:rsidRDefault="00800FF8" w:rsidP="00800FF8">
      <w:pPr>
        <w:pStyle w:val="FootnoteText"/>
      </w:pPr>
      <w:r>
        <w:rPr>
          <w:rStyle w:val="FootnoteReference"/>
        </w:rPr>
        <w:footnoteRef/>
      </w:r>
      <w:r>
        <w:t xml:space="preserve"> </w:t>
      </w:r>
      <w:smartTag w:uri="urn:schemas-libronix-net:datatype" w:element="bible">
        <w:smartTagPr>
          <w:attr w:name="reference" w:val="John 8:44"/>
          <w:attr w:name="language" w:val="en"/>
        </w:smartTagPr>
        <w:r>
          <w:rPr>
            <w:sz w:val="20"/>
          </w:rPr>
          <w:t>John 8:44</w:t>
        </w:r>
      </w:smartTag>
      <w:r>
        <w:rPr>
          <w:sz w:val="20"/>
        </w:rPr>
        <w:t xml:space="preserve">; </w:t>
      </w:r>
      <w:smartTag w:uri="urn:schemas-libronix-net:datatype" w:element="bible">
        <w:smartTagPr>
          <w:attr w:name="reference" w:val="Acts 26:18"/>
          <w:attr w:name="language" w:val="en"/>
        </w:smartTagPr>
        <w:r>
          <w:rPr>
            <w:sz w:val="20"/>
          </w:rPr>
          <w:t>Acts 26:18</w:t>
        </w:r>
      </w:smartTag>
      <w:r>
        <w:rPr>
          <w:sz w:val="20"/>
        </w:rPr>
        <w:t xml:space="preserve">; </w:t>
      </w:r>
      <w:smartTag w:uri="urn:schemas-libronix-net:datatype" w:element="bible">
        <w:smartTagPr>
          <w:attr w:name="reference" w:val="Ephesians 2:2-3"/>
          <w:attr w:name="language" w:val="en"/>
        </w:smartTagPr>
        <w:r>
          <w:rPr>
            <w:sz w:val="20"/>
          </w:rPr>
          <w:t>Ephesians 2:2-3</w:t>
        </w:r>
      </w:smartTag>
      <w:r>
        <w:rPr>
          <w:sz w:val="20"/>
        </w:rPr>
        <w:t xml:space="preserve">; </w:t>
      </w:r>
      <w:smartTag w:uri="urn:schemas-libronix-net:datatype" w:element="bible">
        <w:smartTagPr>
          <w:attr w:name="reference" w:val="Ephesians 2"/>
          <w:attr w:name="language" w:val="en"/>
        </w:smartTagPr>
        <w:r>
          <w:rPr>
            <w:sz w:val="20"/>
          </w:rPr>
          <w:t>2</w:t>
        </w:r>
      </w:smartTag>
      <w:r>
        <w:rPr>
          <w:sz w:val="20"/>
        </w:rPr>
        <w:t xml:space="preserve"> Timothy 2:26; </w:t>
      </w:r>
      <w:smartTag w:uri="urn:schemas-libronix-net:datatype" w:element="bible">
        <w:smartTagPr>
          <w:attr w:name="reference" w:val="James 3:14-16"/>
          <w:attr w:name="language" w:val="en"/>
        </w:smartTagPr>
        <w:r>
          <w:rPr>
            <w:sz w:val="20"/>
          </w:rPr>
          <w:t>James 3:14-16</w:t>
        </w:r>
      </w:smartTag>
      <w:r>
        <w:rPr>
          <w:sz w:val="20"/>
        </w:rPr>
        <w:t>.</w:t>
      </w:r>
    </w:p>
  </w:footnote>
  <w:footnote w:id="33">
    <w:p w:rsidR="00800FF8" w:rsidRDefault="00800FF8" w:rsidP="00800FF8">
      <w:pPr>
        <w:pStyle w:val="FootnoteText"/>
      </w:pPr>
      <w:r>
        <w:rPr>
          <w:rStyle w:val="FootnoteReference"/>
        </w:rPr>
        <w:footnoteRef/>
      </w:r>
      <w:r>
        <w:t xml:space="preserve"> </w:t>
      </w:r>
      <w:smartTag w:uri="urn:schemas-libronix-net:datatype" w:element="bible">
        <w:smartTagPr>
          <w:attr w:name="reference" w:val="1 Kings 21:1-7"/>
          <w:attr w:name="language" w:val="en"/>
        </w:smartTagPr>
        <w:r>
          <w:rPr>
            <w:sz w:val="20"/>
          </w:rPr>
          <w:t>1 Kings 21:1-7</w:t>
        </w:r>
      </w:smartTag>
      <w:r>
        <w:rPr>
          <w:sz w:val="20"/>
        </w:rPr>
        <w:t xml:space="preserve">; </w:t>
      </w:r>
      <w:smartTag w:uri="urn:schemas-libronix-net:datatype" w:element="bible">
        <w:smartTagPr>
          <w:attr w:name="reference" w:val="Hebrews 11:25"/>
          <w:attr w:name="language" w:val="en"/>
        </w:smartTagPr>
        <w:r>
          <w:rPr>
            <w:sz w:val="20"/>
          </w:rPr>
          <w:t>Hebrews 11:25</w:t>
        </w:r>
      </w:smartTag>
      <w:r>
        <w:rPr>
          <w:sz w:val="20"/>
        </w:rPr>
        <w:t xml:space="preserve">; </w:t>
      </w:r>
      <w:smartTag w:uri="urn:schemas-libronix-net:datatype" w:element="bible">
        <w:smartTagPr>
          <w:attr w:name="reference" w:val="Philippians 3:4-11"/>
          <w:attr w:name="language" w:val="en"/>
        </w:smartTagPr>
        <w:r>
          <w:rPr>
            <w:sz w:val="20"/>
          </w:rPr>
          <w:t>Philippians 3:4-11</w:t>
        </w:r>
      </w:smartTag>
      <w:r>
        <w:rPr>
          <w:sz w:val="20"/>
        </w:rPr>
        <w:t>.</w:t>
      </w:r>
    </w:p>
  </w:footnote>
  <w:footnote w:id="34">
    <w:p w:rsidR="00800FF8" w:rsidRDefault="00800FF8" w:rsidP="00800FF8">
      <w:pPr>
        <w:pStyle w:val="FootnoteText"/>
      </w:pPr>
      <w:r>
        <w:rPr>
          <w:rStyle w:val="FootnoteReference"/>
        </w:rPr>
        <w:footnoteRef/>
      </w:r>
      <w:r>
        <w:t xml:space="preserve"> </w:t>
      </w:r>
      <w:r>
        <w:rPr>
          <w:sz w:val="20"/>
        </w:rPr>
        <w:t>“</w:t>
      </w:r>
      <w:smartTag w:uri="urn:schemas-libronix-net:datatype" w:element="bible">
        <w:smartTagPr>
          <w:attr w:name="reference" w:val="Judges 21:25"/>
          <w:attr w:name="language" w:val="en"/>
        </w:smartTagPr>
        <w:r>
          <w:rPr>
            <w:sz w:val="20"/>
          </w:rPr>
          <w:t>Judges 21:25</w:t>
        </w:r>
      </w:smartTag>
      <w:r>
        <w:rPr>
          <w:sz w:val="20"/>
        </w:rPr>
        <w:t xml:space="preserve">; </w:t>
      </w:r>
      <w:smartTag w:uri="urn:schemas-libronix-net:datatype" w:element="bible">
        <w:smartTagPr>
          <w:attr w:name="reference" w:val="Proverbs 3:5"/>
          <w:attr w:name="language" w:val="en"/>
        </w:smartTagPr>
        <w:r>
          <w:rPr>
            <w:sz w:val="20"/>
          </w:rPr>
          <w:t>Proverbs 3:5</w:t>
        </w:r>
      </w:smartTag>
      <w:r>
        <w:rPr>
          <w:sz w:val="20"/>
        </w:rPr>
        <w:t xml:space="preserve">, </w:t>
      </w:r>
      <w:smartTag w:uri="urn:schemas-libronix-net:datatype" w:element="bible">
        <w:smartTagPr>
          <w:attr w:name="reference" w:val="Proverbs 3:7"/>
          <w:attr w:name="language" w:val="en"/>
        </w:smartTagPr>
        <w:r>
          <w:rPr>
            <w:sz w:val="20"/>
          </w:rPr>
          <w:t>3:7</w:t>
        </w:r>
      </w:smartTag>
      <w:r>
        <w:rPr>
          <w:sz w:val="20"/>
        </w:rPr>
        <w:t xml:space="preserve">, </w:t>
      </w:r>
      <w:smartTag w:uri="urn:schemas-libronix-net:datatype" w:element="bible">
        <w:smartTagPr>
          <w:attr w:name="reference" w:val="Proverbs 12:15"/>
          <w:attr w:name="language" w:val="en"/>
        </w:smartTagPr>
        <w:r>
          <w:rPr>
            <w:sz w:val="20"/>
          </w:rPr>
          <w:t>12:15</w:t>
        </w:r>
      </w:smartTag>
      <w:r>
        <w:rPr>
          <w:sz w:val="20"/>
        </w:rPr>
        <w:t xml:space="preserve">, </w:t>
      </w:r>
      <w:smartTag w:uri="urn:schemas-libronix-net:datatype" w:element="bible">
        <w:smartTagPr>
          <w:attr w:name="reference" w:val="Proverbs 14:12"/>
          <w:attr w:name="language" w:val="en"/>
        </w:smartTagPr>
        <w:r>
          <w:rPr>
            <w:sz w:val="20"/>
          </w:rPr>
          <w:t>14:12</w:t>
        </w:r>
      </w:smartTag>
      <w:r>
        <w:rPr>
          <w:sz w:val="20"/>
        </w:rPr>
        <w:t xml:space="preserve">, </w:t>
      </w:r>
      <w:smartTag w:uri="urn:schemas-libronix-net:datatype" w:element="bible">
        <w:smartTagPr>
          <w:attr w:name="reference" w:val="Proverbs 18:2"/>
          <w:attr w:name="language" w:val="en"/>
        </w:smartTagPr>
        <w:r>
          <w:rPr>
            <w:sz w:val="20"/>
          </w:rPr>
          <w:t>18:2</w:t>
        </w:r>
      </w:smartTag>
      <w:r>
        <w:rPr>
          <w:sz w:val="20"/>
        </w:rPr>
        <w:t xml:space="preserve">; </w:t>
      </w:r>
      <w:smartTag w:uri="urn:schemas-libronix-net:datatype" w:element="bible">
        <w:smartTagPr>
          <w:attr w:name="reference" w:val="Isaiah 53:6"/>
          <w:attr w:name="language" w:val="en"/>
        </w:smartTagPr>
        <w:r>
          <w:rPr>
            <w:sz w:val="20"/>
          </w:rPr>
          <w:t>Isaiah 53:6</w:t>
        </w:r>
      </w:smartTag>
      <w:r>
        <w:rPr>
          <w:sz w:val="20"/>
        </w:rPr>
        <w:t xml:space="preserve">; </w:t>
      </w:r>
      <w:smartTag w:uri="urn:schemas-libronix-net:datatype" w:element="bible">
        <w:smartTagPr>
          <w:attr w:name="reference" w:val="Philippians 3:19"/>
          <w:attr w:name="language" w:val="en"/>
        </w:smartTagPr>
        <w:r>
          <w:rPr>
            <w:sz w:val="20"/>
          </w:rPr>
          <w:t>Philippians 3:19</w:t>
        </w:r>
      </w:smartTag>
      <w:r>
        <w:rPr>
          <w:sz w:val="20"/>
        </w:rPr>
        <w:t xml:space="preserve">; </w:t>
      </w:r>
      <w:smartTag w:uri="urn:schemas-libronix-net:datatype" w:element="bible">
        <w:smartTagPr>
          <w:attr w:name="reference" w:val="Romans 16:18"/>
          <w:attr w:name="language" w:val="en"/>
        </w:smartTagPr>
        <w:r>
          <w:rPr>
            <w:sz w:val="20"/>
          </w:rPr>
          <w:t>Romans 16:18</w:t>
        </w:r>
      </w:smartTag>
      <w:r>
        <w:rPr>
          <w:sz w:val="20"/>
        </w:rPr>
        <w:t>.</w:t>
      </w:r>
    </w:p>
  </w:footnote>
  <w:footnote w:id="35">
    <w:p w:rsidR="00800FF8" w:rsidRDefault="00800FF8" w:rsidP="00800FF8">
      <w:pPr>
        <w:pStyle w:val="FootnoteText"/>
      </w:pPr>
      <w:r>
        <w:rPr>
          <w:rStyle w:val="FootnoteReference"/>
        </w:rPr>
        <w:footnoteRef/>
      </w:r>
      <w:r>
        <w:t xml:space="preserve"> </w:t>
      </w:r>
      <w:r>
        <w:rPr>
          <w:sz w:val="20"/>
        </w:rPr>
        <w:t>For example, take the book of Ephesians and notice every word or phrase that describes “identity,” either about Paul himself, or about who we used to be, or about who we now are. You will find over 30 different statements in this short let</w:t>
      </w:r>
      <w:r>
        <w:rPr>
          <w:sz w:val="20"/>
        </w:rPr>
        <w:softHyphen/>
      </w:r>
      <w:r>
        <w:rPr>
          <w:sz w:val="22"/>
        </w:rPr>
        <w:t>ter.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59BC" w:rsidRDefault="00AB59BC" w:rsidP="005E37BA">
    <w:pPr>
      <w:pStyle w:val="headertext"/>
      <w:pBdr>
        <w:top w:val="none" w:sz="0" w:space="0" w:color="auto"/>
      </w:pBd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349CE"/>
    <w:multiLevelType w:val="hybridMultilevel"/>
    <w:tmpl w:val="9F16BB60"/>
    <w:lvl w:ilvl="0" w:tplc="97F4177E">
      <w:start w:val="5"/>
      <w:numFmt w:val="bullet"/>
      <w:lvlText w:val="-"/>
      <w:lvlJc w:val="left"/>
      <w:pPr>
        <w:ind w:left="1800" w:hanging="360"/>
      </w:pPr>
      <w:rPr>
        <w:rFonts w:ascii="Calibri" w:eastAsia="Times New Roman"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6C77A81"/>
    <w:multiLevelType w:val="hybridMultilevel"/>
    <w:tmpl w:val="1A3E1AAC"/>
    <w:lvl w:ilvl="0" w:tplc="E24284CE">
      <w:start w:val="1"/>
      <w:numFmt w:val="decimal"/>
      <w:pStyle w:val="Numberedlist"/>
      <w:lvlText w:val="%1."/>
      <w:lvlJc w:val="left"/>
      <w:pPr>
        <w:tabs>
          <w:tab w:val="num" w:pos="720"/>
        </w:tabs>
        <w:ind w:left="720" w:hanging="360"/>
      </w:pPr>
    </w:lvl>
    <w:lvl w:ilvl="1" w:tplc="704EE926" w:tentative="1">
      <w:start w:val="1"/>
      <w:numFmt w:val="lowerLetter"/>
      <w:lvlText w:val="%2."/>
      <w:lvlJc w:val="left"/>
      <w:pPr>
        <w:tabs>
          <w:tab w:val="num" w:pos="1440"/>
        </w:tabs>
        <w:ind w:left="1440" w:hanging="360"/>
      </w:pPr>
    </w:lvl>
    <w:lvl w:ilvl="2" w:tplc="E1EA612C" w:tentative="1">
      <w:start w:val="1"/>
      <w:numFmt w:val="lowerRoman"/>
      <w:lvlText w:val="%3."/>
      <w:lvlJc w:val="right"/>
      <w:pPr>
        <w:tabs>
          <w:tab w:val="num" w:pos="2160"/>
        </w:tabs>
        <w:ind w:left="2160" w:hanging="180"/>
      </w:pPr>
    </w:lvl>
    <w:lvl w:ilvl="3" w:tplc="41E8C364" w:tentative="1">
      <w:start w:val="1"/>
      <w:numFmt w:val="decimal"/>
      <w:lvlText w:val="%4."/>
      <w:lvlJc w:val="left"/>
      <w:pPr>
        <w:tabs>
          <w:tab w:val="num" w:pos="2880"/>
        </w:tabs>
        <w:ind w:left="2880" w:hanging="360"/>
      </w:pPr>
    </w:lvl>
    <w:lvl w:ilvl="4" w:tplc="5B08A79C" w:tentative="1">
      <w:start w:val="1"/>
      <w:numFmt w:val="lowerLetter"/>
      <w:lvlText w:val="%5."/>
      <w:lvlJc w:val="left"/>
      <w:pPr>
        <w:tabs>
          <w:tab w:val="num" w:pos="3600"/>
        </w:tabs>
        <w:ind w:left="3600" w:hanging="360"/>
      </w:pPr>
    </w:lvl>
    <w:lvl w:ilvl="5" w:tplc="90164424" w:tentative="1">
      <w:start w:val="1"/>
      <w:numFmt w:val="lowerRoman"/>
      <w:lvlText w:val="%6."/>
      <w:lvlJc w:val="right"/>
      <w:pPr>
        <w:tabs>
          <w:tab w:val="num" w:pos="4320"/>
        </w:tabs>
        <w:ind w:left="4320" w:hanging="180"/>
      </w:pPr>
    </w:lvl>
    <w:lvl w:ilvl="6" w:tplc="95C641F2" w:tentative="1">
      <w:start w:val="1"/>
      <w:numFmt w:val="decimal"/>
      <w:lvlText w:val="%7."/>
      <w:lvlJc w:val="left"/>
      <w:pPr>
        <w:tabs>
          <w:tab w:val="num" w:pos="5040"/>
        </w:tabs>
        <w:ind w:left="5040" w:hanging="360"/>
      </w:pPr>
    </w:lvl>
    <w:lvl w:ilvl="7" w:tplc="6BB2063E" w:tentative="1">
      <w:start w:val="1"/>
      <w:numFmt w:val="lowerLetter"/>
      <w:lvlText w:val="%8."/>
      <w:lvlJc w:val="left"/>
      <w:pPr>
        <w:tabs>
          <w:tab w:val="num" w:pos="5760"/>
        </w:tabs>
        <w:ind w:left="5760" w:hanging="360"/>
      </w:pPr>
    </w:lvl>
    <w:lvl w:ilvl="8" w:tplc="E8DCDBF6" w:tentative="1">
      <w:start w:val="1"/>
      <w:numFmt w:val="lowerRoman"/>
      <w:lvlText w:val="%9."/>
      <w:lvlJc w:val="right"/>
      <w:pPr>
        <w:tabs>
          <w:tab w:val="num" w:pos="6480"/>
        </w:tabs>
        <w:ind w:left="6480" w:hanging="180"/>
      </w:pPr>
    </w:lvl>
  </w:abstractNum>
  <w:abstractNum w:abstractNumId="2" w15:restartNumberingAfterBreak="0">
    <w:nsid w:val="1D9D445C"/>
    <w:multiLevelType w:val="hybridMultilevel"/>
    <w:tmpl w:val="772406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CA2"/>
    <w:multiLevelType w:val="hybridMultilevel"/>
    <w:tmpl w:val="4B6830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036D8"/>
    <w:multiLevelType w:val="hybridMultilevel"/>
    <w:tmpl w:val="DF5438D4"/>
    <w:lvl w:ilvl="0" w:tplc="08CA83D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58DB0F7C"/>
    <w:multiLevelType w:val="hybridMultilevel"/>
    <w:tmpl w:val="19427F5A"/>
    <w:lvl w:ilvl="0" w:tplc="13CA8F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251169A"/>
    <w:multiLevelType w:val="hybridMultilevel"/>
    <w:tmpl w:val="7F9E4C74"/>
    <w:lvl w:ilvl="0" w:tplc="CE94B8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AE2B58"/>
    <w:multiLevelType w:val="hybridMultilevel"/>
    <w:tmpl w:val="345E5A04"/>
    <w:lvl w:ilvl="0" w:tplc="DC0EB578">
      <w:start w:val="1"/>
      <w:numFmt w:val="bullet"/>
      <w:lvlText w:val="-"/>
      <w:lvlJc w:val="left"/>
      <w:pPr>
        <w:ind w:left="1620" w:hanging="360"/>
      </w:pPr>
      <w:rPr>
        <w:rFonts w:ascii="Calibri" w:eastAsia="Times New Roman" w:hAnsi="Calibri"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 w15:restartNumberingAfterBreak="0">
    <w:nsid w:val="68456E42"/>
    <w:multiLevelType w:val="hybridMultilevel"/>
    <w:tmpl w:val="12F22A9A"/>
    <w:lvl w:ilvl="0" w:tplc="58BA28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AF90EB9"/>
    <w:multiLevelType w:val="hybridMultilevel"/>
    <w:tmpl w:val="E5069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E54B8A"/>
    <w:multiLevelType w:val="hybridMultilevel"/>
    <w:tmpl w:val="BC687D12"/>
    <w:lvl w:ilvl="0" w:tplc="1D5E213E">
      <w:numFmt w:val="bullet"/>
      <w:lvlText w:val=""/>
      <w:lvlJc w:val="left"/>
      <w:pPr>
        <w:tabs>
          <w:tab w:val="num" w:pos="1440"/>
        </w:tabs>
        <w:ind w:left="1440" w:hanging="360"/>
      </w:pPr>
      <w:rPr>
        <w:rFonts w:ascii="Wingdings" w:eastAsia="Times New Roman" w:hAnsi="Wingdings"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7E672A8"/>
    <w:multiLevelType w:val="hybridMultilevel"/>
    <w:tmpl w:val="F1DC0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97A8B"/>
    <w:multiLevelType w:val="hybridMultilevel"/>
    <w:tmpl w:val="59E646AC"/>
    <w:lvl w:ilvl="0" w:tplc="A0B47FD6">
      <w:start w:val="1"/>
      <w:numFmt w:val="bullet"/>
      <w:pStyle w:val="Bullet"/>
      <w:lvlText w:val=""/>
      <w:lvlJc w:val="left"/>
      <w:pPr>
        <w:ind w:left="1080" w:hanging="360"/>
      </w:pPr>
      <w:rPr>
        <w:rFonts w:ascii="Symbol" w:hAnsi="Symbol" w:hint="default"/>
        <w:sz w:val="20"/>
      </w:rPr>
    </w:lvl>
    <w:lvl w:ilvl="1" w:tplc="4C34C150">
      <w:start w:val="1"/>
      <w:numFmt w:val="bullet"/>
      <w:lvlText w:val="o"/>
      <w:lvlJc w:val="left"/>
      <w:pPr>
        <w:tabs>
          <w:tab w:val="num" w:pos="1440"/>
        </w:tabs>
        <w:ind w:left="1440" w:hanging="360"/>
      </w:pPr>
      <w:rPr>
        <w:rFonts w:ascii="Courier New" w:hAnsi="Courier New" w:hint="default"/>
      </w:rPr>
    </w:lvl>
    <w:lvl w:ilvl="2" w:tplc="8FD0AD2C" w:tentative="1">
      <w:start w:val="1"/>
      <w:numFmt w:val="bullet"/>
      <w:lvlText w:val=""/>
      <w:lvlJc w:val="left"/>
      <w:pPr>
        <w:tabs>
          <w:tab w:val="num" w:pos="2160"/>
        </w:tabs>
        <w:ind w:left="2160" w:hanging="360"/>
      </w:pPr>
      <w:rPr>
        <w:rFonts w:ascii="Wingdings" w:hAnsi="Wingdings" w:hint="default"/>
      </w:rPr>
    </w:lvl>
    <w:lvl w:ilvl="3" w:tplc="0238854C" w:tentative="1">
      <w:start w:val="1"/>
      <w:numFmt w:val="bullet"/>
      <w:lvlText w:val=""/>
      <w:lvlJc w:val="left"/>
      <w:pPr>
        <w:tabs>
          <w:tab w:val="num" w:pos="2880"/>
        </w:tabs>
        <w:ind w:left="2880" w:hanging="360"/>
      </w:pPr>
      <w:rPr>
        <w:rFonts w:ascii="Symbol" w:hAnsi="Symbol" w:hint="default"/>
      </w:rPr>
    </w:lvl>
    <w:lvl w:ilvl="4" w:tplc="2670DF9E" w:tentative="1">
      <w:start w:val="1"/>
      <w:numFmt w:val="bullet"/>
      <w:lvlText w:val="o"/>
      <w:lvlJc w:val="left"/>
      <w:pPr>
        <w:tabs>
          <w:tab w:val="num" w:pos="3600"/>
        </w:tabs>
        <w:ind w:left="3600" w:hanging="360"/>
      </w:pPr>
      <w:rPr>
        <w:rFonts w:ascii="Courier New" w:hAnsi="Courier New" w:hint="default"/>
      </w:rPr>
    </w:lvl>
    <w:lvl w:ilvl="5" w:tplc="6CBCFA06" w:tentative="1">
      <w:start w:val="1"/>
      <w:numFmt w:val="bullet"/>
      <w:lvlText w:val=""/>
      <w:lvlJc w:val="left"/>
      <w:pPr>
        <w:tabs>
          <w:tab w:val="num" w:pos="4320"/>
        </w:tabs>
        <w:ind w:left="4320" w:hanging="360"/>
      </w:pPr>
      <w:rPr>
        <w:rFonts w:ascii="Wingdings" w:hAnsi="Wingdings" w:hint="default"/>
      </w:rPr>
    </w:lvl>
    <w:lvl w:ilvl="6" w:tplc="57C6B7D8" w:tentative="1">
      <w:start w:val="1"/>
      <w:numFmt w:val="bullet"/>
      <w:lvlText w:val=""/>
      <w:lvlJc w:val="left"/>
      <w:pPr>
        <w:tabs>
          <w:tab w:val="num" w:pos="5040"/>
        </w:tabs>
        <w:ind w:left="5040" w:hanging="360"/>
      </w:pPr>
      <w:rPr>
        <w:rFonts w:ascii="Symbol" w:hAnsi="Symbol" w:hint="default"/>
      </w:rPr>
    </w:lvl>
    <w:lvl w:ilvl="7" w:tplc="4CFE0402" w:tentative="1">
      <w:start w:val="1"/>
      <w:numFmt w:val="bullet"/>
      <w:lvlText w:val="o"/>
      <w:lvlJc w:val="left"/>
      <w:pPr>
        <w:tabs>
          <w:tab w:val="num" w:pos="5760"/>
        </w:tabs>
        <w:ind w:left="5760" w:hanging="360"/>
      </w:pPr>
      <w:rPr>
        <w:rFonts w:ascii="Courier New" w:hAnsi="Courier New" w:hint="default"/>
      </w:rPr>
    </w:lvl>
    <w:lvl w:ilvl="8" w:tplc="06A4FF2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DB30484"/>
    <w:multiLevelType w:val="hybridMultilevel"/>
    <w:tmpl w:val="CAA48714"/>
    <w:lvl w:ilvl="0" w:tplc="8AEADC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3"/>
  </w:num>
  <w:num w:numId="4">
    <w:abstractNumId w:val="8"/>
  </w:num>
  <w:num w:numId="5">
    <w:abstractNumId w:val="2"/>
  </w:num>
  <w:num w:numId="6">
    <w:abstractNumId w:val="11"/>
  </w:num>
  <w:num w:numId="7">
    <w:abstractNumId w:val="5"/>
  </w:num>
  <w:num w:numId="8">
    <w:abstractNumId w:val="6"/>
  </w:num>
  <w:num w:numId="9">
    <w:abstractNumId w:val="9"/>
  </w:num>
  <w:num w:numId="10">
    <w:abstractNumId w:val="7"/>
  </w:num>
  <w:num w:numId="11">
    <w:abstractNumId w:val="13"/>
  </w:num>
  <w:num w:numId="12">
    <w:abstractNumId w:val="0"/>
  </w:num>
  <w:num w:numId="13">
    <w:abstractNumId w:val="10"/>
  </w:num>
  <w:num w:numId="14">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mirrorMargins/>
  <w:attachedTemplate r:id="rId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evenAndOddHeaders/>
  <w:drawingGridHorizontalSpacing w:val="11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54"/>
    <w:rsid w:val="00002D66"/>
    <w:rsid w:val="00002FAC"/>
    <w:rsid w:val="00004FFE"/>
    <w:rsid w:val="0000508A"/>
    <w:rsid w:val="00006007"/>
    <w:rsid w:val="0000671A"/>
    <w:rsid w:val="00007801"/>
    <w:rsid w:val="000108BE"/>
    <w:rsid w:val="00015231"/>
    <w:rsid w:val="00022A28"/>
    <w:rsid w:val="00024906"/>
    <w:rsid w:val="0003075C"/>
    <w:rsid w:val="00041713"/>
    <w:rsid w:val="000438B0"/>
    <w:rsid w:val="00044111"/>
    <w:rsid w:val="000453BE"/>
    <w:rsid w:val="000512FA"/>
    <w:rsid w:val="000522F9"/>
    <w:rsid w:val="00055409"/>
    <w:rsid w:val="00055FE5"/>
    <w:rsid w:val="00061014"/>
    <w:rsid w:val="000627E8"/>
    <w:rsid w:val="00062937"/>
    <w:rsid w:val="00063023"/>
    <w:rsid w:val="000661AC"/>
    <w:rsid w:val="00066EEB"/>
    <w:rsid w:val="00067672"/>
    <w:rsid w:val="0007152B"/>
    <w:rsid w:val="0007657F"/>
    <w:rsid w:val="000800D4"/>
    <w:rsid w:val="00080961"/>
    <w:rsid w:val="00080DB1"/>
    <w:rsid w:val="000832D5"/>
    <w:rsid w:val="00086D01"/>
    <w:rsid w:val="00086E1B"/>
    <w:rsid w:val="00090794"/>
    <w:rsid w:val="00091ED0"/>
    <w:rsid w:val="000926D7"/>
    <w:rsid w:val="00093718"/>
    <w:rsid w:val="000943F4"/>
    <w:rsid w:val="000954B4"/>
    <w:rsid w:val="00096254"/>
    <w:rsid w:val="000A1B59"/>
    <w:rsid w:val="000A271C"/>
    <w:rsid w:val="000A3826"/>
    <w:rsid w:val="000A42D6"/>
    <w:rsid w:val="000A59A9"/>
    <w:rsid w:val="000B033A"/>
    <w:rsid w:val="000B22EA"/>
    <w:rsid w:val="000B2414"/>
    <w:rsid w:val="000B4846"/>
    <w:rsid w:val="000B5D4C"/>
    <w:rsid w:val="000B6F91"/>
    <w:rsid w:val="000C1969"/>
    <w:rsid w:val="000C3BD3"/>
    <w:rsid w:val="000C55EA"/>
    <w:rsid w:val="000C56E1"/>
    <w:rsid w:val="000C6C4B"/>
    <w:rsid w:val="000D3AC3"/>
    <w:rsid w:val="000D4C0E"/>
    <w:rsid w:val="000D6381"/>
    <w:rsid w:val="000E133B"/>
    <w:rsid w:val="000E2139"/>
    <w:rsid w:val="000E513F"/>
    <w:rsid w:val="000E7251"/>
    <w:rsid w:val="000F176E"/>
    <w:rsid w:val="000F30AD"/>
    <w:rsid w:val="000F3C17"/>
    <w:rsid w:val="000F4D1A"/>
    <w:rsid w:val="000F6352"/>
    <w:rsid w:val="001002E5"/>
    <w:rsid w:val="0010129D"/>
    <w:rsid w:val="0010240E"/>
    <w:rsid w:val="001024BA"/>
    <w:rsid w:val="00103A12"/>
    <w:rsid w:val="001105FC"/>
    <w:rsid w:val="00111371"/>
    <w:rsid w:val="00112011"/>
    <w:rsid w:val="00113020"/>
    <w:rsid w:val="00114333"/>
    <w:rsid w:val="001149C4"/>
    <w:rsid w:val="00117382"/>
    <w:rsid w:val="0012065C"/>
    <w:rsid w:val="00126C27"/>
    <w:rsid w:val="00130399"/>
    <w:rsid w:val="001303AC"/>
    <w:rsid w:val="001307A0"/>
    <w:rsid w:val="00130970"/>
    <w:rsid w:val="00133722"/>
    <w:rsid w:val="001342DC"/>
    <w:rsid w:val="00134D7F"/>
    <w:rsid w:val="001406AE"/>
    <w:rsid w:val="001431B1"/>
    <w:rsid w:val="00144CAB"/>
    <w:rsid w:val="00151839"/>
    <w:rsid w:val="001537B2"/>
    <w:rsid w:val="001561F3"/>
    <w:rsid w:val="00157BF1"/>
    <w:rsid w:val="00161105"/>
    <w:rsid w:val="00161DDD"/>
    <w:rsid w:val="00166268"/>
    <w:rsid w:val="00167F0D"/>
    <w:rsid w:val="00170A98"/>
    <w:rsid w:val="001749DA"/>
    <w:rsid w:val="00177A34"/>
    <w:rsid w:val="00177B4A"/>
    <w:rsid w:val="00177F05"/>
    <w:rsid w:val="001821C5"/>
    <w:rsid w:val="00183530"/>
    <w:rsid w:val="001847F1"/>
    <w:rsid w:val="00184D59"/>
    <w:rsid w:val="0018549E"/>
    <w:rsid w:val="00187D9E"/>
    <w:rsid w:val="00190DAE"/>
    <w:rsid w:val="001929DB"/>
    <w:rsid w:val="00195107"/>
    <w:rsid w:val="001A14A1"/>
    <w:rsid w:val="001A6A59"/>
    <w:rsid w:val="001B005A"/>
    <w:rsid w:val="001B1300"/>
    <w:rsid w:val="001B1E5E"/>
    <w:rsid w:val="001B21BA"/>
    <w:rsid w:val="001B613C"/>
    <w:rsid w:val="001C2B35"/>
    <w:rsid w:val="001C2E4C"/>
    <w:rsid w:val="001C2F1E"/>
    <w:rsid w:val="001C396B"/>
    <w:rsid w:val="001C3DCF"/>
    <w:rsid w:val="001C4FE1"/>
    <w:rsid w:val="001D2C99"/>
    <w:rsid w:val="001D5173"/>
    <w:rsid w:val="001D5B6D"/>
    <w:rsid w:val="001D6341"/>
    <w:rsid w:val="001D6400"/>
    <w:rsid w:val="001D659B"/>
    <w:rsid w:val="001E5851"/>
    <w:rsid w:val="001E7ACF"/>
    <w:rsid w:val="001F2F7D"/>
    <w:rsid w:val="001F3D44"/>
    <w:rsid w:val="001F3D7F"/>
    <w:rsid w:val="001F47E8"/>
    <w:rsid w:val="001F4BC8"/>
    <w:rsid w:val="001F4BDA"/>
    <w:rsid w:val="001F57CC"/>
    <w:rsid w:val="001F6150"/>
    <w:rsid w:val="001F7E8F"/>
    <w:rsid w:val="00200F30"/>
    <w:rsid w:val="00201406"/>
    <w:rsid w:val="00204EB9"/>
    <w:rsid w:val="00204F0A"/>
    <w:rsid w:val="00205FEE"/>
    <w:rsid w:val="00206940"/>
    <w:rsid w:val="00206E91"/>
    <w:rsid w:val="00207171"/>
    <w:rsid w:val="00211429"/>
    <w:rsid w:val="00211C0F"/>
    <w:rsid w:val="00211EA6"/>
    <w:rsid w:val="00212E18"/>
    <w:rsid w:val="00213CAE"/>
    <w:rsid w:val="002200D4"/>
    <w:rsid w:val="00221EA2"/>
    <w:rsid w:val="0022209E"/>
    <w:rsid w:val="00226B4E"/>
    <w:rsid w:val="00227A4F"/>
    <w:rsid w:val="00232955"/>
    <w:rsid w:val="00234066"/>
    <w:rsid w:val="002417AD"/>
    <w:rsid w:val="00256821"/>
    <w:rsid w:val="0026037E"/>
    <w:rsid w:val="00261C32"/>
    <w:rsid w:val="00274A1D"/>
    <w:rsid w:val="002761E1"/>
    <w:rsid w:val="0028139C"/>
    <w:rsid w:val="00281A51"/>
    <w:rsid w:val="0028350B"/>
    <w:rsid w:val="00285D4F"/>
    <w:rsid w:val="00286349"/>
    <w:rsid w:val="00296418"/>
    <w:rsid w:val="002A2241"/>
    <w:rsid w:val="002A509C"/>
    <w:rsid w:val="002B2D27"/>
    <w:rsid w:val="002B5FAE"/>
    <w:rsid w:val="002B6889"/>
    <w:rsid w:val="002C1A24"/>
    <w:rsid w:val="002C1EA1"/>
    <w:rsid w:val="002C27D9"/>
    <w:rsid w:val="002D0211"/>
    <w:rsid w:val="002D2665"/>
    <w:rsid w:val="002D2B99"/>
    <w:rsid w:val="002D3F90"/>
    <w:rsid w:val="002D64D3"/>
    <w:rsid w:val="002E2D6C"/>
    <w:rsid w:val="002E5BC1"/>
    <w:rsid w:val="002E78E7"/>
    <w:rsid w:val="002F0585"/>
    <w:rsid w:val="002F086F"/>
    <w:rsid w:val="002F0CE8"/>
    <w:rsid w:val="002F2FEC"/>
    <w:rsid w:val="002F41AF"/>
    <w:rsid w:val="002F4E5A"/>
    <w:rsid w:val="002F5161"/>
    <w:rsid w:val="002F56DC"/>
    <w:rsid w:val="00302252"/>
    <w:rsid w:val="00305A75"/>
    <w:rsid w:val="00307FF8"/>
    <w:rsid w:val="0031380C"/>
    <w:rsid w:val="00315D4A"/>
    <w:rsid w:val="00317A28"/>
    <w:rsid w:val="0032412E"/>
    <w:rsid w:val="00325D69"/>
    <w:rsid w:val="00334DF4"/>
    <w:rsid w:val="00337480"/>
    <w:rsid w:val="00340D96"/>
    <w:rsid w:val="003421A3"/>
    <w:rsid w:val="00342263"/>
    <w:rsid w:val="00343292"/>
    <w:rsid w:val="00350661"/>
    <w:rsid w:val="003514A6"/>
    <w:rsid w:val="00353C46"/>
    <w:rsid w:val="003554EC"/>
    <w:rsid w:val="003561B3"/>
    <w:rsid w:val="0036474A"/>
    <w:rsid w:val="00370989"/>
    <w:rsid w:val="00371714"/>
    <w:rsid w:val="0037174D"/>
    <w:rsid w:val="003729B7"/>
    <w:rsid w:val="003748F5"/>
    <w:rsid w:val="00376533"/>
    <w:rsid w:val="003801BF"/>
    <w:rsid w:val="00384324"/>
    <w:rsid w:val="00384F4B"/>
    <w:rsid w:val="003852D1"/>
    <w:rsid w:val="003873A8"/>
    <w:rsid w:val="00391B50"/>
    <w:rsid w:val="00392A7A"/>
    <w:rsid w:val="00392BE9"/>
    <w:rsid w:val="0039547C"/>
    <w:rsid w:val="00396068"/>
    <w:rsid w:val="00396454"/>
    <w:rsid w:val="003A1AA7"/>
    <w:rsid w:val="003A2384"/>
    <w:rsid w:val="003A32DE"/>
    <w:rsid w:val="003A6FCD"/>
    <w:rsid w:val="003B24B1"/>
    <w:rsid w:val="003B28E8"/>
    <w:rsid w:val="003B434D"/>
    <w:rsid w:val="003B4EE0"/>
    <w:rsid w:val="003B5F07"/>
    <w:rsid w:val="003B72AE"/>
    <w:rsid w:val="003C2E29"/>
    <w:rsid w:val="003C3916"/>
    <w:rsid w:val="003C4799"/>
    <w:rsid w:val="003C52E9"/>
    <w:rsid w:val="003C7457"/>
    <w:rsid w:val="003D52FD"/>
    <w:rsid w:val="003D633E"/>
    <w:rsid w:val="003D7E67"/>
    <w:rsid w:val="003E45A9"/>
    <w:rsid w:val="003E465B"/>
    <w:rsid w:val="003E483A"/>
    <w:rsid w:val="003E6C5D"/>
    <w:rsid w:val="003E6DF6"/>
    <w:rsid w:val="003F26A7"/>
    <w:rsid w:val="003F2CC6"/>
    <w:rsid w:val="003F32EA"/>
    <w:rsid w:val="003F3F9A"/>
    <w:rsid w:val="003F4742"/>
    <w:rsid w:val="00400548"/>
    <w:rsid w:val="004027D1"/>
    <w:rsid w:val="00405F4A"/>
    <w:rsid w:val="00406002"/>
    <w:rsid w:val="00413EDB"/>
    <w:rsid w:val="00414E3B"/>
    <w:rsid w:val="00420E09"/>
    <w:rsid w:val="004235FD"/>
    <w:rsid w:val="00425E3F"/>
    <w:rsid w:val="004269C2"/>
    <w:rsid w:val="004272C0"/>
    <w:rsid w:val="004349D0"/>
    <w:rsid w:val="0043662F"/>
    <w:rsid w:val="004423D4"/>
    <w:rsid w:val="004433B7"/>
    <w:rsid w:val="004469B0"/>
    <w:rsid w:val="004470CC"/>
    <w:rsid w:val="0044726C"/>
    <w:rsid w:val="004514F4"/>
    <w:rsid w:val="004523AE"/>
    <w:rsid w:val="004606A7"/>
    <w:rsid w:val="0046418C"/>
    <w:rsid w:val="00464483"/>
    <w:rsid w:val="00464FBD"/>
    <w:rsid w:val="00465CDF"/>
    <w:rsid w:val="00466758"/>
    <w:rsid w:val="00467BEA"/>
    <w:rsid w:val="00476354"/>
    <w:rsid w:val="0047709A"/>
    <w:rsid w:val="00480A35"/>
    <w:rsid w:val="00482F13"/>
    <w:rsid w:val="00483B35"/>
    <w:rsid w:val="0048662C"/>
    <w:rsid w:val="004928F2"/>
    <w:rsid w:val="00496270"/>
    <w:rsid w:val="004A20BF"/>
    <w:rsid w:val="004A2DB9"/>
    <w:rsid w:val="004A3468"/>
    <w:rsid w:val="004A3614"/>
    <w:rsid w:val="004A7585"/>
    <w:rsid w:val="004B2B92"/>
    <w:rsid w:val="004B3A48"/>
    <w:rsid w:val="004C24A5"/>
    <w:rsid w:val="004C3EE7"/>
    <w:rsid w:val="004C56A0"/>
    <w:rsid w:val="004C5980"/>
    <w:rsid w:val="004C691D"/>
    <w:rsid w:val="004C6B9C"/>
    <w:rsid w:val="004D3CE1"/>
    <w:rsid w:val="004D417A"/>
    <w:rsid w:val="004D496F"/>
    <w:rsid w:val="004D5F2A"/>
    <w:rsid w:val="004D6E3B"/>
    <w:rsid w:val="004E10E7"/>
    <w:rsid w:val="004E47BB"/>
    <w:rsid w:val="004E5AE3"/>
    <w:rsid w:val="004F054B"/>
    <w:rsid w:val="004F3B66"/>
    <w:rsid w:val="004F5F78"/>
    <w:rsid w:val="004F7100"/>
    <w:rsid w:val="004F7743"/>
    <w:rsid w:val="00500F65"/>
    <w:rsid w:val="00502671"/>
    <w:rsid w:val="00503BFC"/>
    <w:rsid w:val="0050667F"/>
    <w:rsid w:val="00510A95"/>
    <w:rsid w:val="0051304E"/>
    <w:rsid w:val="0051400A"/>
    <w:rsid w:val="00515ED5"/>
    <w:rsid w:val="005213B2"/>
    <w:rsid w:val="005226A5"/>
    <w:rsid w:val="00522B7B"/>
    <w:rsid w:val="0052319D"/>
    <w:rsid w:val="005244CD"/>
    <w:rsid w:val="005246BF"/>
    <w:rsid w:val="00526499"/>
    <w:rsid w:val="005268C8"/>
    <w:rsid w:val="00531FE0"/>
    <w:rsid w:val="00532295"/>
    <w:rsid w:val="00533760"/>
    <w:rsid w:val="00536A24"/>
    <w:rsid w:val="0054244E"/>
    <w:rsid w:val="00542469"/>
    <w:rsid w:val="005427D3"/>
    <w:rsid w:val="00546443"/>
    <w:rsid w:val="00547601"/>
    <w:rsid w:val="005538D8"/>
    <w:rsid w:val="005555C5"/>
    <w:rsid w:val="005565A4"/>
    <w:rsid w:val="0055686E"/>
    <w:rsid w:val="00557716"/>
    <w:rsid w:val="005648A1"/>
    <w:rsid w:val="0057058D"/>
    <w:rsid w:val="00570CE8"/>
    <w:rsid w:val="005733A6"/>
    <w:rsid w:val="00581EFE"/>
    <w:rsid w:val="0058268F"/>
    <w:rsid w:val="0059380F"/>
    <w:rsid w:val="00594BB3"/>
    <w:rsid w:val="00596D30"/>
    <w:rsid w:val="005A115C"/>
    <w:rsid w:val="005A296F"/>
    <w:rsid w:val="005A7B47"/>
    <w:rsid w:val="005B1D2B"/>
    <w:rsid w:val="005B2697"/>
    <w:rsid w:val="005B35D5"/>
    <w:rsid w:val="005B4A68"/>
    <w:rsid w:val="005B6AFD"/>
    <w:rsid w:val="005C140B"/>
    <w:rsid w:val="005C5B6B"/>
    <w:rsid w:val="005C63A3"/>
    <w:rsid w:val="005C6577"/>
    <w:rsid w:val="005C6EE4"/>
    <w:rsid w:val="005C76EF"/>
    <w:rsid w:val="005D3803"/>
    <w:rsid w:val="005D5C4C"/>
    <w:rsid w:val="005E0622"/>
    <w:rsid w:val="005E1028"/>
    <w:rsid w:val="005E1890"/>
    <w:rsid w:val="005E22F4"/>
    <w:rsid w:val="005E37BA"/>
    <w:rsid w:val="005F236C"/>
    <w:rsid w:val="005F4BF5"/>
    <w:rsid w:val="005F5639"/>
    <w:rsid w:val="005F5DB8"/>
    <w:rsid w:val="00600C50"/>
    <w:rsid w:val="006016D5"/>
    <w:rsid w:val="0060242C"/>
    <w:rsid w:val="00602728"/>
    <w:rsid w:val="00602DEE"/>
    <w:rsid w:val="00603DF0"/>
    <w:rsid w:val="00610169"/>
    <w:rsid w:val="00610740"/>
    <w:rsid w:val="006126D9"/>
    <w:rsid w:val="0061363B"/>
    <w:rsid w:val="00614D7E"/>
    <w:rsid w:val="00614F38"/>
    <w:rsid w:val="00617E3F"/>
    <w:rsid w:val="006254A6"/>
    <w:rsid w:val="00625F20"/>
    <w:rsid w:val="00632F4C"/>
    <w:rsid w:val="00634900"/>
    <w:rsid w:val="00640088"/>
    <w:rsid w:val="006412C4"/>
    <w:rsid w:val="0064156E"/>
    <w:rsid w:val="0064199B"/>
    <w:rsid w:val="006423D2"/>
    <w:rsid w:val="00643BB8"/>
    <w:rsid w:val="00647D4E"/>
    <w:rsid w:val="00647D90"/>
    <w:rsid w:val="00650EE7"/>
    <w:rsid w:val="00651959"/>
    <w:rsid w:val="00651B1D"/>
    <w:rsid w:val="00652809"/>
    <w:rsid w:val="00652A03"/>
    <w:rsid w:val="00660A1D"/>
    <w:rsid w:val="0066370A"/>
    <w:rsid w:val="00667D69"/>
    <w:rsid w:val="00670897"/>
    <w:rsid w:val="00672C24"/>
    <w:rsid w:val="00676254"/>
    <w:rsid w:val="006803FF"/>
    <w:rsid w:val="00680869"/>
    <w:rsid w:val="00680CF0"/>
    <w:rsid w:val="006810D9"/>
    <w:rsid w:val="00692EFE"/>
    <w:rsid w:val="00693642"/>
    <w:rsid w:val="006970EF"/>
    <w:rsid w:val="006B16CF"/>
    <w:rsid w:val="006B24BE"/>
    <w:rsid w:val="006C1017"/>
    <w:rsid w:val="006C1275"/>
    <w:rsid w:val="006C7AC7"/>
    <w:rsid w:val="006D01B9"/>
    <w:rsid w:val="006D462E"/>
    <w:rsid w:val="006D5DC2"/>
    <w:rsid w:val="006E1C25"/>
    <w:rsid w:val="006E5961"/>
    <w:rsid w:val="006E6695"/>
    <w:rsid w:val="006F0E0C"/>
    <w:rsid w:val="006F1B55"/>
    <w:rsid w:val="006F2237"/>
    <w:rsid w:val="006F3EEA"/>
    <w:rsid w:val="006F475A"/>
    <w:rsid w:val="006F65F0"/>
    <w:rsid w:val="006F6B27"/>
    <w:rsid w:val="006F7DB7"/>
    <w:rsid w:val="00703481"/>
    <w:rsid w:val="00705B43"/>
    <w:rsid w:val="00706C0D"/>
    <w:rsid w:val="00707B7F"/>
    <w:rsid w:val="00713485"/>
    <w:rsid w:val="00713B56"/>
    <w:rsid w:val="00713E79"/>
    <w:rsid w:val="00715A4F"/>
    <w:rsid w:val="00722691"/>
    <w:rsid w:val="00723625"/>
    <w:rsid w:val="007237DA"/>
    <w:rsid w:val="00725033"/>
    <w:rsid w:val="007307BB"/>
    <w:rsid w:val="00730878"/>
    <w:rsid w:val="007324BA"/>
    <w:rsid w:val="00732D93"/>
    <w:rsid w:val="007363B3"/>
    <w:rsid w:val="0073791A"/>
    <w:rsid w:val="00741646"/>
    <w:rsid w:val="00742D55"/>
    <w:rsid w:val="00742EAB"/>
    <w:rsid w:val="007466DA"/>
    <w:rsid w:val="007508FE"/>
    <w:rsid w:val="00751492"/>
    <w:rsid w:val="007567B6"/>
    <w:rsid w:val="007604B1"/>
    <w:rsid w:val="00760CDF"/>
    <w:rsid w:val="00761F49"/>
    <w:rsid w:val="00764BF7"/>
    <w:rsid w:val="00771385"/>
    <w:rsid w:val="007714BF"/>
    <w:rsid w:val="007716EA"/>
    <w:rsid w:val="00773837"/>
    <w:rsid w:val="007743A6"/>
    <w:rsid w:val="00774DA1"/>
    <w:rsid w:val="0077545D"/>
    <w:rsid w:val="0078138A"/>
    <w:rsid w:val="00782B09"/>
    <w:rsid w:val="0079362F"/>
    <w:rsid w:val="007A06B3"/>
    <w:rsid w:val="007A14DD"/>
    <w:rsid w:val="007A1F7A"/>
    <w:rsid w:val="007A426A"/>
    <w:rsid w:val="007B12FE"/>
    <w:rsid w:val="007B35BD"/>
    <w:rsid w:val="007B4A2A"/>
    <w:rsid w:val="007B4E32"/>
    <w:rsid w:val="007B54CD"/>
    <w:rsid w:val="007B5A18"/>
    <w:rsid w:val="007C4692"/>
    <w:rsid w:val="007C47FB"/>
    <w:rsid w:val="007C6E4A"/>
    <w:rsid w:val="007C7B93"/>
    <w:rsid w:val="007D34DD"/>
    <w:rsid w:val="007D7A10"/>
    <w:rsid w:val="007E1811"/>
    <w:rsid w:val="007E1866"/>
    <w:rsid w:val="007E3BC6"/>
    <w:rsid w:val="007E3D73"/>
    <w:rsid w:val="007E6672"/>
    <w:rsid w:val="007F005B"/>
    <w:rsid w:val="007F1FB2"/>
    <w:rsid w:val="007F6F5A"/>
    <w:rsid w:val="007F71EC"/>
    <w:rsid w:val="007F75A5"/>
    <w:rsid w:val="007F7DA9"/>
    <w:rsid w:val="00800FF8"/>
    <w:rsid w:val="00803834"/>
    <w:rsid w:val="00804B27"/>
    <w:rsid w:val="00806EE7"/>
    <w:rsid w:val="0081750E"/>
    <w:rsid w:val="008177B0"/>
    <w:rsid w:val="00817AE3"/>
    <w:rsid w:val="008231FF"/>
    <w:rsid w:val="00826EA2"/>
    <w:rsid w:val="0083051C"/>
    <w:rsid w:val="008401C7"/>
    <w:rsid w:val="0084038F"/>
    <w:rsid w:val="008450D4"/>
    <w:rsid w:val="00846CC9"/>
    <w:rsid w:val="00847C6C"/>
    <w:rsid w:val="00850AC5"/>
    <w:rsid w:val="008551AE"/>
    <w:rsid w:val="00856C89"/>
    <w:rsid w:val="0085722B"/>
    <w:rsid w:val="00857D48"/>
    <w:rsid w:val="0086049F"/>
    <w:rsid w:val="008615A4"/>
    <w:rsid w:val="008678A8"/>
    <w:rsid w:val="00870353"/>
    <w:rsid w:val="00871881"/>
    <w:rsid w:val="00872F8E"/>
    <w:rsid w:val="00874EED"/>
    <w:rsid w:val="008769F2"/>
    <w:rsid w:val="008825E7"/>
    <w:rsid w:val="00882FF9"/>
    <w:rsid w:val="00883BB6"/>
    <w:rsid w:val="00884A01"/>
    <w:rsid w:val="00885E89"/>
    <w:rsid w:val="008901EA"/>
    <w:rsid w:val="00890D03"/>
    <w:rsid w:val="00897183"/>
    <w:rsid w:val="008A1E39"/>
    <w:rsid w:val="008A2470"/>
    <w:rsid w:val="008A370B"/>
    <w:rsid w:val="008A61AA"/>
    <w:rsid w:val="008B4610"/>
    <w:rsid w:val="008B5B97"/>
    <w:rsid w:val="008C4C5E"/>
    <w:rsid w:val="008C5066"/>
    <w:rsid w:val="008C5821"/>
    <w:rsid w:val="008D1D55"/>
    <w:rsid w:val="008D6076"/>
    <w:rsid w:val="008D60A2"/>
    <w:rsid w:val="008E02FB"/>
    <w:rsid w:val="008E44D1"/>
    <w:rsid w:val="008E79CF"/>
    <w:rsid w:val="008F08E0"/>
    <w:rsid w:val="008F2F73"/>
    <w:rsid w:val="008F48E0"/>
    <w:rsid w:val="008F785F"/>
    <w:rsid w:val="0090000B"/>
    <w:rsid w:val="00900AC8"/>
    <w:rsid w:val="009014D2"/>
    <w:rsid w:val="0090151B"/>
    <w:rsid w:val="00902439"/>
    <w:rsid w:val="00903578"/>
    <w:rsid w:val="00906762"/>
    <w:rsid w:val="00906C72"/>
    <w:rsid w:val="00906CFA"/>
    <w:rsid w:val="0091003C"/>
    <w:rsid w:val="0091178C"/>
    <w:rsid w:val="009121B7"/>
    <w:rsid w:val="009134E2"/>
    <w:rsid w:val="00913882"/>
    <w:rsid w:val="00914A7D"/>
    <w:rsid w:val="00915B93"/>
    <w:rsid w:val="0091643C"/>
    <w:rsid w:val="00917A36"/>
    <w:rsid w:val="00921194"/>
    <w:rsid w:val="00927845"/>
    <w:rsid w:val="00927D3B"/>
    <w:rsid w:val="00932825"/>
    <w:rsid w:val="009329CD"/>
    <w:rsid w:val="00932EDE"/>
    <w:rsid w:val="0093572A"/>
    <w:rsid w:val="00935BFF"/>
    <w:rsid w:val="00940559"/>
    <w:rsid w:val="00944FB1"/>
    <w:rsid w:val="009472E4"/>
    <w:rsid w:val="00947671"/>
    <w:rsid w:val="00952B21"/>
    <w:rsid w:val="009576EF"/>
    <w:rsid w:val="00962831"/>
    <w:rsid w:val="009653ED"/>
    <w:rsid w:val="009659C6"/>
    <w:rsid w:val="00966E35"/>
    <w:rsid w:val="00971A8D"/>
    <w:rsid w:val="00972CF1"/>
    <w:rsid w:val="00973D54"/>
    <w:rsid w:val="00980F3A"/>
    <w:rsid w:val="009816A4"/>
    <w:rsid w:val="009825F3"/>
    <w:rsid w:val="0098373A"/>
    <w:rsid w:val="009842CC"/>
    <w:rsid w:val="00984BB7"/>
    <w:rsid w:val="00986AE5"/>
    <w:rsid w:val="009919EF"/>
    <w:rsid w:val="0099251E"/>
    <w:rsid w:val="009926DE"/>
    <w:rsid w:val="00993DAB"/>
    <w:rsid w:val="00995F21"/>
    <w:rsid w:val="009960CE"/>
    <w:rsid w:val="00997FF8"/>
    <w:rsid w:val="009A5771"/>
    <w:rsid w:val="009A79EC"/>
    <w:rsid w:val="009A7A74"/>
    <w:rsid w:val="009A7F55"/>
    <w:rsid w:val="009B0DE2"/>
    <w:rsid w:val="009B4B8B"/>
    <w:rsid w:val="009B6B79"/>
    <w:rsid w:val="009B6E52"/>
    <w:rsid w:val="009C32C2"/>
    <w:rsid w:val="009C65CF"/>
    <w:rsid w:val="009D603B"/>
    <w:rsid w:val="009E03FA"/>
    <w:rsid w:val="009E0BCD"/>
    <w:rsid w:val="009E4B09"/>
    <w:rsid w:val="009E59B9"/>
    <w:rsid w:val="009E690E"/>
    <w:rsid w:val="009E7B0F"/>
    <w:rsid w:val="009E7E3F"/>
    <w:rsid w:val="009F3AE1"/>
    <w:rsid w:val="009F5D46"/>
    <w:rsid w:val="00A00AD3"/>
    <w:rsid w:val="00A030C2"/>
    <w:rsid w:val="00A03CB8"/>
    <w:rsid w:val="00A0474C"/>
    <w:rsid w:val="00A12ED2"/>
    <w:rsid w:val="00A13052"/>
    <w:rsid w:val="00A14B0A"/>
    <w:rsid w:val="00A2272B"/>
    <w:rsid w:val="00A26D9D"/>
    <w:rsid w:val="00A30BA6"/>
    <w:rsid w:val="00A36E4C"/>
    <w:rsid w:val="00A377E2"/>
    <w:rsid w:val="00A4054E"/>
    <w:rsid w:val="00A4095A"/>
    <w:rsid w:val="00A41BDB"/>
    <w:rsid w:val="00A424DF"/>
    <w:rsid w:val="00A4474B"/>
    <w:rsid w:val="00A45075"/>
    <w:rsid w:val="00A46072"/>
    <w:rsid w:val="00A46943"/>
    <w:rsid w:val="00A47D79"/>
    <w:rsid w:val="00A503CB"/>
    <w:rsid w:val="00A51916"/>
    <w:rsid w:val="00A54D7F"/>
    <w:rsid w:val="00A55C1A"/>
    <w:rsid w:val="00A63448"/>
    <w:rsid w:val="00A6514B"/>
    <w:rsid w:val="00A65C87"/>
    <w:rsid w:val="00A74178"/>
    <w:rsid w:val="00A74AA0"/>
    <w:rsid w:val="00A75F7B"/>
    <w:rsid w:val="00A821E2"/>
    <w:rsid w:val="00A8270C"/>
    <w:rsid w:val="00A82AB3"/>
    <w:rsid w:val="00A836D6"/>
    <w:rsid w:val="00A844D3"/>
    <w:rsid w:val="00A85DA6"/>
    <w:rsid w:val="00A86255"/>
    <w:rsid w:val="00A86AEE"/>
    <w:rsid w:val="00A86DD6"/>
    <w:rsid w:val="00A877B2"/>
    <w:rsid w:val="00A87971"/>
    <w:rsid w:val="00A92064"/>
    <w:rsid w:val="00A9615F"/>
    <w:rsid w:val="00A965AB"/>
    <w:rsid w:val="00A96946"/>
    <w:rsid w:val="00A971AD"/>
    <w:rsid w:val="00AA7198"/>
    <w:rsid w:val="00AB096A"/>
    <w:rsid w:val="00AB0CB4"/>
    <w:rsid w:val="00AB10C1"/>
    <w:rsid w:val="00AB59BC"/>
    <w:rsid w:val="00AB62C1"/>
    <w:rsid w:val="00AB79B1"/>
    <w:rsid w:val="00AC1899"/>
    <w:rsid w:val="00AC3736"/>
    <w:rsid w:val="00AC37C0"/>
    <w:rsid w:val="00AC50AA"/>
    <w:rsid w:val="00AC63D0"/>
    <w:rsid w:val="00AC69FE"/>
    <w:rsid w:val="00AC7473"/>
    <w:rsid w:val="00AD2BF0"/>
    <w:rsid w:val="00AD3078"/>
    <w:rsid w:val="00AD69F1"/>
    <w:rsid w:val="00AE098B"/>
    <w:rsid w:val="00AE221B"/>
    <w:rsid w:val="00AE28F6"/>
    <w:rsid w:val="00AF2385"/>
    <w:rsid w:val="00AF5E6D"/>
    <w:rsid w:val="00AF67A7"/>
    <w:rsid w:val="00B01088"/>
    <w:rsid w:val="00B04BCA"/>
    <w:rsid w:val="00B05E30"/>
    <w:rsid w:val="00B077E1"/>
    <w:rsid w:val="00B12979"/>
    <w:rsid w:val="00B1530B"/>
    <w:rsid w:val="00B17B8E"/>
    <w:rsid w:val="00B17EA7"/>
    <w:rsid w:val="00B21DB7"/>
    <w:rsid w:val="00B253CD"/>
    <w:rsid w:val="00B30E59"/>
    <w:rsid w:val="00B31634"/>
    <w:rsid w:val="00B35B74"/>
    <w:rsid w:val="00B37ED8"/>
    <w:rsid w:val="00B40B58"/>
    <w:rsid w:val="00B4105E"/>
    <w:rsid w:val="00B43E5D"/>
    <w:rsid w:val="00B47275"/>
    <w:rsid w:val="00B51DA7"/>
    <w:rsid w:val="00B548A0"/>
    <w:rsid w:val="00B577D9"/>
    <w:rsid w:val="00B6101A"/>
    <w:rsid w:val="00B64123"/>
    <w:rsid w:val="00B65A69"/>
    <w:rsid w:val="00B7087E"/>
    <w:rsid w:val="00B70B0F"/>
    <w:rsid w:val="00B71122"/>
    <w:rsid w:val="00B71285"/>
    <w:rsid w:val="00B71337"/>
    <w:rsid w:val="00B728F7"/>
    <w:rsid w:val="00B7402A"/>
    <w:rsid w:val="00B80CD9"/>
    <w:rsid w:val="00B8139B"/>
    <w:rsid w:val="00B91066"/>
    <w:rsid w:val="00B966EF"/>
    <w:rsid w:val="00BA2396"/>
    <w:rsid w:val="00BA33F9"/>
    <w:rsid w:val="00BA5761"/>
    <w:rsid w:val="00BA7669"/>
    <w:rsid w:val="00BA7931"/>
    <w:rsid w:val="00BB06F9"/>
    <w:rsid w:val="00BB1E18"/>
    <w:rsid w:val="00BB1F24"/>
    <w:rsid w:val="00BB20B9"/>
    <w:rsid w:val="00BB3689"/>
    <w:rsid w:val="00BB75E8"/>
    <w:rsid w:val="00BC11E8"/>
    <w:rsid w:val="00BC143D"/>
    <w:rsid w:val="00BC47F0"/>
    <w:rsid w:val="00BC5779"/>
    <w:rsid w:val="00BC58E1"/>
    <w:rsid w:val="00BC75EF"/>
    <w:rsid w:val="00BD3C35"/>
    <w:rsid w:val="00BD3EE2"/>
    <w:rsid w:val="00BD5B32"/>
    <w:rsid w:val="00BD5BCE"/>
    <w:rsid w:val="00BE21E0"/>
    <w:rsid w:val="00BE2B6D"/>
    <w:rsid w:val="00BE56E4"/>
    <w:rsid w:val="00BE6888"/>
    <w:rsid w:val="00BF19AF"/>
    <w:rsid w:val="00BF3800"/>
    <w:rsid w:val="00BF5736"/>
    <w:rsid w:val="00BF5A80"/>
    <w:rsid w:val="00C06672"/>
    <w:rsid w:val="00C13D7B"/>
    <w:rsid w:val="00C166C8"/>
    <w:rsid w:val="00C173B5"/>
    <w:rsid w:val="00C1786C"/>
    <w:rsid w:val="00C20547"/>
    <w:rsid w:val="00C22DA6"/>
    <w:rsid w:val="00C270E0"/>
    <w:rsid w:val="00C31401"/>
    <w:rsid w:val="00C34907"/>
    <w:rsid w:val="00C36936"/>
    <w:rsid w:val="00C41EA9"/>
    <w:rsid w:val="00C4264C"/>
    <w:rsid w:val="00C427E9"/>
    <w:rsid w:val="00C462ED"/>
    <w:rsid w:val="00C46B5B"/>
    <w:rsid w:val="00C46ECE"/>
    <w:rsid w:val="00C50ADE"/>
    <w:rsid w:val="00C50CC1"/>
    <w:rsid w:val="00C50EA2"/>
    <w:rsid w:val="00C51FEC"/>
    <w:rsid w:val="00C5228F"/>
    <w:rsid w:val="00C53565"/>
    <w:rsid w:val="00C5363B"/>
    <w:rsid w:val="00C564AD"/>
    <w:rsid w:val="00C56A39"/>
    <w:rsid w:val="00C57D59"/>
    <w:rsid w:val="00C648D1"/>
    <w:rsid w:val="00C64DEE"/>
    <w:rsid w:val="00C655C9"/>
    <w:rsid w:val="00C6591C"/>
    <w:rsid w:val="00C66C45"/>
    <w:rsid w:val="00C7023C"/>
    <w:rsid w:val="00C70A1B"/>
    <w:rsid w:val="00C74463"/>
    <w:rsid w:val="00C8026C"/>
    <w:rsid w:val="00C8173A"/>
    <w:rsid w:val="00C90BA5"/>
    <w:rsid w:val="00C92E16"/>
    <w:rsid w:val="00C93DA2"/>
    <w:rsid w:val="00C97078"/>
    <w:rsid w:val="00C97368"/>
    <w:rsid w:val="00CA0775"/>
    <w:rsid w:val="00CA404C"/>
    <w:rsid w:val="00CA4F21"/>
    <w:rsid w:val="00CA51F8"/>
    <w:rsid w:val="00CA5549"/>
    <w:rsid w:val="00CA71D4"/>
    <w:rsid w:val="00CB1113"/>
    <w:rsid w:val="00CB1CA5"/>
    <w:rsid w:val="00CB3B18"/>
    <w:rsid w:val="00CB482C"/>
    <w:rsid w:val="00CB48AD"/>
    <w:rsid w:val="00CB6CD9"/>
    <w:rsid w:val="00CB6F92"/>
    <w:rsid w:val="00CB7C36"/>
    <w:rsid w:val="00CC5456"/>
    <w:rsid w:val="00CD2A82"/>
    <w:rsid w:val="00CE298D"/>
    <w:rsid w:val="00CE3901"/>
    <w:rsid w:val="00CE3BEF"/>
    <w:rsid w:val="00CE4330"/>
    <w:rsid w:val="00CE5701"/>
    <w:rsid w:val="00CE743A"/>
    <w:rsid w:val="00CF0AD1"/>
    <w:rsid w:val="00CF2B1A"/>
    <w:rsid w:val="00CF2DC3"/>
    <w:rsid w:val="00CF5C87"/>
    <w:rsid w:val="00D00D58"/>
    <w:rsid w:val="00D012EC"/>
    <w:rsid w:val="00D01D64"/>
    <w:rsid w:val="00D0206C"/>
    <w:rsid w:val="00D03F90"/>
    <w:rsid w:val="00D111B6"/>
    <w:rsid w:val="00D15BE9"/>
    <w:rsid w:val="00D16AD0"/>
    <w:rsid w:val="00D17636"/>
    <w:rsid w:val="00D17809"/>
    <w:rsid w:val="00D23275"/>
    <w:rsid w:val="00D235AB"/>
    <w:rsid w:val="00D238AF"/>
    <w:rsid w:val="00D24F95"/>
    <w:rsid w:val="00D31622"/>
    <w:rsid w:val="00D34025"/>
    <w:rsid w:val="00D34E8A"/>
    <w:rsid w:val="00D369B8"/>
    <w:rsid w:val="00D45D20"/>
    <w:rsid w:val="00D46D83"/>
    <w:rsid w:val="00D47704"/>
    <w:rsid w:val="00D514F0"/>
    <w:rsid w:val="00D57919"/>
    <w:rsid w:val="00D607BE"/>
    <w:rsid w:val="00D6164A"/>
    <w:rsid w:val="00D61FB4"/>
    <w:rsid w:val="00D6480F"/>
    <w:rsid w:val="00D64AF4"/>
    <w:rsid w:val="00D6722B"/>
    <w:rsid w:val="00D72137"/>
    <w:rsid w:val="00D73C9C"/>
    <w:rsid w:val="00D74205"/>
    <w:rsid w:val="00D75289"/>
    <w:rsid w:val="00D81639"/>
    <w:rsid w:val="00D82BBE"/>
    <w:rsid w:val="00D857D9"/>
    <w:rsid w:val="00D861E4"/>
    <w:rsid w:val="00D86268"/>
    <w:rsid w:val="00D8684F"/>
    <w:rsid w:val="00D96470"/>
    <w:rsid w:val="00D969A9"/>
    <w:rsid w:val="00DA0372"/>
    <w:rsid w:val="00DA0604"/>
    <w:rsid w:val="00DA2A9B"/>
    <w:rsid w:val="00DA674C"/>
    <w:rsid w:val="00DA70CE"/>
    <w:rsid w:val="00DB0597"/>
    <w:rsid w:val="00DB1390"/>
    <w:rsid w:val="00DB3298"/>
    <w:rsid w:val="00DB3396"/>
    <w:rsid w:val="00DB3654"/>
    <w:rsid w:val="00DB4B4B"/>
    <w:rsid w:val="00DB5678"/>
    <w:rsid w:val="00DB5702"/>
    <w:rsid w:val="00DB78D3"/>
    <w:rsid w:val="00DC0F7C"/>
    <w:rsid w:val="00DC12B7"/>
    <w:rsid w:val="00DC27B9"/>
    <w:rsid w:val="00DC35D6"/>
    <w:rsid w:val="00DC5DA8"/>
    <w:rsid w:val="00DD1AC5"/>
    <w:rsid w:val="00DD657D"/>
    <w:rsid w:val="00DE017B"/>
    <w:rsid w:val="00DE0211"/>
    <w:rsid w:val="00DE3FEC"/>
    <w:rsid w:val="00DF4203"/>
    <w:rsid w:val="00DF6D73"/>
    <w:rsid w:val="00DF6D85"/>
    <w:rsid w:val="00E01802"/>
    <w:rsid w:val="00E01E1C"/>
    <w:rsid w:val="00E0293A"/>
    <w:rsid w:val="00E03BDF"/>
    <w:rsid w:val="00E0475F"/>
    <w:rsid w:val="00E04B9F"/>
    <w:rsid w:val="00E0500D"/>
    <w:rsid w:val="00E07A07"/>
    <w:rsid w:val="00E134F7"/>
    <w:rsid w:val="00E21A67"/>
    <w:rsid w:val="00E30CE6"/>
    <w:rsid w:val="00E312A1"/>
    <w:rsid w:val="00E34354"/>
    <w:rsid w:val="00E35DCB"/>
    <w:rsid w:val="00E4020E"/>
    <w:rsid w:val="00E41B07"/>
    <w:rsid w:val="00E44BA9"/>
    <w:rsid w:val="00E45B71"/>
    <w:rsid w:val="00E5354F"/>
    <w:rsid w:val="00E57B1A"/>
    <w:rsid w:val="00E65AD9"/>
    <w:rsid w:val="00E669BB"/>
    <w:rsid w:val="00E67019"/>
    <w:rsid w:val="00E67F1B"/>
    <w:rsid w:val="00E710BF"/>
    <w:rsid w:val="00E737E5"/>
    <w:rsid w:val="00E75AF0"/>
    <w:rsid w:val="00E8409F"/>
    <w:rsid w:val="00E904C5"/>
    <w:rsid w:val="00E90C42"/>
    <w:rsid w:val="00E943C2"/>
    <w:rsid w:val="00E964C3"/>
    <w:rsid w:val="00EA26A0"/>
    <w:rsid w:val="00EA2AE2"/>
    <w:rsid w:val="00EA33E6"/>
    <w:rsid w:val="00EA33F5"/>
    <w:rsid w:val="00EA638C"/>
    <w:rsid w:val="00EB01CE"/>
    <w:rsid w:val="00EB3BA1"/>
    <w:rsid w:val="00EB52CD"/>
    <w:rsid w:val="00EB6AE7"/>
    <w:rsid w:val="00EC0599"/>
    <w:rsid w:val="00EC19B7"/>
    <w:rsid w:val="00EC59DF"/>
    <w:rsid w:val="00EC79B2"/>
    <w:rsid w:val="00ED1E1E"/>
    <w:rsid w:val="00ED1EE1"/>
    <w:rsid w:val="00ED2783"/>
    <w:rsid w:val="00ED336F"/>
    <w:rsid w:val="00ED3E68"/>
    <w:rsid w:val="00ED4A3F"/>
    <w:rsid w:val="00ED76C8"/>
    <w:rsid w:val="00EE00BA"/>
    <w:rsid w:val="00EE1131"/>
    <w:rsid w:val="00EE25FD"/>
    <w:rsid w:val="00EE32D4"/>
    <w:rsid w:val="00EE6A72"/>
    <w:rsid w:val="00EF2929"/>
    <w:rsid w:val="00EF41AF"/>
    <w:rsid w:val="00EF62DB"/>
    <w:rsid w:val="00EF6331"/>
    <w:rsid w:val="00EF6DA4"/>
    <w:rsid w:val="00F0136E"/>
    <w:rsid w:val="00F014D6"/>
    <w:rsid w:val="00F07519"/>
    <w:rsid w:val="00F146A7"/>
    <w:rsid w:val="00F14980"/>
    <w:rsid w:val="00F16153"/>
    <w:rsid w:val="00F21F81"/>
    <w:rsid w:val="00F22954"/>
    <w:rsid w:val="00F22B48"/>
    <w:rsid w:val="00F2456A"/>
    <w:rsid w:val="00F24D9A"/>
    <w:rsid w:val="00F268BD"/>
    <w:rsid w:val="00F32504"/>
    <w:rsid w:val="00F343F7"/>
    <w:rsid w:val="00F354D5"/>
    <w:rsid w:val="00F36897"/>
    <w:rsid w:val="00F371AD"/>
    <w:rsid w:val="00F42C6C"/>
    <w:rsid w:val="00F4436C"/>
    <w:rsid w:val="00F4533A"/>
    <w:rsid w:val="00F46916"/>
    <w:rsid w:val="00F502A5"/>
    <w:rsid w:val="00F51B13"/>
    <w:rsid w:val="00F5300C"/>
    <w:rsid w:val="00F6131B"/>
    <w:rsid w:val="00F6712F"/>
    <w:rsid w:val="00F70A87"/>
    <w:rsid w:val="00F71E17"/>
    <w:rsid w:val="00F7448F"/>
    <w:rsid w:val="00F75B7C"/>
    <w:rsid w:val="00F75C1F"/>
    <w:rsid w:val="00F76761"/>
    <w:rsid w:val="00F77148"/>
    <w:rsid w:val="00F77880"/>
    <w:rsid w:val="00F80CBE"/>
    <w:rsid w:val="00F92D48"/>
    <w:rsid w:val="00F9353F"/>
    <w:rsid w:val="00F9496A"/>
    <w:rsid w:val="00FA163E"/>
    <w:rsid w:val="00FA3E92"/>
    <w:rsid w:val="00FA458D"/>
    <w:rsid w:val="00FA5DDC"/>
    <w:rsid w:val="00FA60DD"/>
    <w:rsid w:val="00FA6410"/>
    <w:rsid w:val="00FA7425"/>
    <w:rsid w:val="00FB0BC8"/>
    <w:rsid w:val="00FB4A26"/>
    <w:rsid w:val="00FB693D"/>
    <w:rsid w:val="00FB761A"/>
    <w:rsid w:val="00FC0646"/>
    <w:rsid w:val="00FC06CD"/>
    <w:rsid w:val="00FC0B99"/>
    <w:rsid w:val="00FC5076"/>
    <w:rsid w:val="00FC5A54"/>
    <w:rsid w:val="00FC737C"/>
    <w:rsid w:val="00FD1C1D"/>
    <w:rsid w:val="00FD1C2C"/>
    <w:rsid w:val="00FD342B"/>
    <w:rsid w:val="00FD38E6"/>
    <w:rsid w:val="00FE1BBA"/>
    <w:rsid w:val="00FE4B32"/>
    <w:rsid w:val="00FE5029"/>
    <w:rsid w:val="00FE57D1"/>
    <w:rsid w:val="00FE7C49"/>
    <w:rsid w:val="00FE7E9C"/>
    <w:rsid w:val="00FF131D"/>
    <w:rsid w:val="00FF324D"/>
    <w:rsid w:val="00FF4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time"/>
  <w:smartTagType w:namespaceuri="urn:schemas-libronix-net:datatype" w:name="bible"/>
  <w:shapeDefaults>
    <o:shapedefaults v:ext="edit" spidmax="2049"/>
    <o:shapelayout v:ext="edit">
      <o:idmap v:ext="edit" data="1"/>
    </o:shapelayout>
  </w:shapeDefaults>
  <w:decimalSymbol w:val="."/>
  <w:listSeparator w:val=","/>
  <w15:docId w15:val="{B031C198-C171-41DF-A486-C3F1306BA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3CD"/>
    <w:rPr>
      <w:rFonts w:asciiTheme="minorHAnsi" w:hAnsiTheme="minorHAnsi"/>
      <w:sz w:val="22"/>
    </w:rPr>
  </w:style>
  <w:style w:type="paragraph" w:styleId="Heading1">
    <w:name w:val="heading 1"/>
    <w:basedOn w:val="Normal"/>
    <w:next w:val="Indent1"/>
    <w:link w:val="Heading1Char"/>
    <w:qFormat/>
    <w:rsid w:val="001D6400"/>
    <w:pPr>
      <w:keepNext/>
      <w:keepLines/>
      <w:spacing w:before="480"/>
      <w:outlineLvl w:val="0"/>
    </w:pPr>
    <w:rPr>
      <w:rFonts w:ascii="Cambria" w:hAnsi="Cambria"/>
      <w:b/>
      <w:bCs/>
      <w:color w:val="595959"/>
      <w:sz w:val="28"/>
      <w:szCs w:val="28"/>
    </w:rPr>
  </w:style>
  <w:style w:type="paragraph" w:styleId="Heading2">
    <w:name w:val="heading 2"/>
    <w:basedOn w:val="Normal"/>
    <w:next w:val="Indent2"/>
    <w:qFormat/>
    <w:rsid w:val="00DB3654"/>
    <w:pPr>
      <w:keepNext/>
      <w:tabs>
        <w:tab w:val="right" w:pos="7020"/>
      </w:tabs>
      <w:spacing w:before="240" w:after="60"/>
      <w:ind w:left="720" w:hanging="360"/>
      <w:outlineLvl w:val="1"/>
    </w:pPr>
    <w:rPr>
      <w:rFonts w:ascii="Helvetica" w:hAnsi="Helvetica"/>
      <w:b/>
      <w:i/>
      <w:szCs w:val="24"/>
    </w:rPr>
  </w:style>
  <w:style w:type="paragraph" w:styleId="Heading3">
    <w:name w:val="heading 3"/>
    <w:basedOn w:val="Heading2"/>
    <w:next w:val="Indent3"/>
    <w:link w:val="Heading3Char"/>
    <w:unhideWhenUsed/>
    <w:qFormat/>
    <w:rsid w:val="006970EF"/>
    <w:pPr>
      <w:keepNext w:val="0"/>
      <w:keepLines/>
      <w:spacing w:before="200"/>
      <w:outlineLvl w:val="2"/>
    </w:pPr>
    <w:rPr>
      <w:rFonts w:ascii="Cambria" w:hAnsi="Cambria"/>
      <w:b w:val="0"/>
      <w:bCs/>
      <w:i w:val="0"/>
    </w:rPr>
  </w:style>
  <w:style w:type="paragraph" w:styleId="Heading4">
    <w:name w:val="heading 4"/>
    <w:basedOn w:val="Heading3"/>
    <w:next w:val="Indent4"/>
    <w:link w:val="Heading4Char"/>
    <w:unhideWhenUsed/>
    <w:qFormat/>
    <w:rsid w:val="00A836D6"/>
    <w:pPr>
      <w:ind w:left="1080"/>
      <w:outlineLvl w:val="3"/>
    </w:pPr>
    <w:rPr>
      <w:bCs w:val="0"/>
      <w:i/>
      <w:iCs/>
    </w:rPr>
  </w:style>
  <w:style w:type="paragraph" w:styleId="Heading5">
    <w:name w:val="heading 5"/>
    <w:basedOn w:val="Bullet"/>
    <w:next w:val="Normal"/>
    <w:link w:val="Heading5Char"/>
    <w:unhideWhenUsed/>
    <w:qFormat/>
    <w:rsid w:val="00E943C2"/>
    <w:pPr>
      <w:ind w:left="1800"/>
      <w:outlineLvl w:val="4"/>
    </w:pPr>
  </w:style>
  <w:style w:type="paragraph" w:styleId="Heading6">
    <w:name w:val="heading 6"/>
    <w:basedOn w:val="Normal"/>
    <w:next w:val="Normal"/>
    <w:link w:val="Heading6Char"/>
    <w:unhideWhenUsed/>
    <w:qFormat/>
    <w:rsid w:val="00E943C2"/>
    <w:pPr>
      <w:keepNext/>
      <w:keepLines/>
      <w:spacing w:before="200"/>
      <w:ind w:left="144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24F95"/>
    <w:pPr>
      <w:tabs>
        <w:tab w:val="center" w:pos="4320"/>
        <w:tab w:val="right" w:pos="8640"/>
      </w:tabs>
    </w:pPr>
  </w:style>
  <w:style w:type="paragraph" w:styleId="Footer">
    <w:name w:val="footer"/>
    <w:basedOn w:val="Normal"/>
    <w:link w:val="FooterChar"/>
    <w:uiPriority w:val="99"/>
    <w:rsid w:val="00D24F95"/>
    <w:pPr>
      <w:tabs>
        <w:tab w:val="center" w:pos="4320"/>
        <w:tab w:val="right" w:pos="8640"/>
      </w:tabs>
    </w:pPr>
  </w:style>
  <w:style w:type="character" w:customStyle="1" w:styleId="fill-intextChar">
    <w:name w:val="fill-in text Char"/>
    <w:basedOn w:val="DefaultParagraphFont"/>
    <w:link w:val="fill-intext"/>
    <w:rsid w:val="00FC06CD"/>
    <w:rPr>
      <w:rFonts w:ascii="Garamond" w:hAnsi="Garamond"/>
      <w:spacing w:val="140"/>
      <w:sz w:val="24"/>
      <w:u w:val="single" w:color="000000"/>
    </w:rPr>
  </w:style>
  <w:style w:type="character" w:styleId="PageNumber">
    <w:name w:val="page number"/>
    <w:basedOn w:val="DefaultParagraphFont"/>
    <w:rsid w:val="00D24F95"/>
    <w:rPr>
      <w:rFonts w:ascii="Arial" w:hAnsi="Arial"/>
      <w:b/>
      <w:sz w:val="24"/>
    </w:rPr>
  </w:style>
  <w:style w:type="paragraph" w:customStyle="1" w:styleId="BookTitle1">
    <w:name w:val="Book Title1"/>
    <w:basedOn w:val="ChapterHeading"/>
    <w:rsid w:val="00D24F95"/>
    <w:pPr>
      <w:jc w:val="center"/>
    </w:pPr>
    <w:rPr>
      <w:rFonts w:ascii="Garamond" w:hAnsi="Garamond"/>
      <w:sz w:val="96"/>
    </w:rPr>
  </w:style>
  <w:style w:type="paragraph" w:customStyle="1" w:styleId="fill-intext">
    <w:name w:val="fill-in text"/>
    <w:basedOn w:val="Normal"/>
    <w:link w:val="fill-intextChar"/>
    <w:rsid w:val="00FC06CD"/>
    <w:pPr>
      <w:spacing w:after="200"/>
    </w:pPr>
    <w:rPr>
      <w:rFonts w:ascii="Garamond" w:hAnsi="Garamond"/>
      <w:spacing w:val="140"/>
      <w:u w:val="single" w:color="000000"/>
    </w:rPr>
  </w:style>
  <w:style w:type="paragraph" w:customStyle="1" w:styleId="regularoldtext">
    <w:name w:val="regular old text"/>
    <w:basedOn w:val="Normal"/>
    <w:rsid w:val="00D24F95"/>
    <w:pPr>
      <w:spacing w:after="200"/>
      <w:ind w:left="288"/>
    </w:pPr>
    <w:rPr>
      <w:rFonts w:ascii="Garamond" w:hAnsi="Garamond"/>
      <w:color w:val="000000"/>
    </w:rPr>
  </w:style>
  <w:style w:type="paragraph" w:customStyle="1" w:styleId="Bullet">
    <w:name w:val="Bullet"/>
    <w:basedOn w:val="regularoldtext"/>
    <w:rsid w:val="00A836D6"/>
    <w:pPr>
      <w:numPr>
        <w:numId w:val="2"/>
      </w:numPr>
    </w:pPr>
  </w:style>
  <w:style w:type="paragraph" w:customStyle="1" w:styleId="Numberedlist">
    <w:name w:val="Numbered list"/>
    <w:basedOn w:val="Normal"/>
    <w:rsid w:val="00D24F95"/>
    <w:pPr>
      <w:numPr>
        <w:numId w:val="1"/>
      </w:numPr>
      <w:tabs>
        <w:tab w:val="clear" w:pos="720"/>
        <w:tab w:val="num" w:pos="1260"/>
      </w:tabs>
      <w:spacing w:after="200"/>
      <w:ind w:left="1260"/>
    </w:pPr>
    <w:rPr>
      <w:rFonts w:ascii="Garamond" w:hAnsi="Garamond"/>
      <w:color w:val="000000"/>
    </w:rPr>
  </w:style>
  <w:style w:type="paragraph" w:customStyle="1" w:styleId="Caption1">
    <w:name w:val="Caption1"/>
    <w:basedOn w:val="regularoldtext"/>
    <w:rsid w:val="00D24F95"/>
    <w:pPr>
      <w:jc w:val="center"/>
    </w:pPr>
    <w:rPr>
      <w:rFonts w:ascii="Arial" w:hAnsi="Arial"/>
      <w:i/>
      <w:sz w:val="18"/>
    </w:rPr>
  </w:style>
  <w:style w:type="paragraph" w:customStyle="1" w:styleId="ChapterHeading">
    <w:name w:val="Chapter Heading"/>
    <w:basedOn w:val="Normal"/>
    <w:rsid w:val="00F76761"/>
    <w:pPr>
      <w:spacing w:after="120" w:line="192" w:lineRule="auto"/>
      <w:jc w:val="right"/>
    </w:pPr>
    <w:rPr>
      <w:rFonts w:ascii="Impact" w:hAnsi="Impact"/>
      <w:color w:val="000000"/>
      <w:sz w:val="48"/>
      <w:szCs w:val="48"/>
    </w:rPr>
  </w:style>
  <w:style w:type="paragraph" w:customStyle="1" w:styleId="Chaptersubhead">
    <w:name w:val="Chapter subhead"/>
    <w:basedOn w:val="Normal"/>
    <w:rsid w:val="00D24F95"/>
    <w:pPr>
      <w:spacing w:after="480"/>
    </w:pPr>
    <w:rPr>
      <w:rFonts w:ascii="Garamond" w:hAnsi="Garamond"/>
      <w:b/>
      <w:i/>
      <w:color w:val="000000"/>
    </w:rPr>
  </w:style>
  <w:style w:type="paragraph" w:customStyle="1" w:styleId="notescolumnheading">
    <w:name w:val="notes column heading"/>
    <w:basedOn w:val="Normal"/>
    <w:rsid w:val="00D24F95"/>
    <w:pPr>
      <w:jc w:val="center"/>
    </w:pPr>
    <w:rPr>
      <w:rFonts w:ascii="Arial" w:hAnsi="Arial"/>
      <w:color w:val="999999"/>
      <w:spacing w:val="124"/>
      <w:sz w:val="28"/>
    </w:rPr>
  </w:style>
  <w:style w:type="paragraph" w:customStyle="1" w:styleId="TeacherNotes">
    <w:name w:val="Teacher Notes"/>
    <w:basedOn w:val="Normal"/>
    <w:rsid w:val="00112011"/>
    <w:pPr>
      <w:spacing w:after="120"/>
      <w:ind w:left="360"/>
    </w:pPr>
    <w:rPr>
      <w:rFonts w:ascii="Calibri" w:hAnsi="Calibri"/>
      <w:vanish/>
      <w:color w:val="808080"/>
      <w:sz w:val="20"/>
    </w:rPr>
  </w:style>
  <w:style w:type="paragraph" w:customStyle="1" w:styleId="headertext">
    <w:name w:val="header text"/>
    <w:basedOn w:val="Normal"/>
    <w:rsid w:val="005C6577"/>
    <w:pPr>
      <w:pBdr>
        <w:top w:val="single" w:sz="2" w:space="1" w:color="auto"/>
      </w:pBdr>
      <w:tabs>
        <w:tab w:val="center" w:pos="4320"/>
        <w:tab w:val="right" w:pos="8640"/>
      </w:tabs>
      <w:contextualSpacing/>
    </w:pPr>
    <w:rPr>
      <w:rFonts w:ascii="Garamond" w:hAnsi="Garamond"/>
      <w:i/>
      <w:sz w:val="18"/>
    </w:rPr>
  </w:style>
  <w:style w:type="paragraph" w:customStyle="1" w:styleId="SecondaryHeading">
    <w:name w:val="Secondary Heading"/>
    <w:basedOn w:val="regularoldtext"/>
    <w:next w:val="TeacherNotes"/>
    <w:qFormat/>
    <w:rsid w:val="001C396B"/>
    <w:pPr>
      <w:ind w:left="0"/>
    </w:pPr>
    <w:rPr>
      <w:rFonts w:ascii="Impact" w:hAnsi="Impact"/>
      <w:sz w:val="28"/>
    </w:rPr>
  </w:style>
  <w:style w:type="paragraph" w:styleId="Quote">
    <w:name w:val="Quote"/>
    <w:basedOn w:val="Caption1"/>
    <w:qFormat/>
    <w:rsid w:val="00903578"/>
    <w:pPr>
      <w:pBdr>
        <w:top w:val="single" w:sz="12" w:space="1" w:color="auto"/>
      </w:pBdr>
      <w:spacing w:after="360"/>
      <w:ind w:left="720" w:right="720"/>
      <w:jc w:val="left"/>
    </w:pPr>
    <w:rPr>
      <w:rFonts w:ascii="Garamond" w:hAnsi="Garamond"/>
      <w:sz w:val="24"/>
    </w:rPr>
  </w:style>
  <w:style w:type="paragraph" w:customStyle="1" w:styleId="Question">
    <w:name w:val="Question"/>
    <w:basedOn w:val="Normal"/>
    <w:next w:val="Indent1"/>
    <w:autoRedefine/>
    <w:qFormat/>
    <w:rsid w:val="00CB6CD9"/>
    <w:pPr>
      <w:keepNext/>
      <w:spacing w:after="120"/>
      <w:ind w:left="360"/>
    </w:pPr>
    <w:rPr>
      <w:b/>
      <w:color w:val="000000"/>
    </w:rPr>
  </w:style>
  <w:style w:type="paragraph" w:customStyle="1" w:styleId="Booksubtitle">
    <w:name w:val="Book subtitle"/>
    <w:basedOn w:val="ChapterHeading"/>
    <w:rsid w:val="00D24F95"/>
    <w:pPr>
      <w:pBdr>
        <w:top w:val="single" w:sz="4" w:space="1" w:color="auto"/>
      </w:pBdr>
      <w:jc w:val="center"/>
    </w:pPr>
    <w:rPr>
      <w:rFonts w:ascii="Garamond" w:hAnsi="Garamond"/>
      <w:sz w:val="40"/>
    </w:rPr>
  </w:style>
  <w:style w:type="paragraph" w:styleId="BalloonText">
    <w:name w:val="Balloon Text"/>
    <w:basedOn w:val="Normal"/>
    <w:link w:val="BalloonTextChar"/>
    <w:rsid w:val="00093718"/>
    <w:rPr>
      <w:rFonts w:ascii="Tahoma" w:hAnsi="Tahoma" w:cs="Tahoma"/>
      <w:sz w:val="16"/>
      <w:szCs w:val="16"/>
    </w:rPr>
  </w:style>
  <w:style w:type="character" w:customStyle="1" w:styleId="BalloonTextChar">
    <w:name w:val="Balloon Text Char"/>
    <w:basedOn w:val="DefaultParagraphFont"/>
    <w:link w:val="BalloonText"/>
    <w:rsid w:val="00093718"/>
    <w:rPr>
      <w:rFonts w:ascii="Tahoma" w:hAnsi="Tahoma" w:cs="Tahoma"/>
      <w:sz w:val="16"/>
      <w:szCs w:val="16"/>
    </w:rPr>
  </w:style>
  <w:style w:type="character" w:customStyle="1" w:styleId="Heading3Char">
    <w:name w:val="Heading 3 Char"/>
    <w:basedOn w:val="DefaultParagraphFont"/>
    <w:link w:val="Heading3"/>
    <w:rsid w:val="006970EF"/>
    <w:rPr>
      <w:rFonts w:ascii="Cambria" w:eastAsia="Times New Roman" w:hAnsi="Cambria" w:cs="Times New Roman"/>
      <w:bCs/>
      <w:sz w:val="24"/>
    </w:rPr>
  </w:style>
  <w:style w:type="character" w:customStyle="1" w:styleId="Heading4Char">
    <w:name w:val="Heading 4 Char"/>
    <w:basedOn w:val="DefaultParagraphFont"/>
    <w:link w:val="Heading4"/>
    <w:rsid w:val="00A836D6"/>
    <w:rPr>
      <w:rFonts w:ascii="Cambria" w:hAnsi="Cambria" w:cs="Times New Roman"/>
      <w:i/>
      <w:iCs/>
      <w:sz w:val="24"/>
    </w:rPr>
  </w:style>
  <w:style w:type="character" w:customStyle="1" w:styleId="LeadinEmphasis">
    <w:name w:val="Lead in Emphasis"/>
    <w:basedOn w:val="DefaultParagraphFont"/>
    <w:rsid w:val="00FE4B32"/>
    <w:rPr>
      <w:b/>
      <w:smallCaps/>
      <w:color w:val="auto"/>
      <w:spacing w:val="-4"/>
    </w:rPr>
  </w:style>
  <w:style w:type="character" w:customStyle="1" w:styleId="Heading1Char">
    <w:name w:val="Heading 1 Char"/>
    <w:basedOn w:val="DefaultParagraphFont"/>
    <w:link w:val="Heading1"/>
    <w:rsid w:val="001D6400"/>
    <w:rPr>
      <w:rFonts w:ascii="Cambria" w:eastAsia="Times New Roman" w:hAnsi="Cambria" w:cs="Times New Roman"/>
      <w:b/>
      <w:bCs/>
      <w:color w:val="595959"/>
      <w:sz w:val="28"/>
      <w:szCs w:val="28"/>
    </w:rPr>
  </w:style>
  <w:style w:type="paragraph" w:customStyle="1" w:styleId="Indent1">
    <w:name w:val="Indent 1"/>
    <w:basedOn w:val="TeacherNotes"/>
    <w:link w:val="Indent1Char"/>
    <w:qFormat/>
    <w:rsid w:val="00882FF9"/>
    <w:pPr>
      <w:spacing w:after="0"/>
    </w:pPr>
    <w:rPr>
      <w:vanish w:val="0"/>
      <w:color w:val="auto"/>
      <w:sz w:val="22"/>
    </w:rPr>
  </w:style>
  <w:style w:type="paragraph" w:customStyle="1" w:styleId="Indent2">
    <w:name w:val="Indent 2"/>
    <w:basedOn w:val="Indent1"/>
    <w:link w:val="Indent2Char"/>
    <w:qFormat/>
    <w:rsid w:val="00CF2DC3"/>
    <w:pPr>
      <w:ind w:left="720"/>
    </w:pPr>
  </w:style>
  <w:style w:type="paragraph" w:customStyle="1" w:styleId="Indent3">
    <w:name w:val="Indent 3"/>
    <w:basedOn w:val="Indent2"/>
    <w:link w:val="Indent3Char"/>
    <w:qFormat/>
    <w:rsid w:val="00DB0597"/>
    <w:pPr>
      <w:ind w:left="990"/>
      <w:jc w:val="both"/>
    </w:pPr>
  </w:style>
  <w:style w:type="paragraph" w:customStyle="1" w:styleId="IndentText">
    <w:name w:val="Indent Text"/>
    <w:basedOn w:val="Indent2"/>
    <w:autoRedefine/>
    <w:qFormat/>
    <w:rsid w:val="004A20BF"/>
  </w:style>
  <w:style w:type="paragraph" w:customStyle="1" w:styleId="SideBarTag">
    <w:name w:val="Side Bar Tag"/>
    <w:basedOn w:val="SideBarText"/>
    <w:next w:val="Normal"/>
    <w:rsid w:val="006E5961"/>
    <w:pPr>
      <w:keepNext/>
      <w:keepLines/>
      <w:framePr w:w="1440" w:vSpace="144" w:wrap="around"/>
      <w:suppressLineNumbers/>
      <w:jc w:val="center"/>
    </w:pPr>
    <w:rPr>
      <w:rFonts w:ascii="Arial" w:hAnsi="Arial"/>
      <w:b/>
      <w:color w:val="000000"/>
      <w:sz w:val="28"/>
      <w:szCs w:val="18"/>
    </w:rPr>
  </w:style>
  <w:style w:type="character" w:customStyle="1" w:styleId="VerseText">
    <w:name w:val="Verse Text"/>
    <w:rsid w:val="00FC06CD"/>
    <w:rPr>
      <w:rFonts w:ascii="Arial Narrow" w:hAnsi="Arial Narrow"/>
      <w:i/>
      <w:sz w:val="22"/>
    </w:rPr>
  </w:style>
  <w:style w:type="character" w:styleId="Emphasis">
    <w:name w:val="Emphasis"/>
    <w:basedOn w:val="DefaultParagraphFont"/>
    <w:qFormat/>
    <w:rsid w:val="00FE4B32"/>
    <w:rPr>
      <w:rFonts w:ascii="Arial" w:hAnsi="Arial"/>
      <w:i/>
      <w:vanish/>
    </w:rPr>
  </w:style>
  <w:style w:type="character" w:customStyle="1" w:styleId="LeadInEmphasis0">
    <w:name w:val="Lead In Emphasis"/>
    <w:basedOn w:val="DefaultParagraphFont"/>
    <w:rsid w:val="00FC06CD"/>
    <w:rPr>
      <w:rFonts w:ascii="Times New Roman" w:hAnsi="Times New Roman"/>
      <w:i/>
      <w:smallCaps/>
    </w:rPr>
  </w:style>
  <w:style w:type="character" w:customStyle="1" w:styleId="Indent2Char">
    <w:name w:val="Indent 2 Char"/>
    <w:basedOn w:val="DefaultParagraphFont"/>
    <w:link w:val="Indent2"/>
    <w:rsid w:val="00FC06CD"/>
    <w:rPr>
      <w:rFonts w:ascii="Calibri" w:hAnsi="Calibri"/>
      <w:vanish/>
      <w:color w:val="808080"/>
    </w:rPr>
  </w:style>
  <w:style w:type="character" w:customStyle="1" w:styleId="Indent3Char">
    <w:name w:val="Indent 3 Char"/>
    <w:basedOn w:val="Indent2Char"/>
    <w:link w:val="Indent3"/>
    <w:rsid w:val="00DB0597"/>
    <w:rPr>
      <w:rFonts w:ascii="Calibri" w:hAnsi="Calibri"/>
      <w:vanish/>
      <w:color w:val="808080"/>
    </w:rPr>
  </w:style>
  <w:style w:type="paragraph" w:styleId="NoSpacing">
    <w:name w:val="No Spacing"/>
    <w:link w:val="NoSpacingChar"/>
    <w:uiPriority w:val="1"/>
    <w:qFormat/>
    <w:rsid w:val="00B91066"/>
    <w:rPr>
      <w:rFonts w:ascii="Calibri" w:hAnsi="Calibri"/>
      <w:sz w:val="22"/>
      <w:szCs w:val="22"/>
    </w:rPr>
  </w:style>
  <w:style w:type="character" w:customStyle="1" w:styleId="NoSpacingChar">
    <w:name w:val="No Spacing Char"/>
    <w:basedOn w:val="DefaultParagraphFont"/>
    <w:link w:val="NoSpacing"/>
    <w:uiPriority w:val="1"/>
    <w:rsid w:val="00B91066"/>
    <w:rPr>
      <w:rFonts w:ascii="Calibri" w:hAnsi="Calibri"/>
      <w:sz w:val="22"/>
      <w:szCs w:val="22"/>
      <w:lang w:val="en-US" w:eastAsia="en-US" w:bidi="ar-SA"/>
    </w:rPr>
  </w:style>
  <w:style w:type="table" w:styleId="TableGrid">
    <w:name w:val="Table Grid"/>
    <w:basedOn w:val="TableNormal"/>
    <w:rsid w:val="00B910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essons">
    <w:name w:val="Lessons"/>
    <w:basedOn w:val="Normal"/>
    <w:next w:val="Normal"/>
    <w:rsid w:val="00405F4A"/>
    <w:pPr>
      <w:keepNext/>
      <w:pBdr>
        <w:top w:val="threeDEngrave" w:sz="18" w:space="1" w:color="auto"/>
      </w:pBdr>
      <w:mirrorIndents/>
      <w:jc w:val="both"/>
    </w:pPr>
    <w:rPr>
      <w:b/>
      <w:sz w:val="28"/>
      <w:szCs w:val="28"/>
    </w:rPr>
  </w:style>
  <w:style w:type="paragraph" w:customStyle="1" w:styleId="ChapterTitle">
    <w:name w:val="Chapter Title"/>
    <w:next w:val="ChapterText"/>
    <w:rsid w:val="00F76761"/>
    <w:pPr>
      <w:pBdr>
        <w:top w:val="single" w:sz="4" w:space="1" w:color="auto"/>
      </w:pBdr>
      <w:jc w:val="right"/>
    </w:pPr>
    <w:rPr>
      <w:b/>
      <w:i/>
      <w:sz w:val="48"/>
    </w:rPr>
  </w:style>
  <w:style w:type="paragraph" w:customStyle="1" w:styleId="ChapterText">
    <w:name w:val="Chapter Text"/>
    <w:basedOn w:val="ChapterTitle"/>
    <w:next w:val="Normal"/>
    <w:rsid w:val="00F76761"/>
    <w:pPr>
      <w:keepLines/>
      <w:spacing w:after="480"/>
    </w:pPr>
    <w:rPr>
      <w:rFonts w:ascii="Arial Black" w:hAnsi="Arial Black"/>
      <w:i w:val="0"/>
      <w:position w:val="-6"/>
      <w:sz w:val="24"/>
    </w:rPr>
  </w:style>
  <w:style w:type="paragraph" w:customStyle="1" w:styleId="SideBarTitle">
    <w:name w:val="Side Bar Title"/>
    <w:basedOn w:val="SideBarText"/>
    <w:rsid w:val="006E5961"/>
    <w:pPr>
      <w:keepNext/>
      <w:keepLines/>
      <w:framePr w:w="1440" w:vSpace="144" w:wrap="around"/>
      <w:suppressLineNumbers/>
      <w:jc w:val="center"/>
    </w:pPr>
    <w:rPr>
      <w:rFonts w:ascii="Arial" w:hAnsi="Arial"/>
      <w:b/>
      <w:sz w:val="24"/>
      <w:szCs w:val="18"/>
    </w:rPr>
  </w:style>
  <w:style w:type="paragraph" w:styleId="TOC4">
    <w:name w:val="toc 4"/>
    <w:basedOn w:val="TOC3"/>
    <w:next w:val="Normal"/>
    <w:uiPriority w:val="39"/>
    <w:rsid w:val="00080DB1"/>
    <w:pPr>
      <w:ind w:left="720"/>
    </w:pPr>
    <w:rPr>
      <w:i w:val="0"/>
      <w:iCs w:val="0"/>
      <w:sz w:val="18"/>
      <w:szCs w:val="18"/>
    </w:rPr>
  </w:style>
  <w:style w:type="paragraph" w:styleId="TOC5">
    <w:name w:val="toc 5"/>
    <w:basedOn w:val="TOC4"/>
    <w:next w:val="Normal"/>
    <w:autoRedefine/>
    <w:uiPriority w:val="39"/>
    <w:rsid w:val="001406AE"/>
    <w:pPr>
      <w:ind w:left="960"/>
    </w:pPr>
  </w:style>
  <w:style w:type="paragraph" w:styleId="TOC3">
    <w:name w:val="toc 3"/>
    <w:basedOn w:val="Normal"/>
    <w:next w:val="Normal"/>
    <w:autoRedefine/>
    <w:rsid w:val="00080DB1"/>
    <w:pPr>
      <w:ind w:left="480"/>
    </w:pPr>
    <w:rPr>
      <w:rFonts w:ascii="Calibri" w:hAnsi="Calibri"/>
      <w:i/>
      <w:iCs/>
      <w:sz w:val="20"/>
    </w:rPr>
  </w:style>
  <w:style w:type="character" w:customStyle="1" w:styleId="Heading5Char">
    <w:name w:val="Heading 5 Char"/>
    <w:basedOn w:val="DefaultParagraphFont"/>
    <w:link w:val="Heading5"/>
    <w:rsid w:val="00E943C2"/>
    <w:rPr>
      <w:rFonts w:ascii="Garamond" w:hAnsi="Garamond"/>
      <w:color w:val="000000"/>
      <w:sz w:val="22"/>
    </w:rPr>
  </w:style>
  <w:style w:type="paragraph" w:styleId="TOC6">
    <w:name w:val="toc 6"/>
    <w:basedOn w:val="Normal"/>
    <w:next w:val="Normal"/>
    <w:autoRedefine/>
    <w:uiPriority w:val="39"/>
    <w:rsid w:val="00080DB1"/>
    <w:pPr>
      <w:ind w:left="1200"/>
    </w:pPr>
    <w:rPr>
      <w:rFonts w:ascii="Calibri" w:hAnsi="Calibri"/>
      <w:sz w:val="18"/>
      <w:szCs w:val="18"/>
    </w:rPr>
  </w:style>
  <w:style w:type="paragraph" w:styleId="TOC7">
    <w:name w:val="toc 7"/>
    <w:basedOn w:val="Normal"/>
    <w:next w:val="Normal"/>
    <w:autoRedefine/>
    <w:uiPriority w:val="39"/>
    <w:rsid w:val="00080DB1"/>
    <w:pPr>
      <w:ind w:left="1440"/>
    </w:pPr>
    <w:rPr>
      <w:rFonts w:ascii="Calibri" w:hAnsi="Calibri"/>
      <w:sz w:val="18"/>
      <w:szCs w:val="18"/>
    </w:rPr>
  </w:style>
  <w:style w:type="paragraph" w:styleId="ListParagraph">
    <w:name w:val="List Paragraph"/>
    <w:basedOn w:val="Normal"/>
    <w:uiPriority w:val="34"/>
    <w:qFormat/>
    <w:rsid w:val="00EC59DF"/>
    <w:pPr>
      <w:ind w:left="720"/>
      <w:contextualSpacing/>
    </w:pPr>
  </w:style>
  <w:style w:type="paragraph" w:customStyle="1" w:styleId="TableText">
    <w:name w:val="Table Text"/>
    <w:basedOn w:val="Normal"/>
    <w:rsid w:val="00667D69"/>
    <w:pPr>
      <w:tabs>
        <w:tab w:val="left" w:pos="1800"/>
      </w:tabs>
    </w:pPr>
    <w:rPr>
      <w:rFonts w:ascii="Arial" w:hAnsi="Arial"/>
      <w:spacing w:val="-5"/>
      <w:sz w:val="20"/>
    </w:rPr>
  </w:style>
  <w:style w:type="paragraph" w:customStyle="1" w:styleId="OutlineIndent2">
    <w:name w:val="Outline Indent 2"/>
    <w:basedOn w:val="OutlineIndent1"/>
    <w:link w:val="OutlineIndent2Char"/>
    <w:rsid w:val="00882FF9"/>
    <w:pPr>
      <w:ind w:left="720"/>
    </w:pPr>
  </w:style>
  <w:style w:type="paragraph" w:customStyle="1" w:styleId="OutlineIndent1">
    <w:name w:val="Outline Indent 1"/>
    <w:basedOn w:val="Indent1"/>
    <w:link w:val="OutlineIndent1Char"/>
    <w:rsid w:val="00882FF9"/>
    <w:rPr>
      <w:color w:val="808080" w:themeColor="background1" w:themeShade="80"/>
      <w:spacing w:val="-5"/>
    </w:rPr>
  </w:style>
  <w:style w:type="paragraph" w:customStyle="1" w:styleId="OutlineIndent3">
    <w:name w:val="Outline Indent 3"/>
    <w:basedOn w:val="OutlineIndent2"/>
    <w:rsid w:val="00882FF9"/>
    <w:pPr>
      <w:ind w:left="1440"/>
    </w:pPr>
  </w:style>
  <w:style w:type="character" w:customStyle="1" w:styleId="BlankAnswers">
    <w:name w:val="Blank Answers"/>
    <w:basedOn w:val="BlankText"/>
    <w:qFormat/>
    <w:rsid w:val="00857D48"/>
    <w:rPr>
      <w:color w:val="auto"/>
      <w:spacing w:val="60"/>
      <w:u w:val="single" w:color="404040" w:themeColor="text1" w:themeTint="BF"/>
    </w:rPr>
  </w:style>
  <w:style w:type="character" w:customStyle="1" w:styleId="BlankText">
    <w:name w:val="Blank Text"/>
    <w:qFormat/>
    <w:rsid w:val="00917A36"/>
    <w:rPr>
      <w:color w:val="auto"/>
    </w:rPr>
  </w:style>
  <w:style w:type="paragraph" w:customStyle="1" w:styleId="OutlineIndent4">
    <w:name w:val="Outline Indent 4"/>
    <w:basedOn w:val="OutlineIndent3"/>
    <w:rsid w:val="00882FF9"/>
    <w:pPr>
      <w:ind w:left="2160"/>
    </w:pPr>
  </w:style>
  <w:style w:type="paragraph" w:customStyle="1" w:styleId="Section">
    <w:name w:val="Section"/>
    <w:basedOn w:val="Heading1"/>
    <w:rsid w:val="003748F5"/>
    <w:pPr>
      <w:pBdr>
        <w:top w:val="thinThickSmallGap" w:sz="18" w:space="1" w:color="auto"/>
      </w:pBdr>
      <w:spacing w:before="360" w:after="120" w:line="360" w:lineRule="atLeast"/>
    </w:pPr>
    <w:rPr>
      <w:rFonts w:ascii="Arial Narrow" w:hAnsi="Arial Narrow"/>
      <w:i/>
      <w:color w:val="5F5F5F"/>
      <w:spacing w:val="-20"/>
      <w:kern w:val="28"/>
      <w:sz w:val="44"/>
      <w:szCs w:val="20"/>
    </w:rPr>
  </w:style>
  <w:style w:type="character" w:customStyle="1" w:styleId="Indent1Char">
    <w:name w:val="Indent 1 Char"/>
    <w:basedOn w:val="DefaultParagraphFont"/>
    <w:link w:val="Indent1"/>
    <w:rsid w:val="00882FF9"/>
    <w:rPr>
      <w:rFonts w:ascii="Calibri" w:hAnsi="Calibri"/>
      <w:sz w:val="22"/>
    </w:rPr>
  </w:style>
  <w:style w:type="character" w:customStyle="1" w:styleId="OutlineIndent1Char">
    <w:name w:val="Outline Indent 1 Char"/>
    <w:basedOn w:val="DefaultParagraphFont"/>
    <w:link w:val="OutlineIndent1"/>
    <w:rsid w:val="00882FF9"/>
    <w:rPr>
      <w:rFonts w:ascii="Calibri" w:hAnsi="Calibri"/>
      <w:color w:val="808080" w:themeColor="background1" w:themeShade="80"/>
      <w:spacing w:val="-5"/>
      <w:sz w:val="22"/>
    </w:rPr>
  </w:style>
  <w:style w:type="character" w:customStyle="1" w:styleId="OutlineIndent2Char">
    <w:name w:val="Outline Indent 2 Char"/>
    <w:basedOn w:val="OutlineIndent1Char"/>
    <w:link w:val="OutlineIndent2"/>
    <w:rsid w:val="00882FF9"/>
    <w:rPr>
      <w:rFonts w:ascii="Calibri" w:hAnsi="Calibri"/>
      <w:color w:val="808080" w:themeColor="background1" w:themeShade="80"/>
      <w:spacing w:val="-5"/>
      <w:sz w:val="22"/>
    </w:rPr>
  </w:style>
  <w:style w:type="paragraph" w:styleId="FootnoteText">
    <w:name w:val="footnote text"/>
    <w:basedOn w:val="Normal"/>
    <w:link w:val="FootnoteTextChar"/>
    <w:rsid w:val="00882FF9"/>
    <w:pPr>
      <w:ind w:left="360" w:hanging="360"/>
    </w:pPr>
    <w:rPr>
      <w:sz w:val="18"/>
    </w:rPr>
  </w:style>
  <w:style w:type="character" w:customStyle="1" w:styleId="FootnoteTextChar">
    <w:name w:val="Footnote Text Char"/>
    <w:basedOn w:val="DefaultParagraphFont"/>
    <w:link w:val="FootnoteText"/>
    <w:rsid w:val="00882FF9"/>
    <w:rPr>
      <w:rFonts w:asciiTheme="minorHAnsi" w:hAnsiTheme="minorHAnsi"/>
      <w:sz w:val="18"/>
    </w:rPr>
  </w:style>
  <w:style w:type="character" w:styleId="FootnoteReference">
    <w:name w:val="footnote reference"/>
    <w:basedOn w:val="DefaultParagraphFont"/>
    <w:rsid w:val="00E0475F"/>
    <w:rPr>
      <w:vertAlign w:val="superscript"/>
    </w:rPr>
  </w:style>
  <w:style w:type="paragraph" w:customStyle="1" w:styleId="Indent4">
    <w:name w:val="Indent 4"/>
    <w:basedOn w:val="Indent3"/>
    <w:qFormat/>
    <w:rsid w:val="00874EED"/>
    <w:pPr>
      <w:ind w:left="1260"/>
    </w:pPr>
  </w:style>
  <w:style w:type="paragraph" w:styleId="DocumentMap">
    <w:name w:val="Document Map"/>
    <w:basedOn w:val="Normal"/>
    <w:link w:val="DocumentMapChar"/>
    <w:rsid w:val="001929DB"/>
    <w:rPr>
      <w:rFonts w:ascii="Tahoma" w:hAnsi="Tahoma" w:cs="Tahoma"/>
      <w:sz w:val="16"/>
      <w:szCs w:val="16"/>
    </w:rPr>
  </w:style>
  <w:style w:type="character" w:customStyle="1" w:styleId="DocumentMapChar">
    <w:name w:val="Document Map Char"/>
    <w:basedOn w:val="DefaultParagraphFont"/>
    <w:link w:val="DocumentMap"/>
    <w:rsid w:val="001929DB"/>
    <w:rPr>
      <w:rFonts w:ascii="Tahoma" w:hAnsi="Tahoma" w:cs="Tahoma"/>
      <w:sz w:val="16"/>
      <w:szCs w:val="16"/>
    </w:rPr>
  </w:style>
  <w:style w:type="paragraph" w:styleId="BodyText">
    <w:name w:val="Body Text"/>
    <w:basedOn w:val="Normal"/>
    <w:link w:val="BodyTextChar"/>
    <w:rsid w:val="004B2B92"/>
    <w:pPr>
      <w:spacing w:line="360" w:lineRule="atLeast"/>
      <w:jc w:val="both"/>
    </w:pPr>
    <w:rPr>
      <w:rFonts w:ascii="Garamond" w:hAnsi="Garamond"/>
      <w:spacing w:val="-5"/>
    </w:rPr>
  </w:style>
  <w:style w:type="character" w:customStyle="1" w:styleId="BodyTextChar">
    <w:name w:val="Body Text Char"/>
    <w:basedOn w:val="DefaultParagraphFont"/>
    <w:link w:val="BodyText"/>
    <w:rsid w:val="004B2B92"/>
    <w:rPr>
      <w:rFonts w:ascii="Garamond" w:hAnsi="Garamond"/>
      <w:spacing w:val="-5"/>
      <w:sz w:val="24"/>
    </w:rPr>
  </w:style>
  <w:style w:type="paragraph" w:customStyle="1" w:styleId="Scripture">
    <w:name w:val="Scripture"/>
    <w:basedOn w:val="BodyText"/>
    <w:rsid w:val="00F6712F"/>
    <w:pPr>
      <w:spacing w:line="240" w:lineRule="auto"/>
      <w:ind w:right="360"/>
    </w:pPr>
    <w:rPr>
      <w:rFonts w:ascii="Times New Roman" w:hAnsi="Times New Roman" w:cs="Arial"/>
      <w:i/>
      <w:iCs/>
      <w:spacing w:val="0"/>
      <w:szCs w:val="24"/>
    </w:rPr>
  </w:style>
  <w:style w:type="character" w:styleId="Hyperlink">
    <w:name w:val="Hyperlink"/>
    <w:basedOn w:val="DefaultParagraphFont"/>
    <w:uiPriority w:val="99"/>
    <w:rsid w:val="00204EB9"/>
    <w:rPr>
      <w:color w:val="0000FF"/>
      <w:u w:val="single"/>
    </w:rPr>
  </w:style>
  <w:style w:type="character" w:styleId="FollowedHyperlink">
    <w:name w:val="FollowedHyperlink"/>
    <w:basedOn w:val="DefaultParagraphFont"/>
    <w:rsid w:val="00E0500D"/>
    <w:rPr>
      <w:color w:val="800080"/>
      <w:u w:val="single"/>
    </w:rPr>
  </w:style>
  <w:style w:type="paragraph" w:styleId="NormalWeb">
    <w:name w:val="Normal (Web)"/>
    <w:basedOn w:val="Normal"/>
    <w:uiPriority w:val="99"/>
    <w:unhideWhenUsed/>
    <w:rsid w:val="00E0500D"/>
    <w:pPr>
      <w:spacing w:before="100" w:beforeAutospacing="1" w:after="100" w:afterAutospacing="1"/>
    </w:pPr>
    <w:rPr>
      <w:szCs w:val="24"/>
    </w:rPr>
  </w:style>
  <w:style w:type="paragraph" w:customStyle="1" w:styleId="Subheading">
    <w:name w:val="Subheading"/>
    <w:basedOn w:val="Normal"/>
    <w:next w:val="Normal"/>
    <w:rsid w:val="00F70A87"/>
    <w:pPr>
      <w:keepLines/>
      <w:spacing w:after="120"/>
      <w:jc w:val="both"/>
    </w:pPr>
    <w:rPr>
      <w:rFonts w:ascii="Arial Narrow" w:hAnsi="Arial Narrow"/>
      <w:i/>
    </w:rPr>
  </w:style>
  <w:style w:type="paragraph" w:customStyle="1" w:styleId="SideBarText">
    <w:name w:val="Side Bar Text"/>
    <w:basedOn w:val="NoSpacing"/>
    <w:qFormat/>
    <w:rsid w:val="006E5961"/>
    <w:pPr>
      <w:framePr w:w="2160" w:hSpace="144" w:wrap="around" w:vAnchor="text" w:hAnchor="page" w:xAlign="outside" w:y="1"/>
    </w:pPr>
    <w:rPr>
      <w:sz w:val="20"/>
    </w:rPr>
  </w:style>
  <w:style w:type="paragraph" w:customStyle="1" w:styleId="Footnote">
    <w:name w:val="Footnote"/>
    <w:basedOn w:val="FootnoteText"/>
    <w:qFormat/>
    <w:rsid w:val="00882FF9"/>
  </w:style>
  <w:style w:type="character" w:customStyle="1" w:styleId="Heading6Char">
    <w:name w:val="Heading 6 Char"/>
    <w:basedOn w:val="DefaultParagraphFont"/>
    <w:link w:val="Heading6"/>
    <w:rsid w:val="00E943C2"/>
    <w:rPr>
      <w:rFonts w:ascii="Cambria" w:eastAsia="Times New Roman" w:hAnsi="Cambria" w:cs="Times New Roman"/>
      <w:i/>
      <w:iCs/>
      <w:color w:val="243F60"/>
      <w:sz w:val="24"/>
    </w:rPr>
  </w:style>
  <w:style w:type="paragraph" w:styleId="TOC1">
    <w:name w:val="toc 1"/>
    <w:basedOn w:val="Normal"/>
    <w:next w:val="Normal"/>
    <w:autoRedefine/>
    <w:uiPriority w:val="39"/>
    <w:rsid w:val="00E75AF0"/>
    <w:pPr>
      <w:spacing w:before="120" w:after="120"/>
    </w:pPr>
    <w:rPr>
      <w:rFonts w:ascii="Calibri" w:hAnsi="Calibri"/>
      <w:bCs/>
      <w:sz w:val="28"/>
    </w:rPr>
  </w:style>
  <w:style w:type="paragraph" w:styleId="TOC2">
    <w:name w:val="toc 2"/>
    <w:basedOn w:val="TOC1"/>
    <w:next w:val="Normal"/>
    <w:autoRedefine/>
    <w:uiPriority w:val="39"/>
    <w:rsid w:val="00E75AF0"/>
    <w:pPr>
      <w:tabs>
        <w:tab w:val="right" w:leader="dot" w:pos="9360"/>
      </w:tabs>
      <w:spacing w:line="360" w:lineRule="auto"/>
      <w:ind w:left="240"/>
    </w:pPr>
    <w:rPr>
      <w:rFonts w:asciiTheme="minorHAnsi" w:hAnsiTheme="minorHAnsi" w:cs="Arial"/>
      <w:noProof/>
      <w:szCs w:val="22"/>
    </w:rPr>
  </w:style>
  <w:style w:type="paragraph" w:styleId="TOC8">
    <w:name w:val="toc 8"/>
    <w:basedOn w:val="Normal"/>
    <w:next w:val="Normal"/>
    <w:autoRedefine/>
    <w:rsid w:val="00800FF8"/>
    <w:pPr>
      <w:tabs>
        <w:tab w:val="left" w:pos="720"/>
      </w:tabs>
      <w:spacing w:after="120"/>
      <w:ind w:left="720" w:hanging="720"/>
    </w:pPr>
    <w:rPr>
      <w:rFonts w:ascii="Calibri" w:hAnsi="Calibri"/>
      <w:szCs w:val="18"/>
    </w:rPr>
  </w:style>
  <w:style w:type="paragraph" w:styleId="TOC9">
    <w:name w:val="toc 9"/>
    <w:basedOn w:val="Normal"/>
    <w:next w:val="Normal"/>
    <w:autoRedefine/>
    <w:rsid w:val="00305A75"/>
    <w:pPr>
      <w:ind w:left="1920"/>
    </w:pPr>
    <w:rPr>
      <w:rFonts w:ascii="Calibri" w:hAnsi="Calibri"/>
      <w:sz w:val="18"/>
      <w:szCs w:val="18"/>
    </w:rPr>
  </w:style>
  <w:style w:type="paragraph" w:customStyle="1" w:styleId="Chaism1">
    <w:name w:val="Chaism 1"/>
    <w:basedOn w:val="Normal"/>
    <w:qFormat/>
    <w:rsid w:val="00161DDD"/>
    <w:pPr>
      <w:spacing w:after="120"/>
      <w:ind w:left="1080" w:hanging="360"/>
    </w:pPr>
    <w:rPr>
      <w:rFonts w:ascii="Calibri" w:hAnsi="Calibri"/>
      <w:color w:val="000000"/>
      <w:szCs w:val="22"/>
    </w:rPr>
  </w:style>
  <w:style w:type="paragraph" w:customStyle="1" w:styleId="Chaism2">
    <w:name w:val="Chaism 2"/>
    <w:basedOn w:val="Chaism1"/>
    <w:qFormat/>
    <w:rsid w:val="00DA0604"/>
    <w:pPr>
      <w:ind w:left="1440"/>
    </w:pPr>
  </w:style>
  <w:style w:type="paragraph" w:customStyle="1" w:styleId="Chaism3">
    <w:name w:val="Chaism 3"/>
    <w:basedOn w:val="Chaism2"/>
    <w:qFormat/>
    <w:rsid w:val="00AF2385"/>
    <w:pPr>
      <w:ind w:left="1800"/>
    </w:pPr>
  </w:style>
  <w:style w:type="paragraph" w:customStyle="1" w:styleId="Chaism4">
    <w:name w:val="Chaism 4"/>
    <w:basedOn w:val="Normal"/>
    <w:qFormat/>
    <w:rsid w:val="003F4742"/>
    <w:pPr>
      <w:ind w:left="2520" w:hanging="360"/>
      <w:textAlignment w:val="center"/>
    </w:pPr>
    <w:rPr>
      <w:rFonts w:ascii="Calibri" w:hAnsi="Calibri"/>
      <w:szCs w:val="22"/>
    </w:rPr>
  </w:style>
  <w:style w:type="paragraph" w:customStyle="1" w:styleId="Chaism5">
    <w:name w:val="Chaism 5"/>
    <w:basedOn w:val="Chaism4"/>
    <w:qFormat/>
    <w:rsid w:val="00AF2385"/>
  </w:style>
  <w:style w:type="paragraph" w:customStyle="1" w:styleId="Chaism6">
    <w:name w:val="Chaism 6"/>
    <w:basedOn w:val="Chaism5"/>
    <w:qFormat/>
    <w:rsid w:val="00773837"/>
    <w:pPr>
      <w:ind w:left="2880"/>
    </w:pPr>
  </w:style>
  <w:style w:type="paragraph" w:customStyle="1" w:styleId="Chaism7">
    <w:name w:val="Chaism 7"/>
    <w:basedOn w:val="Chaism6"/>
    <w:qFormat/>
    <w:rsid w:val="00914A7D"/>
    <w:pPr>
      <w:ind w:left="3240"/>
    </w:pPr>
  </w:style>
  <w:style w:type="character" w:customStyle="1" w:styleId="FooterChar">
    <w:name w:val="Footer Char"/>
    <w:basedOn w:val="DefaultParagraphFont"/>
    <w:link w:val="Footer"/>
    <w:uiPriority w:val="99"/>
    <w:rsid w:val="00EF6331"/>
    <w:rPr>
      <w:rFonts w:asciiTheme="minorHAnsi" w:hAnsiTheme="minorHAnsi"/>
      <w:sz w:val="22"/>
    </w:rPr>
  </w:style>
  <w:style w:type="paragraph" w:customStyle="1" w:styleId="Icon1">
    <w:name w:val="Icon 1"/>
    <w:rsid w:val="0090151B"/>
    <w:pPr>
      <w:framePr w:hSpace="720" w:vSpace="187" w:wrap="around" w:vAnchor="text" w:hAnchor="page" w:xAlign="outside" w:y="1"/>
      <w:shd w:val="clear" w:color="auto" w:fill="CCCCCC"/>
      <w:jc w:val="center"/>
    </w:pPr>
    <w:rPr>
      <w:rFonts w:ascii="Wingdings" w:hAnsi="Wingdings"/>
      <w:b/>
      <w:color w:val="FFFFFF"/>
      <w:sz w:val="48"/>
    </w:rPr>
  </w:style>
  <w:style w:type="paragraph" w:customStyle="1" w:styleId="ChapterSubtitle">
    <w:name w:val="Chapter Subtitle"/>
    <w:basedOn w:val="Normal"/>
    <w:next w:val="ByLine"/>
    <w:rsid w:val="007F1FB2"/>
    <w:pPr>
      <w:keepNext/>
      <w:keepLines/>
      <w:spacing w:line="240" w:lineRule="atLeast"/>
      <w:ind w:right="86"/>
      <w:jc w:val="right"/>
    </w:pPr>
    <w:rPr>
      <w:rFonts w:ascii="Garamond" w:hAnsi="Garamond"/>
      <w:i/>
      <w:spacing w:val="-5"/>
      <w:kern w:val="28"/>
      <w:sz w:val="28"/>
    </w:rPr>
  </w:style>
  <w:style w:type="paragraph" w:customStyle="1" w:styleId="ByLine">
    <w:name w:val="By Line"/>
    <w:basedOn w:val="BodyText"/>
    <w:next w:val="BodyText"/>
    <w:rsid w:val="007F1FB2"/>
    <w:pPr>
      <w:spacing w:after="360"/>
      <w:jc w:val="right"/>
    </w:pPr>
    <w:rPr>
      <w:smallCaps/>
      <w:spacing w:val="10"/>
      <w:sz w:val="24"/>
    </w:rPr>
  </w:style>
  <w:style w:type="character" w:customStyle="1" w:styleId="concordancebyreferencereferencetexthit1">
    <w:name w:val="concordancebyreferencereferencetexthit1"/>
    <w:basedOn w:val="DefaultParagraphFont"/>
    <w:rsid w:val="0007657F"/>
    <w:rPr>
      <w:b/>
      <w:bCs/>
    </w:rPr>
  </w:style>
  <w:style w:type="character" w:customStyle="1" w:styleId="concordancebyreferenceword1">
    <w:name w:val="concordancebyreferenceword1"/>
    <w:basedOn w:val="DefaultParagraphFont"/>
    <w:rsid w:val="0007657F"/>
  </w:style>
  <w:style w:type="paragraph" w:customStyle="1" w:styleId="Verses">
    <w:name w:val="Verses"/>
    <w:basedOn w:val="Normal"/>
    <w:qFormat/>
    <w:rsid w:val="003C4799"/>
    <w:pPr>
      <w:spacing w:after="120"/>
      <w:ind w:left="1440" w:right="720"/>
      <w:jc w:val="both"/>
    </w:pPr>
    <w:rPr>
      <w:color w:val="244061" w:themeColor="accent1" w:themeShade="80"/>
      <w:w w:val="80"/>
    </w:rPr>
  </w:style>
  <w:style w:type="paragraph" w:customStyle="1" w:styleId="Indent5">
    <w:name w:val="Indent 5"/>
    <w:basedOn w:val="Indent4"/>
    <w:qFormat/>
    <w:rsid w:val="000C55EA"/>
    <w:pPr>
      <w:ind w:left="1440"/>
    </w:pPr>
  </w:style>
  <w:style w:type="character" w:styleId="PlaceholderText">
    <w:name w:val="Placeholder Text"/>
    <w:basedOn w:val="DefaultParagraphFont"/>
    <w:uiPriority w:val="99"/>
    <w:semiHidden/>
    <w:rsid w:val="00917A36"/>
    <w:rPr>
      <w:color w:val="808080"/>
    </w:rPr>
  </w:style>
  <w:style w:type="paragraph" w:customStyle="1" w:styleId="OutlineIndent5">
    <w:name w:val="Outline Indent 5"/>
    <w:basedOn w:val="OutlineIndent4"/>
    <w:qFormat/>
    <w:rsid w:val="00882FF9"/>
  </w:style>
  <w:style w:type="paragraph" w:customStyle="1" w:styleId="ReturnAddress">
    <w:name w:val="Return Address"/>
    <w:basedOn w:val="Normal"/>
    <w:rsid w:val="00EE25FD"/>
    <w:pPr>
      <w:spacing w:line="360" w:lineRule="atLeast"/>
      <w:jc w:val="center"/>
    </w:pPr>
    <w:rPr>
      <w:rFonts w:ascii="Garamond" w:hAnsi="Garamond"/>
      <w:spacing w:val="-3"/>
      <w:sz w:val="20"/>
    </w:rPr>
  </w:style>
  <w:style w:type="character" w:customStyle="1" w:styleId="HeaderChar">
    <w:name w:val="Header Char"/>
    <w:basedOn w:val="DefaultParagraphFont"/>
    <w:link w:val="Header"/>
    <w:uiPriority w:val="99"/>
    <w:rsid w:val="00EE25FD"/>
    <w:rPr>
      <w:rFonts w:asciiTheme="minorHAnsi" w:hAnsiTheme="minorHAnsi"/>
      <w:sz w:val="22"/>
    </w:rPr>
  </w:style>
  <w:style w:type="paragraph" w:styleId="BodyText3">
    <w:name w:val="Body Text 3"/>
    <w:basedOn w:val="Normal"/>
    <w:link w:val="BodyText3Char"/>
    <w:rsid w:val="00800FF8"/>
    <w:pPr>
      <w:spacing w:after="120"/>
      <w:ind w:firstLine="360"/>
      <w:jc w:val="both"/>
    </w:pPr>
    <w:rPr>
      <w:rFonts w:ascii="Garamond" w:hAnsi="Garamond"/>
      <w:spacing w:val="-5"/>
      <w:sz w:val="24"/>
      <w:szCs w:val="16"/>
    </w:rPr>
  </w:style>
  <w:style w:type="character" w:customStyle="1" w:styleId="BodyText3Char">
    <w:name w:val="Body Text 3 Char"/>
    <w:basedOn w:val="DefaultParagraphFont"/>
    <w:link w:val="BodyText3"/>
    <w:rsid w:val="00800FF8"/>
    <w:rPr>
      <w:rFonts w:ascii="Garamond" w:hAnsi="Garamond"/>
      <w:spacing w:val="-5"/>
      <w:sz w:val="24"/>
      <w:szCs w:val="16"/>
    </w:rPr>
  </w:style>
  <w:style w:type="paragraph" w:styleId="BodyText2">
    <w:name w:val="Body Text 2"/>
    <w:basedOn w:val="Indent2"/>
    <w:link w:val="BodyText2Char"/>
    <w:rsid w:val="00800FF8"/>
    <w:pPr>
      <w:spacing w:after="120"/>
      <w:ind w:left="1080"/>
    </w:pPr>
    <w:rPr>
      <w:rFonts w:ascii="Garamond" w:hAnsi="Garamond"/>
      <w:spacing w:val="-5"/>
      <w:sz w:val="24"/>
    </w:rPr>
  </w:style>
  <w:style w:type="character" w:customStyle="1" w:styleId="BodyText2Char">
    <w:name w:val="Body Text 2 Char"/>
    <w:basedOn w:val="DefaultParagraphFont"/>
    <w:link w:val="BodyText2"/>
    <w:rsid w:val="00800FF8"/>
    <w:rPr>
      <w:rFonts w:ascii="Garamond" w:hAnsi="Garamond"/>
      <w:spacing w:val="-5"/>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35827">
      <w:bodyDiv w:val="1"/>
      <w:marLeft w:val="0"/>
      <w:marRight w:val="0"/>
      <w:marTop w:val="0"/>
      <w:marBottom w:val="0"/>
      <w:divBdr>
        <w:top w:val="none" w:sz="0" w:space="0" w:color="auto"/>
        <w:left w:val="none" w:sz="0" w:space="0" w:color="auto"/>
        <w:bottom w:val="none" w:sz="0" w:space="0" w:color="auto"/>
        <w:right w:val="none" w:sz="0" w:space="0" w:color="auto"/>
      </w:divBdr>
    </w:div>
    <w:div w:id="64694969">
      <w:bodyDiv w:val="1"/>
      <w:marLeft w:val="0"/>
      <w:marRight w:val="0"/>
      <w:marTop w:val="0"/>
      <w:marBottom w:val="0"/>
      <w:divBdr>
        <w:top w:val="none" w:sz="0" w:space="0" w:color="auto"/>
        <w:left w:val="none" w:sz="0" w:space="0" w:color="auto"/>
        <w:bottom w:val="none" w:sz="0" w:space="0" w:color="auto"/>
        <w:right w:val="none" w:sz="0" w:space="0" w:color="auto"/>
      </w:divBdr>
    </w:div>
    <w:div w:id="77989826">
      <w:bodyDiv w:val="1"/>
      <w:marLeft w:val="0"/>
      <w:marRight w:val="0"/>
      <w:marTop w:val="0"/>
      <w:marBottom w:val="0"/>
      <w:divBdr>
        <w:top w:val="none" w:sz="0" w:space="0" w:color="auto"/>
        <w:left w:val="none" w:sz="0" w:space="0" w:color="auto"/>
        <w:bottom w:val="none" w:sz="0" w:space="0" w:color="auto"/>
        <w:right w:val="none" w:sz="0" w:space="0" w:color="auto"/>
      </w:divBdr>
    </w:div>
    <w:div w:id="134183414">
      <w:bodyDiv w:val="1"/>
      <w:marLeft w:val="0"/>
      <w:marRight w:val="0"/>
      <w:marTop w:val="0"/>
      <w:marBottom w:val="0"/>
      <w:divBdr>
        <w:top w:val="none" w:sz="0" w:space="0" w:color="auto"/>
        <w:left w:val="none" w:sz="0" w:space="0" w:color="auto"/>
        <w:bottom w:val="none" w:sz="0" w:space="0" w:color="auto"/>
        <w:right w:val="none" w:sz="0" w:space="0" w:color="auto"/>
      </w:divBdr>
      <w:divsChild>
        <w:div w:id="1196310113">
          <w:marLeft w:val="0"/>
          <w:marRight w:val="0"/>
          <w:marTop w:val="240"/>
          <w:marBottom w:val="0"/>
          <w:divBdr>
            <w:top w:val="none" w:sz="0" w:space="0" w:color="auto"/>
            <w:left w:val="none" w:sz="0" w:space="0" w:color="auto"/>
            <w:bottom w:val="none" w:sz="0" w:space="0" w:color="auto"/>
            <w:right w:val="none" w:sz="0" w:space="0" w:color="auto"/>
          </w:divBdr>
        </w:div>
        <w:div w:id="986275703">
          <w:marLeft w:val="960"/>
          <w:marRight w:val="0"/>
          <w:marTop w:val="240"/>
          <w:marBottom w:val="0"/>
          <w:divBdr>
            <w:top w:val="none" w:sz="0" w:space="0" w:color="auto"/>
            <w:left w:val="none" w:sz="0" w:space="0" w:color="auto"/>
            <w:bottom w:val="none" w:sz="0" w:space="0" w:color="auto"/>
            <w:right w:val="none" w:sz="0" w:space="0" w:color="auto"/>
          </w:divBdr>
        </w:div>
        <w:div w:id="19627681">
          <w:marLeft w:val="960"/>
          <w:marRight w:val="0"/>
          <w:marTop w:val="0"/>
          <w:marBottom w:val="0"/>
          <w:divBdr>
            <w:top w:val="none" w:sz="0" w:space="0" w:color="auto"/>
            <w:left w:val="none" w:sz="0" w:space="0" w:color="auto"/>
            <w:bottom w:val="none" w:sz="0" w:space="0" w:color="auto"/>
            <w:right w:val="none" w:sz="0" w:space="0" w:color="auto"/>
          </w:divBdr>
        </w:div>
        <w:div w:id="30111595">
          <w:marLeft w:val="960"/>
          <w:marRight w:val="0"/>
          <w:marTop w:val="0"/>
          <w:marBottom w:val="0"/>
          <w:divBdr>
            <w:top w:val="none" w:sz="0" w:space="0" w:color="auto"/>
            <w:left w:val="none" w:sz="0" w:space="0" w:color="auto"/>
            <w:bottom w:val="none" w:sz="0" w:space="0" w:color="auto"/>
            <w:right w:val="none" w:sz="0" w:space="0" w:color="auto"/>
          </w:divBdr>
        </w:div>
        <w:div w:id="1969430321">
          <w:marLeft w:val="960"/>
          <w:marRight w:val="0"/>
          <w:marTop w:val="0"/>
          <w:marBottom w:val="0"/>
          <w:divBdr>
            <w:top w:val="none" w:sz="0" w:space="0" w:color="auto"/>
            <w:left w:val="none" w:sz="0" w:space="0" w:color="auto"/>
            <w:bottom w:val="none" w:sz="0" w:space="0" w:color="auto"/>
            <w:right w:val="none" w:sz="0" w:space="0" w:color="auto"/>
          </w:divBdr>
        </w:div>
      </w:divsChild>
    </w:div>
    <w:div w:id="158928361">
      <w:bodyDiv w:val="1"/>
      <w:marLeft w:val="0"/>
      <w:marRight w:val="0"/>
      <w:marTop w:val="0"/>
      <w:marBottom w:val="0"/>
      <w:divBdr>
        <w:top w:val="none" w:sz="0" w:space="0" w:color="auto"/>
        <w:left w:val="none" w:sz="0" w:space="0" w:color="auto"/>
        <w:bottom w:val="none" w:sz="0" w:space="0" w:color="auto"/>
        <w:right w:val="none" w:sz="0" w:space="0" w:color="auto"/>
      </w:divBdr>
      <w:divsChild>
        <w:div w:id="1139033924">
          <w:marLeft w:val="0"/>
          <w:marRight w:val="0"/>
          <w:marTop w:val="0"/>
          <w:marBottom w:val="0"/>
          <w:divBdr>
            <w:top w:val="none" w:sz="0" w:space="0" w:color="auto"/>
            <w:left w:val="none" w:sz="0" w:space="0" w:color="auto"/>
            <w:bottom w:val="none" w:sz="0" w:space="0" w:color="auto"/>
            <w:right w:val="none" w:sz="0" w:space="0" w:color="auto"/>
          </w:divBdr>
        </w:div>
      </w:divsChild>
    </w:div>
    <w:div w:id="168250737">
      <w:bodyDiv w:val="1"/>
      <w:marLeft w:val="0"/>
      <w:marRight w:val="0"/>
      <w:marTop w:val="0"/>
      <w:marBottom w:val="0"/>
      <w:divBdr>
        <w:top w:val="none" w:sz="0" w:space="0" w:color="auto"/>
        <w:left w:val="none" w:sz="0" w:space="0" w:color="auto"/>
        <w:bottom w:val="none" w:sz="0" w:space="0" w:color="auto"/>
        <w:right w:val="none" w:sz="0" w:space="0" w:color="auto"/>
      </w:divBdr>
    </w:div>
    <w:div w:id="184247925">
      <w:bodyDiv w:val="1"/>
      <w:marLeft w:val="0"/>
      <w:marRight w:val="0"/>
      <w:marTop w:val="0"/>
      <w:marBottom w:val="0"/>
      <w:divBdr>
        <w:top w:val="none" w:sz="0" w:space="0" w:color="auto"/>
        <w:left w:val="none" w:sz="0" w:space="0" w:color="auto"/>
        <w:bottom w:val="none" w:sz="0" w:space="0" w:color="auto"/>
        <w:right w:val="none" w:sz="0" w:space="0" w:color="auto"/>
      </w:divBdr>
    </w:div>
    <w:div w:id="205022153">
      <w:bodyDiv w:val="1"/>
      <w:marLeft w:val="0"/>
      <w:marRight w:val="0"/>
      <w:marTop w:val="0"/>
      <w:marBottom w:val="0"/>
      <w:divBdr>
        <w:top w:val="none" w:sz="0" w:space="0" w:color="auto"/>
        <w:left w:val="none" w:sz="0" w:space="0" w:color="auto"/>
        <w:bottom w:val="none" w:sz="0" w:space="0" w:color="auto"/>
        <w:right w:val="none" w:sz="0" w:space="0" w:color="auto"/>
      </w:divBdr>
    </w:div>
    <w:div w:id="225772184">
      <w:bodyDiv w:val="1"/>
      <w:marLeft w:val="0"/>
      <w:marRight w:val="0"/>
      <w:marTop w:val="0"/>
      <w:marBottom w:val="0"/>
      <w:divBdr>
        <w:top w:val="none" w:sz="0" w:space="0" w:color="auto"/>
        <w:left w:val="none" w:sz="0" w:space="0" w:color="auto"/>
        <w:bottom w:val="none" w:sz="0" w:space="0" w:color="auto"/>
        <w:right w:val="none" w:sz="0" w:space="0" w:color="auto"/>
      </w:divBdr>
      <w:divsChild>
        <w:div w:id="2126997738">
          <w:marLeft w:val="0"/>
          <w:marRight w:val="0"/>
          <w:marTop w:val="0"/>
          <w:marBottom w:val="0"/>
          <w:divBdr>
            <w:top w:val="none" w:sz="0" w:space="0" w:color="auto"/>
            <w:left w:val="none" w:sz="0" w:space="0" w:color="auto"/>
            <w:bottom w:val="none" w:sz="0" w:space="0" w:color="auto"/>
            <w:right w:val="none" w:sz="0" w:space="0" w:color="auto"/>
          </w:divBdr>
        </w:div>
        <w:div w:id="1875191960">
          <w:marLeft w:val="0"/>
          <w:marRight w:val="0"/>
          <w:marTop w:val="0"/>
          <w:marBottom w:val="0"/>
          <w:divBdr>
            <w:top w:val="none" w:sz="0" w:space="0" w:color="auto"/>
            <w:left w:val="none" w:sz="0" w:space="0" w:color="auto"/>
            <w:bottom w:val="none" w:sz="0" w:space="0" w:color="auto"/>
            <w:right w:val="none" w:sz="0" w:space="0" w:color="auto"/>
          </w:divBdr>
        </w:div>
        <w:div w:id="1378896683">
          <w:marLeft w:val="0"/>
          <w:marRight w:val="0"/>
          <w:marTop w:val="0"/>
          <w:marBottom w:val="0"/>
          <w:divBdr>
            <w:top w:val="none" w:sz="0" w:space="0" w:color="auto"/>
            <w:left w:val="none" w:sz="0" w:space="0" w:color="auto"/>
            <w:bottom w:val="none" w:sz="0" w:space="0" w:color="auto"/>
            <w:right w:val="none" w:sz="0" w:space="0" w:color="auto"/>
          </w:divBdr>
        </w:div>
        <w:div w:id="1593778615">
          <w:marLeft w:val="0"/>
          <w:marRight w:val="0"/>
          <w:marTop w:val="0"/>
          <w:marBottom w:val="0"/>
          <w:divBdr>
            <w:top w:val="none" w:sz="0" w:space="0" w:color="auto"/>
            <w:left w:val="none" w:sz="0" w:space="0" w:color="auto"/>
            <w:bottom w:val="none" w:sz="0" w:space="0" w:color="auto"/>
            <w:right w:val="none" w:sz="0" w:space="0" w:color="auto"/>
          </w:divBdr>
        </w:div>
        <w:div w:id="1884441359">
          <w:marLeft w:val="0"/>
          <w:marRight w:val="0"/>
          <w:marTop w:val="0"/>
          <w:marBottom w:val="0"/>
          <w:divBdr>
            <w:top w:val="none" w:sz="0" w:space="0" w:color="auto"/>
            <w:left w:val="none" w:sz="0" w:space="0" w:color="auto"/>
            <w:bottom w:val="none" w:sz="0" w:space="0" w:color="auto"/>
            <w:right w:val="none" w:sz="0" w:space="0" w:color="auto"/>
          </w:divBdr>
        </w:div>
        <w:div w:id="1760523590">
          <w:marLeft w:val="0"/>
          <w:marRight w:val="0"/>
          <w:marTop w:val="0"/>
          <w:marBottom w:val="0"/>
          <w:divBdr>
            <w:top w:val="none" w:sz="0" w:space="0" w:color="auto"/>
            <w:left w:val="none" w:sz="0" w:space="0" w:color="auto"/>
            <w:bottom w:val="none" w:sz="0" w:space="0" w:color="auto"/>
            <w:right w:val="none" w:sz="0" w:space="0" w:color="auto"/>
          </w:divBdr>
        </w:div>
        <w:div w:id="203295123">
          <w:marLeft w:val="0"/>
          <w:marRight w:val="0"/>
          <w:marTop w:val="0"/>
          <w:marBottom w:val="0"/>
          <w:divBdr>
            <w:top w:val="none" w:sz="0" w:space="0" w:color="auto"/>
            <w:left w:val="none" w:sz="0" w:space="0" w:color="auto"/>
            <w:bottom w:val="none" w:sz="0" w:space="0" w:color="auto"/>
            <w:right w:val="none" w:sz="0" w:space="0" w:color="auto"/>
          </w:divBdr>
        </w:div>
        <w:div w:id="1204093974">
          <w:marLeft w:val="0"/>
          <w:marRight w:val="0"/>
          <w:marTop w:val="0"/>
          <w:marBottom w:val="0"/>
          <w:divBdr>
            <w:top w:val="none" w:sz="0" w:space="0" w:color="auto"/>
            <w:left w:val="none" w:sz="0" w:space="0" w:color="auto"/>
            <w:bottom w:val="none" w:sz="0" w:space="0" w:color="auto"/>
            <w:right w:val="none" w:sz="0" w:space="0" w:color="auto"/>
          </w:divBdr>
        </w:div>
        <w:div w:id="1324701912">
          <w:marLeft w:val="0"/>
          <w:marRight w:val="0"/>
          <w:marTop w:val="0"/>
          <w:marBottom w:val="0"/>
          <w:divBdr>
            <w:top w:val="none" w:sz="0" w:space="0" w:color="auto"/>
            <w:left w:val="none" w:sz="0" w:space="0" w:color="auto"/>
            <w:bottom w:val="none" w:sz="0" w:space="0" w:color="auto"/>
            <w:right w:val="none" w:sz="0" w:space="0" w:color="auto"/>
          </w:divBdr>
        </w:div>
      </w:divsChild>
    </w:div>
    <w:div w:id="233393111">
      <w:bodyDiv w:val="1"/>
      <w:marLeft w:val="0"/>
      <w:marRight w:val="0"/>
      <w:marTop w:val="0"/>
      <w:marBottom w:val="0"/>
      <w:divBdr>
        <w:top w:val="none" w:sz="0" w:space="0" w:color="auto"/>
        <w:left w:val="none" w:sz="0" w:space="0" w:color="auto"/>
        <w:bottom w:val="none" w:sz="0" w:space="0" w:color="auto"/>
        <w:right w:val="none" w:sz="0" w:space="0" w:color="auto"/>
      </w:divBdr>
    </w:div>
    <w:div w:id="265693729">
      <w:bodyDiv w:val="1"/>
      <w:marLeft w:val="0"/>
      <w:marRight w:val="0"/>
      <w:marTop w:val="0"/>
      <w:marBottom w:val="0"/>
      <w:divBdr>
        <w:top w:val="none" w:sz="0" w:space="0" w:color="auto"/>
        <w:left w:val="none" w:sz="0" w:space="0" w:color="auto"/>
        <w:bottom w:val="none" w:sz="0" w:space="0" w:color="auto"/>
        <w:right w:val="none" w:sz="0" w:space="0" w:color="auto"/>
      </w:divBdr>
    </w:div>
    <w:div w:id="280960441">
      <w:bodyDiv w:val="1"/>
      <w:marLeft w:val="0"/>
      <w:marRight w:val="0"/>
      <w:marTop w:val="0"/>
      <w:marBottom w:val="0"/>
      <w:divBdr>
        <w:top w:val="none" w:sz="0" w:space="0" w:color="auto"/>
        <w:left w:val="none" w:sz="0" w:space="0" w:color="auto"/>
        <w:bottom w:val="none" w:sz="0" w:space="0" w:color="auto"/>
        <w:right w:val="none" w:sz="0" w:space="0" w:color="auto"/>
      </w:divBdr>
    </w:div>
    <w:div w:id="317733939">
      <w:bodyDiv w:val="1"/>
      <w:marLeft w:val="0"/>
      <w:marRight w:val="0"/>
      <w:marTop w:val="0"/>
      <w:marBottom w:val="0"/>
      <w:divBdr>
        <w:top w:val="none" w:sz="0" w:space="0" w:color="auto"/>
        <w:left w:val="none" w:sz="0" w:space="0" w:color="auto"/>
        <w:bottom w:val="none" w:sz="0" w:space="0" w:color="auto"/>
        <w:right w:val="none" w:sz="0" w:space="0" w:color="auto"/>
      </w:divBdr>
    </w:div>
    <w:div w:id="324363704">
      <w:bodyDiv w:val="1"/>
      <w:marLeft w:val="0"/>
      <w:marRight w:val="0"/>
      <w:marTop w:val="0"/>
      <w:marBottom w:val="0"/>
      <w:divBdr>
        <w:top w:val="none" w:sz="0" w:space="0" w:color="auto"/>
        <w:left w:val="none" w:sz="0" w:space="0" w:color="auto"/>
        <w:bottom w:val="none" w:sz="0" w:space="0" w:color="auto"/>
        <w:right w:val="none" w:sz="0" w:space="0" w:color="auto"/>
      </w:divBdr>
      <w:divsChild>
        <w:div w:id="117263165">
          <w:marLeft w:val="960"/>
          <w:marRight w:val="0"/>
          <w:marTop w:val="240"/>
          <w:marBottom w:val="0"/>
          <w:divBdr>
            <w:top w:val="none" w:sz="0" w:space="0" w:color="auto"/>
            <w:left w:val="none" w:sz="0" w:space="0" w:color="auto"/>
            <w:bottom w:val="none" w:sz="0" w:space="0" w:color="auto"/>
            <w:right w:val="none" w:sz="0" w:space="0" w:color="auto"/>
          </w:divBdr>
        </w:div>
        <w:div w:id="272179351">
          <w:marLeft w:val="960"/>
          <w:marRight w:val="0"/>
          <w:marTop w:val="0"/>
          <w:marBottom w:val="0"/>
          <w:divBdr>
            <w:top w:val="none" w:sz="0" w:space="0" w:color="auto"/>
            <w:left w:val="none" w:sz="0" w:space="0" w:color="auto"/>
            <w:bottom w:val="none" w:sz="0" w:space="0" w:color="auto"/>
            <w:right w:val="none" w:sz="0" w:space="0" w:color="auto"/>
          </w:divBdr>
        </w:div>
        <w:div w:id="1298293851">
          <w:marLeft w:val="960"/>
          <w:marRight w:val="0"/>
          <w:marTop w:val="0"/>
          <w:marBottom w:val="0"/>
          <w:divBdr>
            <w:top w:val="none" w:sz="0" w:space="0" w:color="auto"/>
            <w:left w:val="none" w:sz="0" w:space="0" w:color="auto"/>
            <w:bottom w:val="none" w:sz="0" w:space="0" w:color="auto"/>
            <w:right w:val="none" w:sz="0" w:space="0" w:color="auto"/>
          </w:divBdr>
        </w:div>
        <w:div w:id="717044998">
          <w:marLeft w:val="960"/>
          <w:marRight w:val="0"/>
          <w:marTop w:val="0"/>
          <w:marBottom w:val="0"/>
          <w:divBdr>
            <w:top w:val="none" w:sz="0" w:space="0" w:color="auto"/>
            <w:left w:val="none" w:sz="0" w:space="0" w:color="auto"/>
            <w:bottom w:val="none" w:sz="0" w:space="0" w:color="auto"/>
            <w:right w:val="none" w:sz="0" w:space="0" w:color="auto"/>
          </w:divBdr>
        </w:div>
        <w:div w:id="459764945">
          <w:marLeft w:val="0"/>
          <w:marRight w:val="0"/>
          <w:marTop w:val="240"/>
          <w:marBottom w:val="0"/>
          <w:divBdr>
            <w:top w:val="none" w:sz="0" w:space="0" w:color="auto"/>
            <w:left w:val="none" w:sz="0" w:space="0" w:color="auto"/>
            <w:bottom w:val="none" w:sz="0" w:space="0" w:color="auto"/>
            <w:right w:val="none" w:sz="0" w:space="0" w:color="auto"/>
          </w:divBdr>
        </w:div>
      </w:divsChild>
    </w:div>
    <w:div w:id="345252363">
      <w:bodyDiv w:val="1"/>
      <w:marLeft w:val="0"/>
      <w:marRight w:val="0"/>
      <w:marTop w:val="0"/>
      <w:marBottom w:val="0"/>
      <w:divBdr>
        <w:top w:val="none" w:sz="0" w:space="0" w:color="auto"/>
        <w:left w:val="none" w:sz="0" w:space="0" w:color="auto"/>
        <w:bottom w:val="none" w:sz="0" w:space="0" w:color="auto"/>
        <w:right w:val="none" w:sz="0" w:space="0" w:color="auto"/>
      </w:divBdr>
      <w:divsChild>
        <w:div w:id="101187611">
          <w:marLeft w:val="0"/>
          <w:marRight w:val="0"/>
          <w:marTop w:val="0"/>
          <w:marBottom w:val="0"/>
          <w:divBdr>
            <w:top w:val="none" w:sz="0" w:space="0" w:color="auto"/>
            <w:left w:val="none" w:sz="0" w:space="0" w:color="auto"/>
            <w:bottom w:val="none" w:sz="0" w:space="0" w:color="auto"/>
            <w:right w:val="none" w:sz="0" w:space="0" w:color="auto"/>
          </w:divBdr>
        </w:div>
      </w:divsChild>
    </w:div>
    <w:div w:id="385952481">
      <w:bodyDiv w:val="1"/>
      <w:marLeft w:val="0"/>
      <w:marRight w:val="0"/>
      <w:marTop w:val="0"/>
      <w:marBottom w:val="0"/>
      <w:divBdr>
        <w:top w:val="none" w:sz="0" w:space="0" w:color="auto"/>
        <w:left w:val="none" w:sz="0" w:space="0" w:color="auto"/>
        <w:bottom w:val="none" w:sz="0" w:space="0" w:color="auto"/>
        <w:right w:val="none" w:sz="0" w:space="0" w:color="auto"/>
      </w:divBdr>
    </w:div>
    <w:div w:id="386338383">
      <w:bodyDiv w:val="1"/>
      <w:marLeft w:val="0"/>
      <w:marRight w:val="0"/>
      <w:marTop w:val="0"/>
      <w:marBottom w:val="0"/>
      <w:divBdr>
        <w:top w:val="none" w:sz="0" w:space="0" w:color="auto"/>
        <w:left w:val="none" w:sz="0" w:space="0" w:color="auto"/>
        <w:bottom w:val="none" w:sz="0" w:space="0" w:color="auto"/>
        <w:right w:val="none" w:sz="0" w:space="0" w:color="auto"/>
      </w:divBdr>
    </w:div>
    <w:div w:id="467018274">
      <w:bodyDiv w:val="1"/>
      <w:marLeft w:val="0"/>
      <w:marRight w:val="0"/>
      <w:marTop w:val="0"/>
      <w:marBottom w:val="0"/>
      <w:divBdr>
        <w:top w:val="none" w:sz="0" w:space="0" w:color="auto"/>
        <w:left w:val="none" w:sz="0" w:space="0" w:color="auto"/>
        <w:bottom w:val="none" w:sz="0" w:space="0" w:color="auto"/>
        <w:right w:val="none" w:sz="0" w:space="0" w:color="auto"/>
      </w:divBdr>
      <w:divsChild>
        <w:div w:id="1272469727">
          <w:marLeft w:val="0"/>
          <w:marRight w:val="0"/>
          <w:marTop w:val="0"/>
          <w:marBottom w:val="0"/>
          <w:divBdr>
            <w:top w:val="none" w:sz="0" w:space="0" w:color="auto"/>
            <w:left w:val="none" w:sz="0" w:space="0" w:color="auto"/>
            <w:bottom w:val="none" w:sz="0" w:space="0" w:color="auto"/>
            <w:right w:val="none" w:sz="0" w:space="0" w:color="auto"/>
          </w:divBdr>
        </w:div>
        <w:div w:id="1922836058">
          <w:marLeft w:val="0"/>
          <w:marRight w:val="0"/>
          <w:marTop w:val="0"/>
          <w:marBottom w:val="0"/>
          <w:divBdr>
            <w:top w:val="none" w:sz="0" w:space="0" w:color="auto"/>
            <w:left w:val="none" w:sz="0" w:space="0" w:color="auto"/>
            <w:bottom w:val="none" w:sz="0" w:space="0" w:color="auto"/>
            <w:right w:val="none" w:sz="0" w:space="0" w:color="auto"/>
          </w:divBdr>
        </w:div>
        <w:div w:id="1834643744">
          <w:marLeft w:val="0"/>
          <w:marRight w:val="0"/>
          <w:marTop w:val="0"/>
          <w:marBottom w:val="0"/>
          <w:divBdr>
            <w:top w:val="none" w:sz="0" w:space="0" w:color="auto"/>
            <w:left w:val="none" w:sz="0" w:space="0" w:color="auto"/>
            <w:bottom w:val="none" w:sz="0" w:space="0" w:color="auto"/>
            <w:right w:val="none" w:sz="0" w:space="0" w:color="auto"/>
          </w:divBdr>
        </w:div>
        <w:div w:id="261189610">
          <w:marLeft w:val="0"/>
          <w:marRight w:val="0"/>
          <w:marTop w:val="0"/>
          <w:marBottom w:val="0"/>
          <w:divBdr>
            <w:top w:val="none" w:sz="0" w:space="0" w:color="auto"/>
            <w:left w:val="none" w:sz="0" w:space="0" w:color="auto"/>
            <w:bottom w:val="none" w:sz="0" w:space="0" w:color="auto"/>
            <w:right w:val="none" w:sz="0" w:space="0" w:color="auto"/>
          </w:divBdr>
        </w:div>
        <w:div w:id="494496218">
          <w:marLeft w:val="0"/>
          <w:marRight w:val="0"/>
          <w:marTop w:val="0"/>
          <w:marBottom w:val="0"/>
          <w:divBdr>
            <w:top w:val="none" w:sz="0" w:space="0" w:color="auto"/>
            <w:left w:val="none" w:sz="0" w:space="0" w:color="auto"/>
            <w:bottom w:val="none" w:sz="0" w:space="0" w:color="auto"/>
            <w:right w:val="none" w:sz="0" w:space="0" w:color="auto"/>
          </w:divBdr>
        </w:div>
      </w:divsChild>
    </w:div>
    <w:div w:id="478425278">
      <w:bodyDiv w:val="1"/>
      <w:marLeft w:val="0"/>
      <w:marRight w:val="0"/>
      <w:marTop w:val="0"/>
      <w:marBottom w:val="0"/>
      <w:divBdr>
        <w:top w:val="none" w:sz="0" w:space="0" w:color="auto"/>
        <w:left w:val="none" w:sz="0" w:space="0" w:color="auto"/>
        <w:bottom w:val="none" w:sz="0" w:space="0" w:color="auto"/>
        <w:right w:val="none" w:sz="0" w:space="0" w:color="auto"/>
      </w:divBdr>
    </w:div>
    <w:div w:id="610670344">
      <w:bodyDiv w:val="1"/>
      <w:marLeft w:val="0"/>
      <w:marRight w:val="0"/>
      <w:marTop w:val="0"/>
      <w:marBottom w:val="0"/>
      <w:divBdr>
        <w:top w:val="none" w:sz="0" w:space="0" w:color="auto"/>
        <w:left w:val="none" w:sz="0" w:space="0" w:color="auto"/>
        <w:bottom w:val="none" w:sz="0" w:space="0" w:color="auto"/>
        <w:right w:val="none" w:sz="0" w:space="0" w:color="auto"/>
      </w:divBdr>
    </w:div>
    <w:div w:id="617570001">
      <w:bodyDiv w:val="1"/>
      <w:marLeft w:val="0"/>
      <w:marRight w:val="0"/>
      <w:marTop w:val="0"/>
      <w:marBottom w:val="0"/>
      <w:divBdr>
        <w:top w:val="none" w:sz="0" w:space="0" w:color="auto"/>
        <w:left w:val="none" w:sz="0" w:space="0" w:color="auto"/>
        <w:bottom w:val="none" w:sz="0" w:space="0" w:color="auto"/>
        <w:right w:val="none" w:sz="0" w:space="0" w:color="auto"/>
      </w:divBdr>
    </w:div>
    <w:div w:id="650209292">
      <w:bodyDiv w:val="1"/>
      <w:marLeft w:val="0"/>
      <w:marRight w:val="0"/>
      <w:marTop w:val="0"/>
      <w:marBottom w:val="0"/>
      <w:divBdr>
        <w:top w:val="none" w:sz="0" w:space="0" w:color="auto"/>
        <w:left w:val="none" w:sz="0" w:space="0" w:color="auto"/>
        <w:bottom w:val="none" w:sz="0" w:space="0" w:color="auto"/>
        <w:right w:val="none" w:sz="0" w:space="0" w:color="auto"/>
      </w:divBdr>
    </w:div>
    <w:div w:id="653071775">
      <w:bodyDiv w:val="1"/>
      <w:marLeft w:val="0"/>
      <w:marRight w:val="0"/>
      <w:marTop w:val="0"/>
      <w:marBottom w:val="0"/>
      <w:divBdr>
        <w:top w:val="none" w:sz="0" w:space="0" w:color="auto"/>
        <w:left w:val="none" w:sz="0" w:space="0" w:color="auto"/>
        <w:bottom w:val="none" w:sz="0" w:space="0" w:color="auto"/>
        <w:right w:val="none" w:sz="0" w:space="0" w:color="auto"/>
      </w:divBdr>
    </w:div>
    <w:div w:id="706218216">
      <w:bodyDiv w:val="1"/>
      <w:marLeft w:val="0"/>
      <w:marRight w:val="0"/>
      <w:marTop w:val="0"/>
      <w:marBottom w:val="0"/>
      <w:divBdr>
        <w:top w:val="none" w:sz="0" w:space="0" w:color="auto"/>
        <w:left w:val="none" w:sz="0" w:space="0" w:color="auto"/>
        <w:bottom w:val="none" w:sz="0" w:space="0" w:color="auto"/>
        <w:right w:val="none" w:sz="0" w:space="0" w:color="auto"/>
      </w:divBdr>
    </w:div>
    <w:div w:id="736048296">
      <w:bodyDiv w:val="1"/>
      <w:marLeft w:val="0"/>
      <w:marRight w:val="0"/>
      <w:marTop w:val="0"/>
      <w:marBottom w:val="0"/>
      <w:divBdr>
        <w:top w:val="none" w:sz="0" w:space="0" w:color="auto"/>
        <w:left w:val="none" w:sz="0" w:space="0" w:color="auto"/>
        <w:bottom w:val="none" w:sz="0" w:space="0" w:color="auto"/>
        <w:right w:val="none" w:sz="0" w:space="0" w:color="auto"/>
      </w:divBdr>
      <w:divsChild>
        <w:div w:id="1789424537">
          <w:marLeft w:val="960"/>
          <w:marRight w:val="0"/>
          <w:marTop w:val="240"/>
          <w:marBottom w:val="0"/>
          <w:divBdr>
            <w:top w:val="none" w:sz="0" w:space="0" w:color="auto"/>
            <w:left w:val="none" w:sz="0" w:space="0" w:color="auto"/>
            <w:bottom w:val="none" w:sz="0" w:space="0" w:color="auto"/>
            <w:right w:val="none" w:sz="0" w:space="0" w:color="auto"/>
          </w:divBdr>
        </w:div>
        <w:div w:id="1620642074">
          <w:marLeft w:val="960"/>
          <w:marRight w:val="0"/>
          <w:marTop w:val="0"/>
          <w:marBottom w:val="0"/>
          <w:divBdr>
            <w:top w:val="none" w:sz="0" w:space="0" w:color="auto"/>
            <w:left w:val="none" w:sz="0" w:space="0" w:color="auto"/>
            <w:bottom w:val="none" w:sz="0" w:space="0" w:color="auto"/>
            <w:right w:val="none" w:sz="0" w:space="0" w:color="auto"/>
          </w:divBdr>
        </w:div>
        <w:div w:id="621963451">
          <w:marLeft w:val="960"/>
          <w:marRight w:val="0"/>
          <w:marTop w:val="0"/>
          <w:marBottom w:val="0"/>
          <w:divBdr>
            <w:top w:val="none" w:sz="0" w:space="0" w:color="auto"/>
            <w:left w:val="none" w:sz="0" w:space="0" w:color="auto"/>
            <w:bottom w:val="none" w:sz="0" w:space="0" w:color="auto"/>
            <w:right w:val="none" w:sz="0" w:space="0" w:color="auto"/>
          </w:divBdr>
        </w:div>
        <w:div w:id="1973051453">
          <w:marLeft w:val="960"/>
          <w:marRight w:val="0"/>
          <w:marTop w:val="0"/>
          <w:marBottom w:val="0"/>
          <w:divBdr>
            <w:top w:val="none" w:sz="0" w:space="0" w:color="auto"/>
            <w:left w:val="none" w:sz="0" w:space="0" w:color="auto"/>
            <w:bottom w:val="none" w:sz="0" w:space="0" w:color="auto"/>
            <w:right w:val="none" w:sz="0" w:space="0" w:color="auto"/>
          </w:divBdr>
        </w:div>
        <w:div w:id="750469610">
          <w:marLeft w:val="960"/>
          <w:marRight w:val="0"/>
          <w:marTop w:val="0"/>
          <w:marBottom w:val="0"/>
          <w:divBdr>
            <w:top w:val="none" w:sz="0" w:space="0" w:color="auto"/>
            <w:left w:val="none" w:sz="0" w:space="0" w:color="auto"/>
            <w:bottom w:val="none" w:sz="0" w:space="0" w:color="auto"/>
            <w:right w:val="none" w:sz="0" w:space="0" w:color="auto"/>
          </w:divBdr>
        </w:div>
        <w:div w:id="1085145999">
          <w:marLeft w:val="960"/>
          <w:marRight w:val="0"/>
          <w:marTop w:val="0"/>
          <w:marBottom w:val="0"/>
          <w:divBdr>
            <w:top w:val="none" w:sz="0" w:space="0" w:color="auto"/>
            <w:left w:val="none" w:sz="0" w:space="0" w:color="auto"/>
            <w:bottom w:val="none" w:sz="0" w:space="0" w:color="auto"/>
            <w:right w:val="none" w:sz="0" w:space="0" w:color="auto"/>
          </w:divBdr>
        </w:div>
        <w:div w:id="2146702300">
          <w:marLeft w:val="960"/>
          <w:marRight w:val="0"/>
          <w:marTop w:val="0"/>
          <w:marBottom w:val="0"/>
          <w:divBdr>
            <w:top w:val="none" w:sz="0" w:space="0" w:color="auto"/>
            <w:left w:val="none" w:sz="0" w:space="0" w:color="auto"/>
            <w:bottom w:val="none" w:sz="0" w:space="0" w:color="auto"/>
            <w:right w:val="none" w:sz="0" w:space="0" w:color="auto"/>
          </w:divBdr>
        </w:div>
        <w:div w:id="1767312955">
          <w:marLeft w:val="960"/>
          <w:marRight w:val="0"/>
          <w:marTop w:val="0"/>
          <w:marBottom w:val="0"/>
          <w:divBdr>
            <w:top w:val="none" w:sz="0" w:space="0" w:color="auto"/>
            <w:left w:val="none" w:sz="0" w:space="0" w:color="auto"/>
            <w:bottom w:val="none" w:sz="0" w:space="0" w:color="auto"/>
            <w:right w:val="none" w:sz="0" w:space="0" w:color="auto"/>
          </w:divBdr>
        </w:div>
        <w:div w:id="1849440239">
          <w:marLeft w:val="960"/>
          <w:marRight w:val="0"/>
          <w:marTop w:val="0"/>
          <w:marBottom w:val="0"/>
          <w:divBdr>
            <w:top w:val="none" w:sz="0" w:space="0" w:color="auto"/>
            <w:left w:val="none" w:sz="0" w:space="0" w:color="auto"/>
            <w:bottom w:val="none" w:sz="0" w:space="0" w:color="auto"/>
            <w:right w:val="none" w:sz="0" w:space="0" w:color="auto"/>
          </w:divBdr>
        </w:div>
        <w:div w:id="1534728202">
          <w:marLeft w:val="960"/>
          <w:marRight w:val="0"/>
          <w:marTop w:val="0"/>
          <w:marBottom w:val="0"/>
          <w:divBdr>
            <w:top w:val="none" w:sz="0" w:space="0" w:color="auto"/>
            <w:left w:val="none" w:sz="0" w:space="0" w:color="auto"/>
            <w:bottom w:val="none" w:sz="0" w:space="0" w:color="auto"/>
            <w:right w:val="none" w:sz="0" w:space="0" w:color="auto"/>
          </w:divBdr>
        </w:div>
      </w:divsChild>
    </w:div>
    <w:div w:id="736709323">
      <w:bodyDiv w:val="1"/>
      <w:marLeft w:val="0"/>
      <w:marRight w:val="0"/>
      <w:marTop w:val="0"/>
      <w:marBottom w:val="0"/>
      <w:divBdr>
        <w:top w:val="none" w:sz="0" w:space="0" w:color="auto"/>
        <w:left w:val="none" w:sz="0" w:space="0" w:color="auto"/>
        <w:bottom w:val="none" w:sz="0" w:space="0" w:color="auto"/>
        <w:right w:val="none" w:sz="0" w:space="0" w:color="auto"/>
      </w:divBdr>
    </w:div>
    <w:div w:id="739984947">
      <w:bodyDiv w:val="1"/>
      <w:marLeft w:val="0"/>
      <w:marRight w:val="0"/>
      <w:marTop w:val="0"/>
      <w:marBottom w:val="0"/>
      <w:divBdr>
        <w:top w:val="none" w:sz="0" w:space="0" w:color="auto"/>
        <w:left w:val="none" w:sz="0" w:space="0" w:color="auto"/>
        <w:bottom w:val="none" w:sz="0" w:space="0" w:color="auto"/>
        <w:right w:val="none" w:sz="0" w:space="0" w:color="auto"/>
      </w:divBdr>
    </w:div>
    <w:div w:id="759982409">
      <w:bodyDiv w:val="1"/>
      <w:marLeft w:val="0"/>
      <w:marRight w:val="0"/>
      <w:marTop w:val="0"/>
      <w:marBottom w:val="0"/>
      <w:divBdr>
        <w:top w:val="none" w:sz="0" w:space="0" w:color="auto"/>
        <w:left w:val="none" w:sz="0" w:space="0" w:color="auto"/>
        <w:bottom w:val="none" w:sz="0" w:space="0" w:color="auto"/>
        <w:right w:val="none" w:sz="0" w:space="0" w:color="auto"/>
      </w:divBdr>
    </w:div>
    <w:div w:id="788277437">
      <w:bodyDiv w:val="1"/>
      <w:marLeft w:val="0"/>
      <w:marRight w:val="0"/>
      <w:marTop w:val="0"/>
      <w:marBottom w:val="0"/>
      <w:divBdr>
        <w:top w:val="none" w:sz="0" w:space="0" w:color="auto"/>
        <w:left w:val="none" w:sz="0" w:space="0" w:color="auto"/>
        <w:bottom w:val="none" w:sz="0" w:space="0" w:color="auto"/>
        <w:right w:val="none" w:sz="0" w:space="0" w:color="auto"/>
      </w:divBdr>
    </w:div>
    <w:div w:id="819615268">
      <w:bodyDiv w:val="1"/>
      <w:marLeft w:val="0"/>
      <w:marRight w:val="0"/>
      <w:marTop w:val="0"/>
      <w:marBottom w:val="0"/>
      <w:divBdr>
        <w:top w:val="none" w:sz="0" w:space="0" w:color="auto"/>
        <w:left w:val="none" w:sz="0" w:space="0" w:color="auto"/>
        <w:bottom w:val="none" w:sz="0" w:space="0" w:color="auto"/>
        <w:right w:val="none" w:sz="0" w:space="0" w:color="auto"/>
      </w:divBdr>
      <w:divsChild>
        <w:div w:id="126551597">
          <w:marLeft w:val="960"/>
          <w:marRight w:val="0"/>
          <w:marTop w:val="240"/>
          <w:marBottom w:val="0"/>
          <w:divBdr>
            <w:top w:val="none" w:sz="0" w:space="0" w:color="auto"/>
            <w:left w:val="none" w:sz="0" w:space="0" w:color="auto"/>
            <w:bottom w:val="none" w:sz="0" w:space="0" w:color="auto"/>
            <w:right w:val="none" w:sz="0" w:space="0" w:color="auto"/>
          </w:divBdr>
        </w:div>
        <w:div w:id="86312920">
          <w:marLeft w:val="960"/>
          <w:marRight w:val="0"/>
          <w:marTop w:val="0"/>
          <w:marBottom w:val="0"/>
          <w:divBdr>
            <w:top w:val="none" w:sz="0" w:space="0" w:color="auto"/>
            <w:left w:val="none" w:sz="0" w:space="0" w:color="auto"/>
            <w:bottom w:val="none" w:sz="0" w:space="0" w:color="auto"/>
            <w:right w:val="none" w:sz="0" w:space="0" w:color="auto"/>
          </w:divBdr>
        </w:div>
        <w:div w:id="1838110442">
          <w:marLeft w:val="960"/>
          <w:marRight w:val="0"/>
          <w:marTop w:val="0"/>
          <w:marBottom w:val="0"/>
          <w:divBdr>
            <w:top w:val="none" w:sz="0" w:space="0" w:color="auto"/>
            <w:left w:val="none" w:sz="0" w:space="0" w:color="auto"/>
            <w:bottom w:val="none" w:sz="0" w:space="0" w:color="auto"/>
            <w:right w:val="none" w:sz="0" w:space="0" w:color="auto"/>
          </w:divBdr>
        </w:div>
        <w:div w:id="1784231727">
          <w:marLeft w:val="0"/>
          <w:marRight w:val="0"/>
          <w:marTop w:val="240"/>
          <w:marBottom w:val="0"/>
          <w:divBdr>
            <w:top w:val="none" w:sz="0" w:space="0" w:color="auto"/>
            <w:left w:val="none" w:sz="0" w:space="0" w:color="auto"/>
            <w:bottom w:val="none" w:sz="0" w:space="0" w:color="auto"/>
            <w:right w:val="none" w:sz="0" w:space="0" w:color="auto"/>
          </w:divBdr>
        </w:div>
      </w:divsChild>
    </w:div>
    <w:div w:id="838813439">
      <w:bodyDiv w:val="1"/>
      <w:marLeft w:val="0"/>
      <w:marRight w:val="0"/>
      <w:marTop w:val="0"/>
      <w:marBottom w:val="0"/>
      <w:divBdr>
        <w:top w:val="none" w:sz="0" w:space="0" w:color="auto"/>
        <w:left w:val="none" w:sz="0" w:space="0" w:color="auto"/>
        <w:bottom w:val="none" w:sz="0" w:space="0" w:color="auto"/>
        <w:right w:val="none" w:sz="0" w:space="0" w:color="auto"/>
      </w:divBdr>
      <w:divsChild>
        <w:div w:id="817919309">
          <w:marLeft w:val="0"/>
          <w:marRight w:val="0"/>
          <w:marTop w:val="0"/>
          <w:marBottom w:val="0"/>
          <w:divBdr>
            <w:top w:val="none" w:sz="0" w:space="0" w:color="auto"/>
            <w:left w:val="none" w:sz="0" w:space="0" w:color="auto"/>
            <w:bottom w:val="none" w:sz="0" w:space="0" w:color="auto"/>
            <w:right w:val="none" w:sz="0" w:space="0" w:color="auto"/>
          </w:divBdr>
        </w:div>
        <w:div w:id="1141264286">
          <w:marLeft w:val="0"/>
          <w:marRight w:val="0"/>
          <w:marTop w:val="0"/>
          <w:marBottom w:val="0"/>
          <w:divBdr>
            <w:top w:val="none" w:sz="0" w:space="0" w:color="auto"/>
            <w:left w:val="none" w:sz="0" w:space="0" w:color="auto"/>
            <w:bottom w:val="none" w:sz="0" w:space="0" w:color="auto"/>
            <w:right w:val="none" w:sz="0" w:space="0" w:color="auto"/>
          </w:divBdr>
        </w:div>
        <w:div w:id="2091654126">
          <w:marLeft w:val="0"/>
          <w:marRight w:val="0"/>
          <w:marTop w:val="0"/>
          <w:marBottom w:val="0"/>
          <w:divBdr>
            <w:top w:val="none" w:sz="0" w:space="0" w:color="auto"/>
            <w:left w:val="none" w:sz="0" w:space="0" w:color="auto"/>
            <w:bottom w:val="none" w:sz="0" w:space="0" w:color="auto"/>
            <w:right w:val="none" w:sz="0" w:space="0" w:color="auto"/>
          </w:divBdr>
        </w:div>
        <w:div w:id="861700076">
          <w:marLeft w:val="0"/>
          <w:marRight w:val="0"/>
          <w:marTop w:val="0"/>
          <w:marBottom w:val="0"/>
          <w:divBdr>
            <w:top w:val="none" w:sz="0" w:space="0" w:color="auto"/>
            <w:left w:val="none" w:sz="0" w:space="0" w:color="auto"/>
            <w:bottom w:val="none" w:sz="0" w:space="0" w:color="auto"/>
            <w:right w:val="none" w:sz="0" w:space="0" w:color="auto"/>
          </w:divBdr>
        </w:div>
        <w:div w:id="2003044857">
          <w:marLeft w:val="0"/>
          <w:marRight w:val="0"/>
          <w:marTop w:val="0"/>
          <w:marBottom w:val="0"/>
          <w:divBdr>
            <w:top w:val="none" w:sz="0" w:space="0" w:color="auto"/>
            <w:left w:val="none" w:sz="0" w:space="0" w:color="auto"/>
            <w:bottom w:val="none" w:sz="0" w:space="0" w:color="auto"/>
            <w:right w:val="none" w:sz="0" w:space="0" w:color="auto"/>
          </w:divBdr>
        </w:div>
        <w:div w:id="290208533">
          <w:marLeft w:val="0"/>
          <w:marRight w:val="0"/>
          <w:marTop w:val="0"/>
          <w:marBottom w:val="0"/>
          <w:divBdr>
            <w:top w:val="none" w:sz="0" w:space="0" w:color="auto"/>
            <w:left w:val="none" w:sz="0" w:space="0" w:color="auto"/>
            <w:bottom w:val="none" w:sz="0" w:space="0" w:color="auto"/>
            <w:right w:val="none" w:sz="0" w:space="0" w:color="auto"/>
          </w:divBdr>
        </w:div>
      </w:divsChild>
    </w:div>
    <w:div w:id="844899770">
      <w:bodyDiv w:val="1"/>
      <w:marLeft w:val="0"/>
      <w:marRight w:val="0"/>
      <w:marTop w:val="0"/>
      <w:marBottom w:val="0"/>
      <w:divBdr>
        <w:top w:val="none" w:sz="0" w:space="0" w:color="auto"/>
        <w:left w:val="none" w:sz="0" w:space="0" w:color="auto"/>
        <w:bottom w:val="none" w:sz="0" w:space="0" w:color="auto"/>
        <w:right w:val="none" w:sz="0" w:space="0" w:color="auto"/>
      </w:divBdr>
      <w:divsChild>
        <w:div w:id="979575076">
          <w:marLeft w:val="960"/>
          <w:marRight w:val="0"/>
          <w:marTop w:val="240"/>
          <w:marBottom w:val="0"/>
          <w:divBdr>
            <w:top w:val="none" w:sz="0" w:space="0" w:color="auto"/>
            <w:left w:val="none" w:sz="0" w:space="0" w:color="auto"/>
            <w:bottom w:val="none" w:sz="0" w:space="0" w:color="auto"/>
            <w:right w:val="none" w:sz="0" w:space="0" w:color="auto"/>
          </w:divBdr>
        </w:div>
        <w:div w:id="117726692">
          <w:marLeft w:val="960"/>
          <w:marRight w:val="0"/>
          <w:marTop w:val="0"/>
          <w:marBottom w:val="0"/>
          <w:divBdr>
            <w:top w:val="none" w:sz="0" w:space="0" w:color="auto"/>
            <w:left w:val="none" w:sz="0" w:space="0" w:color="auto"/>
            <w:bottom w:val="none" w:sz="0" w:space="0" w:color="auto"/>
            <w:right w:val="none" w:sz="0" w:space="0" w:color="auto"/>
          </w:divBdr>
        </w:div>
        <w:div w:id="170221032">
          <w:marLeft w:val="960"/>
          <w:marRight w:val="0"/>
          <w:marTop w:val="0"/>
          <w:marBottom w:val="0"/>
          <w:divBdr>
            <w:top w:val="none" w:sz="0" w:space="0" w:color="auto"/>
            <w:left w:val="none" w:sz="0" w:space="0" w:color="auto"/>
            <w:bottom w:val="none" w:sz="0" w:space="0" w:color="auto"/>
            <w:right w:val="none" w:sz="0" w:space="0" w:color="auto"/>
          </w:divBdr>
        </w:div>
        <w:div w:id="953828146">
          <w:marLeft w:val="960"/>
          <w:marRight w:val="0"/>
          <w:marTop w:val="0"/>
          <w:marBottom w:val="0"/>
          <w:divBdr>
            <w:top w:val="none" w:sz="0" w:space="0" w:color="auto"/>
            <w:left w:val="none" w:sz="0" w:space="0" w:color="auto"/>
            <w:bottom w:val="none" w:sz="0" w:space="0" w:color="auto"/>
            <w:right w:val="none" w:sz="0" w:space="0" w:color="auto"/>
          </w:divBdr>
        </w:div>
        <w:div w:id="2102217420">
          <w:marLeft w:val="0"/>
          <w:marRight w:val="0"/>
          <w:marTop w:val="240"/>
          <w:marBottom w:val="0"/>
          <w:divBdr>
            <w:top w:val="none" w:sz="0" w:space="0" w:color="auto"/>
            <w:left w:val="none" w:sz="0" w:space="0" w:color="auto"/>
            <w:bottom w:val="none" w:sz="0" w:space="0" w:color="auto"/>
            <w:right w:val="none" w:sz="0" w:space="0" w:color="auto"/>
          </w:divBdr>
        </w:div>
      </w:divsChild>
    </w:div>
    <w:div w:id="881870617">
      <w:bodyDiv w:val="1"/>
      <w:marLeft w:val="0"/>
      <w:marRight w:val="0"/>
      <w:marTop w:val="0"/>
      <w:marBottom w:val="0"/>
      <w:divBdr>
        <w:top w:val="none" w:sz="0" w:space="0" w:color="auto"/>
        <w:left w:val="none" w:sz="0" w:space="0" w:color="auto"/>
        <w:bottom w:val="none" w:sz="0" w:space="0" w:color="auto"/>
        <w:right w:val="none" w:sz="0" w:space="0" w:color="auto"/>
      </w:divBdr>
    </w:div>
    <w:div w:id="927619195">
      <w:bodyDiv w:val="1"/>
      <w:marLeft w:val="0"/>
      <w:marRight w:val="0"/>
      <w:marTop w:val="0"/>
      <w:marBottom w:val="0"/>
      <w:divBdr>
        <w:top w:val="none" w:sz="0" w:space="0" w:color="auto"/>
        <w:left w:val="none" w:sz="0" w:space="0" w:color="auto"/>
        <w:bottom w:val="none" w:sz="0" w:space="0" w:color="auto"/>
        <w:right w:val="none" w:sz="0" w:space="0" w:color="auto"/>
      </w:divBdr>
      <w:divsChild>
        <w:div w:id="1097747470">
          <w:marLeft w:val="0"/>
          <w:marRight w:val="0"/>
          <w:marTop w:val="0"/>
          <w:marBottom w:val="0"/>
          <w:divBdr>
            <w:top w:val="none" w:sz="0" w:space="0" w:color="auto"/>
            <w:left w:val="none" w:sz="0" w:space="0" w:color="auto"/>
            <w:bottom w:val="none" w:sz="0" w:space="0" w:color="auto"/>
            <w:right w:val="none" w:sz="0" w:space="0" w:color="auto"/>
          </w:divBdr>
        </w:div>
        <w:div w:id="1311591759">
          <w:marLeft w:val="0"/>
          <w:marRight w:val="0"/>
          <w:marTop w:val="0"/>
          <w:marBottom w:val="0"/>
          <w:divBdr>
            <w:top w:val="none" w:sz="0" w:space="0" w:color="auto"/>
            <w:left w:val="none" w:sz="0" w:space="0" w:color="auto"/>
            <w:bottom w:val="none" w:sz="0" w:space="0" w:color="auto"/>
            <w:right w:val="none" w:sz="0" w:space="0" w:color="auto"/>
          </w:divBdr>
        </w:div>
      </w:divsChild>
    </w:div>
    <w:div w:id="932054984">
      <w:bodyDiv w:val="1"/>
      <w:marLeft w:val="0"/>
      <w:marRight w:val="0"/>
      <w:marTop w:val="0"/>
      <w:marBottom w:val="0"/>
      <w:divBdr>
        <w:top w:val="none" w:sz="0" w:space="0" w:color="auto"/>
        <w:left w:val="none" w:sz="0" w:space="0" w:color="auto"/>
        <w:bottom w:val="none" w:sz="0" w:space="0" w:color="auto"/>
        <w:right w:val="none" w:sz="0" w:space="0" w:color="auto"/>
      </w:divBdr>
      <w:divsChild>
        <w:div w:id="243272062">
          <w:marLeft w:val="0"/>
          <w:marRight w:val="0"/>
          <w:marTop w:val="240"/>
          <w:marBottom w:val="0"/>
          <w:divBdr>
            <w:top w:val="none" w:sz="0" w:space="0" w:color="auto"/>
            <w:left w:val="none" w:sz="0" w:space="0" w:color="auto"/>
            <w:bottom w:val="none" w:sz="0" w:space="0" w:color="auto"/>
            <w:right w:val="none" w:sz="0" w:space="0" w:color="auto"/>
          </w:divBdr>
        </w:div>
      </w:divsChild>
    </w:div>
    <w:div w:id="948586626">
      <w:bodyDiv w:val="1"/>
      <w:marLeft w:val="0"/>
      <w:marRight w:val="0"/>
      <w:marTop w:val="0"/>
      <w:marBottom w:val="0"/>
      <w:divBdr>
        <w:top w:val="none" w:sz="0" w:space="0" w:color="auto"/>
        <w:left w:val="none" w:sz="0" w:space="0" w:color="auto"/>
        <w:bottom w:val="none" w:sz="0" w:space="0" w:color="auto"/>
        <w:right w:val="none" w:sz="0" w:space="0" w:color="auto"/>
      </w:divBdr>
    </w:div>
    <w:div w:id="1068042404">
      <w:bodyDiv w:val="1"/>
      <w:marLeft w:val="0"/>
      <w:marRight w:val="0"/>
      <w:marTop w:val="0"/>
      <w:marBottom w:val="0"/>
      <w:divBdr>
        <w:top w:val="none" w:sz="0" w:space="0" w:color="auto"/>
        <w:left w:val="none" w:sz="0" w:space="0" w:color="auto"/>
        <w:bottom w:val="none" w:sz="0" w:space="0" w:color="auto"/>
        <w:right w:val="none" w:sz="0" w:space="0" w:color="auto"/>
      </w:divBdr>
    </w:div>
    <w:div w:id="1095714072">
      <w:bodyDiv w:val="1"/>
      <w:marLeft w:val="0"/>
      <w:marRight w:val="0"/>
      <w:marTop w:val="0"/>
      <w:marBottom w:val="0"/>
      <w:divBdr>
        <w:top w:val="none" w:sz="0" w:space="0" w:color="auto"/>
        <w:left w:val="none" w:sz="0" w:space="0" w:color="auto"/>
        <w:bottom w:val="none" w:sz="0" w:space="0" w:color="auto"/>
        <w:right w:val="none" w:sz="0" w:space="0" w:color="auto"/>
      </w:divBdr>
    </w:div>
    <w:div w:id="1178928489">
      <w:bodyDiv w:val="1"/>
      <w:marLeft w:val="0"/>
      <w:marRight w:val="0"/>
      <w:marTop w:val="0"/>
      <w:marBottom w:val="0"/>
      <w:divBdr>
        <w:top w:val="none" w:sz="0" w:space="0" w:color="auto"/>
        <w:left w:val="none" w:sz="0" w:space="0" w:color="auto"/>
        <w:bottom w:val="none" w:sz="0" w:space="0" w:color="auto"/>
        <w:right w:val="none" w:sz="0" w:space="0" w:color="auto"/>
      </w:divBdr>
    </w:div>
    <w:div w:id="1211041468">
      <w:bodyDiv w:val="1"/>
      <w:marLeft w:val="0"/>
      <w:marRight w:val="0"/>
      <w:marTop w:val="0"/>
      <w:marBottom w:val="0"/>
      <w:divBdr>
        <w:top w:val="none" w:sz="0" w:space="0" w:color="auto"/>
        <w:left w:val="none" w:sz="0" w:space="0" w:color="auto"/>
        <w:bottom w:val="none" w:sz="0" w:space="0" w:color="auto"/>
        <w:right w:val="none" w:sz="0" w:space="0" w:color="auto"/>
      </w:divBdr>
    </w:div>
    <w:div w:id="1227187993">
      <w:bodyDiv w:val="1"/>
      <w:marLeft w:val="0"/>
      <w:marRight w:val="0"/>
      <w:marTop w:val="0"/>
      <w:marBottom w:val="0"/>
      <w:divBdr>
        <w:top w:val="none" w:sz="0" w:space="0" w:color="auto"/>
        <w:left w:val="none" w:sz="0" w:space="0" w:color="auto"/>
        <w:bottom w:val="none" w:sz="0" w:space="0" w:color="auto"/>
        <w:right w:val="none" w:sz="0" w:space="0" w:color="auto"/>
      </w:divBdr>
      <w:divsChild>
        <w:div w:id="1261066082">
          <w:marLeft w:val="960"/>
          <w:marRight w:val="0"/>
          <w:marTop w:val="240"/>
          <w:marBottom w:val="0"/>
          <w:divBdr>
            <w:top w:val="none" w:sz="0" w:space="0" w:color="auto"/>
            <w:left w:val="none" w:sz="0" w:space="0" w:color="auto"/>
            <w:bottom w:val="none" w:sz="0" w:space="0" w:color="auto"/>
            <w:right w:val="none" w:sz="0" w:space="0" w:color="auto"/>
          </w:divBdr>
        </w:div>
        <w:div w:id="1790856870">
          <w:marLeft w:val="960"/>
          <w:marRight w:val="0"/>
          <w:marTop w:val="0"/>
          <w:marBottom w:val="0"/>
          <w:divBdr>
            <w:top w:val="none" w:sz="0" w:space="0" w:color="auto"/>
            <w:left w:val="none" w:sz="0" w:space="0" w:color="auto"/>
            <w:bottom w:val="none" w:sz="0" w:space="0" w:color="auto"/>
            <w:right w:val="none" w:sz="0" w:space="0" w:color="auto"/>
          </w:divBdr>
        </w:div>
        <w:div w:id="1265571290">
          <w:marLeft w:val="0"/>
          <w:marRight w:val="0"/>
          <w:marTop w:val="240"/>
          <w:marBottom w:val="0"/>
          <w:divBdr>
            <w:top w:val="none" w:sz="0" w:space="0" w:color="auto"/>
            <w:left w:val="none" w:sz="0" w:space="0" w:color="auto"/>
            <w:bottom w:val="none" w:sz="0" w:space="0" w:color="auto"/>
            <w:right w:val="none" w:sz="0" w:space="0" w:color="auto"/>
          </w:divBdr>
        </w:div>
        <w:div w:id="1458991378">
          <w:marLeft w:val="960"/>
          <w:marRight w:val="0"/>
          <w:marTop w:val="240"/>
          <w:marBottom w:val="0"/>
          <w:divBdr>
            <w:top w:val="none" w:sz="0" w:space="0" w:color="auto"/>
            <w:left w:val="none" w:sz="0" w:space="0" w:color="auto"/>
            <w:bottom w:val="none" w:sz="0" w:space="0" w:color="auto"/>
            <w:right w:val="none" w:sz="0" w:space="0" w:color="auto"/>
          </w:divBdr>
        </w:div>
        <w:div w:id="1454515729">
          <w:marLeft w:val="0"/>
          <w:marRight w:val="0"/>
          <w:marTop w:val="240"/>
          <w:marBottom w:val="0"/>
          <w:divBdr>
            <w:top w:val="none" w:sz="0" w:space="0" w:color="auto"/>
            <w:left w:val="none" w:sz="0" w:space="0" w:color="auto"/>
            <w:bottom w:val="none" w:sz="0" w:space="0" w:color="auto"/>
            <w:right w:val="none" w:sz="0" w:space="0" w:color="auto"/>
          </w:divBdr>
        </w:div>
        <w:div w:id="1950548355">
          <w:marLeft w:val="960"/>
          <w:marRight w:val="0"/>
          <w:marTop w:val="240"/>
          <w:marBottom w:val="0"/>
          <w:divBdr>
            <w:top w:val="none" w:sz="0" w:space="0" w:color="auto"/>
            <w:left w:val="none" w:sz="0" w:space="0" w:color="auto"/>
            <w:bottom w:val="none" w:sz="0" w:space="0" w:color="auto"/>
            <w:right w:val="none" w:sz="0" w:space="0" w:color="auto"/>
          </w:divBdr>
        </w:div>
        <w:div w:id="130171844">
          <w:marLeft w:val="960"/>
          <w:marRight w:val="0"/>
          <w:marTop w:val="0"/>
          <w:marBottom w:val="0"/>
          <w:divBdr>
            <w:top w:val="none" w:sz="0" w:space="0" w:color="auto"/>
            <w:left w:val="none" w:sz="0" w:space="0" w:color="auto"/>
            <w:bottom w:val="none" w:sz="0" w:space="0" w:color="auto"/>
            <w:right w:val="none" w:sz="0" w:space="0" w:color="auto"/>
          </w:divBdr>
        </w:div>
        <w:div w:id="1661619433">
          <w:marLeft w:val="0"/>
          <w:marRight w:val="0"/>
          <w:marTop w:val="240"/>
          <w:marBottom w:val="0"/>
          <w:divBdr>
            <w:top w:val="none" w:sz="0" w:space="0" w:color="auto"/>
            <w:left w:val="none" w:sz="0" w:space="0" w:color="auto"/>
            <w:bottom w:val="none" w:sz="0" w:space="0" w:color="auto"/>
            <w:right w:val="none" w:sz="0" w:space="0" w:color="auto"/>
          </w:divBdr>
        </w:div>
        <w:div w:id="761031278">
          <w:marLeft w:val="960"/>
          <w:marRight w:val="0"/>
          <w:marTop w:val="240"/>
          <w:marBottom w:val="0"/>
          <w:divBdr>
            <w:top w:val="none" w:sz="0" w:space="0" w:color="auto"/>
            <w:left w:val="none" w:sz="0" w:space="0" w:color="auto"/>
            <w:bottom w:val="none" w:sz="0" w:space="0" w:color="auto"/>
            <w:right w:val="none" w:sz="0" w:space="0" w:color="auto"/>
          </w:divBdr>
        </w:div>
        <w:div w:id="753087245">
          <w:marLeft w:val="960"/>
          <w:marRight w:val="0"/>
          <w:marTop w:val="0"/>
          <w:marBottom w:val="0"/>
          <w:divBdr>
            <w:top w:val="none" w:sz="0" w:space="0" w:color="auto"/>
            <w:left w:val="none" w:sz="0" w:space="0" w:color="auto"/>
            <w:bottom w:val="none" w:sz="0" w:space="0" w:color="auto"/>
            <w:right w:val="none" w:sz="0" w:space="0" w:color="auto"/>
          </w:divBdr>
        </w:div>
      </w:divsChild>
    </w:div>
    <w:div w:id="1236747073">
      <w:bodyDiv w:val="1"/>
      <w:marLeft w:val="0"/>
      <w:marRight w:val="0"/>
      <w:marTop w:val="0"/>
      <w:marBottom w:val="0"/>
      <w:divBdr>
        <w:top w:val="none" w:sz="0" w:space="0" w:color="auto"/>
        <w:left w:val="none" w:sz="0" w:space="0" w:color="auto"/>
        <w:bottom w:val="none" w:sz="0" w:space="0" w:color="auto"/>
        <w:right w:val="none" w:sz="0" w:space="0" w:color="auto"/>
      </w:divBdr>
    </w:div>
    <w:div w:id="1243486934">
      <w:bodyDiv w:val="1"/>
      <w:marLeft w:val="0"/>
      <w:marRight w:val="0"/>
      <w:marTop w:val="0"/>
      <w:marBottom w:val="0"/>
      <w:divBdr>
        <w:top w:val="none" w:sz="0" w:space="0" w:color="auto"/>
        <w:left w:val="none" w:sz="0" w:space="0" w:color="auto"/>
        <w:bottom w:val="none" w:sz="0" w:space="0" w:color="auto"/>
        <w:right w:val="none" w:sz="0" w:space="0" w:color="auto"/>
      </w:divBdr>
    </w:div>
    <w:div w:id="1262840474">
      <w:bodyDiv w:val="1"/>
      <w:marLeft w:val="0"/>
      <w:marRight w:val="0"/>
      <w:marTop w:val="0"/>
      <w:marBottom w:val="0"/>
      <w:divBdr>
        <w:top w:val="none" w:sz="0" w:space="0" w:color="auto"/>
        <w:left w:val="none" w:sz="0" w:space="0" w:color="auto"/>
        <w:bottom w:val="none" w:sz="0" w:space="0" w:color="auto"/>
        <w:right w:val="none" w:sz="0" w:space="0" w:color="auto"/>
      </w:divBdr>
    </w:div>
    <w:div w:id="1264262521">
      <w:bodyDiv w:val="1"/>
      <w:marLeft w:val="0"/>
      <w:marRight w:val="0"/>
      <w:marTop w:val="0"/>
      <w:marBottom w:val="0"/>
      <w:divBdr>
        <w:top w:val="none" w:sz="0" w:space="0" w:color="auto"/>
        <w:left w:val="none" w:sz="0" w:space="0" w:color="auto"/>
        <w:bottom w:val="none" w:sz="0" w:space="0" w:color="auto"/>
        <w:right w:val="none" w:sz="0" w:space="0" w:color="auto"/>
      </w:divBdr>
    </w:div>
    <w:div w:id="1291400320">
      <w:bodyDiv w:val="1"/>
      <w:marLeft w:val="0"/>
      <w:marRight w:val="0"/>
      <w:marTop w:val="0"/>
      <w:marBottom w:val="0"/>
      <w:divBdr>
        <w:top w:val="none" w:sz="0" w:space="0" w:color="auto"/>
        <w:left w:val="none" w:sz="0" w:space="0" w:color="auto"/>
        <w:bottom w:val="none" w:sz="0" w:space="0" w:color="auto"/>
        <w:right w:val="none" w:sz="0" w:space="0" w:color="auto"/>
      </w:divBdr>
    </w:div>
    <w:div w:id="1338656295">
      <w:bodyDiv w:val="1"/>
      <w:marLeft w:val="0"/>
      <w:marRight w:val="0"/>
      <w:marTop w:val="0"/>
      <w:marBottom w:val="0"/>
      <w:divBdr>
        <w:top w:val="none" w:sz="0" w:space="0" w:color="auto"/>
        <w:left w:val="none" w:sz="0" w:space="0" w:color="auto"/>
        <w:bottom w:val="none" w:sz="0" w:space="0" w:color="auto"/>
        <w:right w:val="none" w:sz="0" w:space="0" w:color="auto"/>
      </w:divBdr>
    </w:div>
    <w:div w:id="1363551563">
      <w:bodyDiv w:val="1"/>
      <w:marLeft w:val="0"/>
      <w:marRight w:val="0"/>
      <w:marTop w:val="0"/>
      <w:marBottom w:val="0"/>
      <w:divBdr>
        <w:top w:val="none" w:sz="0" w:space="0" w:color="auto"/>
        <w:left w:val="none" w:sz="0" w:space="0" w:color="auto"/>
        <w:bottom w:val="none" w:sz="0" w:space="0" w:color="auto"/>
        <w:right w:val="none" w:sz="0" w:space="0" w:color="auto"/>
      </w:divBdr>
    </w:div>
    <w:div w:id="1394699101">
      <w:bodyDiv w:val="1"/>
      <w:marLeft w:val="0"/>
      <w:marRight w:val="0"/>
      <w:marTop w:val="0"/>
      <w:marBottom w:val="0"/>
      <w:divBdr>
        <w:top w:val="none" w:sz="0" w:space="0" w:color="auto"/>
        <w:left w:val="none" w:sz="0" w:space="0" w:color="auto"/>
        <w:bottom w:val="none" w:sz="0" w:space="0" w:color="auto"/>
        <w:right w:val="none" w:sz="0" w:space="0" w:color="auto"/>
      </w:divBdr>
    </w:div>
    <w:div w:id="1395741713">
      <w:bodyDiv w:val="1"/>
      <w:marLeft w:val="0"/>
      <w:marRight w:val="0"/>
      <w:marTop w:val="0"/>
      <w:marBottom w:val="0"/>
      <w:divBdr>
        <w:top w:val="none" w:sz="0" w:space="0" w:color="auto"/>
        <w:left w:val="none" w:sz="0" w:space="0" w:color="auto"/>
        <w:bottom w:val="none" w:sz="0" w:space="0" w:color="auto"/>
        <w:right w:val="none" w:sz="0" w:space="0" w:color="auto"/>
      </w:divBdr>
    </w:div>
    <w:div w:id="1397167922">
      <w:bodyDiv w:val="1"/>
      <w:marLeft w:val="0"/>
      <w:marRight w:val="0"/>
      <w:marTop w:val="0"/>
      <w:marBottom w:val="0"/>
      <w:divBdr>
        <w:top w:val="none" w:sz="0" w:space="0" w:color="auto"/>
        <w:left w:val="none" w:sz="0" w:space="0" w:color="auto"/>
        <w:bottom w:val="none" w:sz="0" w:space="0" w:color="auto"/>
        <w:right w:val="none" w:sz="0" w:space="0" w:color="auto"/>
      </w:divBdr>
      <w:divsChild>
        <w:div w:id="997154848">
          <w:marLeft w:val="0"/>
          <w:marRight w:val="0"/>
          <w:marTop w:val="240"/>
          <w:marBottom w:val="0"/>
          <w:divBdr>
            <w:top w:val="none" w:sz="0" w:space="0" w:color="auto"/>
            <w:left w:val="none" w:sz="0" w:space="0" w:color="auto"/>
            <w:bottom w:val="none" w:sz="0" w:space="0" w:color="auto"/>
            <w:right w:val="none" w:sz="0" w:space="0" w:color="auto"/>
          </w:divBdr>
        </w:div>
      </w:divsChild>
    </w:div>
    <w:div w:id="1428307589">
      <w:bodyDiv w:val="1"/>
      <w:marLeft w:val="0"/>
      <w:marRight w:val="0"/>
      <w:marTop w:val="0"/>
      <w:marBottom w:val="0"/>
      <w:divBdr>
        <w:top w:val="none" w:sz="0" w:space="0" w:color="auto"/>
        <w:left w:val="none" w:sz="0" w:space="0" w:color="auto"/>
        <w:bottom w:val="none" w:sz="0" w:space="0" w:color="auto"/>
        <w:right w:val="none" w:sz="0" w:space="0" w:color="auto"/>
      </w:divBdr>
      <w:divsChild>
        <w:div w:id="1748187755">
          <w:marLeft w:val="0"/>
          <w:marRight w:val="0"/>
          <w:marTop w:val="0"/>
          <w:marBottom w:val="0"/>
          <w:divBdr>
            <w:top w:val="none" w:sz="0" w:space="0" w:color="auto"/>
            <w:left w:val="none" w:sz="0" w:space="0" w:color="auto"/>
            <w:bottom w:val="none" w:sz="0" w:space="0" w:color="auto"/>
            <w:right w:val="none" w:sz="0" w:space="0" w:color="auto"/>
          </w:divBdr>
        </w:div>
        <w:div w:id="607615413">
          <w:marLeft w:val="0"/>
          <w:marRight w:val="0"/>
          <w:marTop w:val="0"/>
          <w:marBottom w:val="0"/>
          <w:divBdr>
            <w:top w:val="none" w:sz="0" w:space="0" w:color="auto"/>
            <w:left w:val="none" w:sz="0" w:space="0" w:color="auto"/>
            <w:bottom w:val="none" w:sz="0" w:space="0" w:color="auto"/>
            <w:right w:val="none" w:sz="0" w:space="0" w:color="auto"/>
          </w:divBdr>
        </w:div>
        <w:div w:id="1030061963">
          <w:marLeft w:val="0"/>
          <w:marRight w:val="0"/>
          <w:marTop w:val="0"/>
          <w:marBottom w:val="0"/>
          <w:divBdr>
            <w:top w:val="none" w:sz="0" w:space="0" w:color="auto"/>
            <w:left w:val="none" w:sz="0" w:space="0" w:color="auto"/>
            <w:bottom w:val="none" w:sz="0" w:space="0" w:color="auto"/>
            <w:right w:val="none" w:sz="0" w:space="0" w:color="auto"/>
          </w:divBdr>
        </w:div>
        <w:div w:id="880629480">
          <w:marLeft w:val="0"/>
          <w:marRight w:val="0"/>
          <w:marTop w:val="0"/>
          <w:marBottom w:val="0"/>
          <w:divBdr>
            <w:top w:val="none" w:sz="0" w:space="0" w:color="auto"/>
            <w:left w:val="none" w:sz="0" w:space="0" w:color="auto"/>
            <w:bottom w:val="none" w:sz="0" w:space="0" w:color="auto"/>
            <w:right w:val="none" w:sz="0" w:space="0" w:color="auto"/>
          </w:divBdr>
        </w:div>
        <w:div w:id="353966403">
          <w:marLeft w:val="0"/>
          <w:marRight w:val="0"/>
          <w:marTop w:val="0"/>
          <w:marBottom w:val="0"/>
          <w:divBdr>
            <w:top w:val="none" w:sz="0" w:space="0" w:color="auto"/>
            <w:left w:val="none" w:sz="0" w:space="0" w:color="auto"/>
            <w:bottom w:val="none" w:sz="0" w:space="0" w:color="auto"/>
            <w:right w:val="none" w:sz="0" w:space="0" w:color="auto"/>
          </w:divBdr>
        </w:div>
        <w:div w:id="838347441">
          <w:marLeft w:val="0"/>
          <w:marRight w:val="0"/>
          <w:marTop w:val="0"/>
          <w:marBottom w:val="0"/>
          <w:divBdr>
            <w:top w:val="none" w:sz="0" w:space="0" w:color="auto"/>
            <w:left w:val="none" w:sz="0" w:space="0" w:color="auto"/>
            <w:bottom w:val="none" w:sz="0" w:space="0" w:color="auto"/>
            <w:right w:val="none" w:sz="0" w:space="0" w:color="auto"/>
          </w:divBdr>
        </w:div>
      </w:divsChild>
    </w:div>
    <w:div w:id="1449854659">
      <w:bodyDiv w:val="1"/>
      <w:marLeft w:val="0"/>
      <w:marRight w:val="0"/>
      <w:marTop w:val="0"/>
      <w:marBottom w:val="0"/>
      <w:divBdr>
        <w:top w:val="none" w:sz="0" w:space="0" w:color="auto"/>
        <w:left w:val="none" w:sz="0" w:space="0" w:color="auto"/>
        <w:bottom w:val="none" w:sz="0" w:space="0" w:color="auto"/>
        <w:right w:val="none" w:sz="0" w:space="0" w:color="auto"/>
      </w:divBdr>
    </w:div>
    <w:div w:id="1531185332">
      <w:bodyDiv w:val="1"/>
      <w:marLeft w:val="0"/>
      <w:marRight w:val="0"/>
      <w:marTop w:val="0"/>
      <w:marBottom w:val="0"/>
      <w:divBdr>
        <w:top w:val="none" w:sz="0" w:space="0" w:color="auto"/>
        <w:left w:val="none" w:sz="0" w:space="0" w:color="auto"/>
        <w:bottom w:val="none" w:sz="0" w:space="0" w:color="auto"/>
        <w:right w:val="none" w:sz="0" w:space="0" w:color="auto"/>
      </w:divBdr>
    </w:div>
    <w:div w:id="1558517139">
      <w:bodyDiv w:val="1"/>
      <w:marLeft w:val="0"/>
      <w:marRight w:val="0"/>
      <w:marTop w:val="0"/>
      <w:marBottom w:val="0"/>
      <w:divBdr>
        <w:top w:val="none" w:sz="0" w:space="0" w:color="auto"/>
        <w:left w:val="none" w:sz="0" w:space="0" w:color="auto"/>
        <w:bottom w:val="none" w:sz="0" w:space="0" w:color="auto"/>
        <w:right w:val="none" w:sz="0" w:space="0" w:color="auto"/>
      </w:divBdr>
    </w:div>
    <w:div w:id="1592080244">
      <w:bodyDiv w:val="1"/>
      <w:marLeft w:val="0"/>
      <w:marRight w:val="0"/>
      <w:marTop w:val="0"/>
      <w:marBottom w:val="0"/>
      <w:divBdr>
        <w:top w:val="none" w:sz="0" w:space="0" w:color="auto"/>
        <w:left w:val="none" w:sz="0" w:space="0" w:color="auto"/>
        <w:bottom w:val="none" w:sz="0" w:space="0" w:color="auto"/>
        <w:right w:val="none" w:sz="0" w:space="0" w:color="auto"/>
      </w:divBdr>
    </w:div>
    <w:div w:id="1592469272">
      <w:bodyDiv w:val="1"/>
      <w:marLeft w:val="0"/>
      <w:marRight w:val="0"/>
      <w:marTop w:val="0"/>
      <w:marBottom w:val="0"/>
      <w:divBdr>
        <w:top w:val="none" w:sz="0" w:space="0" w:color="auto"/>
        <w:left w:val="none" w:sz="0" w:space="0" w:color="auto"/>
        <w:bottom w:val="none" w:sz="0" w:space="0" w:color="auto"/>
        <w:right w:val="none" w:sz="0" w:space="0" w:color="auto"/>
      </w:divBdr>
    </w:div>
    <w:div w:id="1594631902">
      <w:bodyDiv w:val="1"/>
      <w:marLeft w:val="0"/>
      <w:marRight w:val="0"/>
      <w:marTop w:val="0"/>
      <w:marBottom w:val="0"/>
      <w:divBdr>
        <w:top w:val="none" w:sz="0" w:space="0" w:color="auto"/>
        <w:left w:val="none" w:sz="0" w:space="0" w:color="auto"/>
        <w:bottom w:val="none" w:sz="0" w:space="0" w:color="auto"/>
        <w:right w:val="none" w:sz="0" w:space="0" w:color="auto"/>
      </w:divBdr>
    </w:div>
    <w:div w:id="1612929135">
      <w:bodyDiv w:val="1"/>
      <w:marLeft w:val="0"/>
      <w:marRight w:val="0"/>
      <w:marTop w:val="0"/>
      <w:marBottom w:val="0"/>
      <w:divBdr>
        <w:top w:val="none" w:sz="0" w:space="0" w:color="auto"/>
        <w:left w:val="none" w:sz="0" w:space="0" w:color="auto"/>
        <w:bottom w:val="none" w:sz="0" w:space="0" w:color="auto"/>
        <w:right w:val="none" w:sz="0" w:space="0" w:color="auto"/>
      </w:divBdr>
    </w:div>
    <w:div w:id="1645700030">
      <w:bodyDiv w:val="1"/>
      <w:marLeft w:val="0"/>
      <w:marRight w:val="0"/>
      <w:marTop w:val="0"/>
      <w:marBottom w:val="0"/>
      <w:divBdr>
        <w:top w:val="none" w:sz="0" w:space="0" w:color="auto"/>
        <w:left w:val="none" w:sz="0" w:space="0" w:color="auto"/>
        <w:bottom w:val="none" w:sz="0" w:space="0" w:color="auto"/>
        <w:right w:val="none" w:sz="0" w:space="0" w:color="auto"/>
      </w:divBdr>
    </w:div>
    <w:div w:id="1647198719">
      <w:bodyDiv w:val="1"/>
      <w:marLeft w:val="0"/>
      <w:marRight w:val="0"/>
      <w:marTop w:val="0"/>
      <w:marBottom w:val="0"/>
      <w:divBdr>
        <w:top w:val="none" w:sz="0" w:space="0" w:color="auto"/>
        <w:left w:val="none" w:sz="0" w:space="0" w:color="auto"/>
        <w:bottom w:val="none" w:sz="0" w:space="0" w:color="auto"/>
        <w:right w:val="none" w:sz="0" w:space="0" w:color="auto"/>
      </w:divBdr>
    </w:div>
    <w:div w:id="1665426290">
      <w:bodyDiv w:val="1"/>
      <w:marLeft w:val="0"/>
      <w:marRight w:val="0"/>
      <w:marTop w:val="0"/>
      <w:marBottom w:val="0"/>
      <w:divBdr>
        <w:top w:val="none" w:sz="0" w:space="0" w:color="auto"/>
        <w:left w:val="none" w:sz="0" w:space="0" w:color="auto"/>
        <w:bottom w:val="none" w:sz="0" w:space="0" w:color="auto"/>
        <w:right w:val="none" w:sz="0" w:space="0" w:color="auto"/>
      </w:divBdr>
      <w:divsChild>
        <w:div w:id="1708992649">
          <w:marLeft w:val="0"/>
          <w:marRight w:val="0"/>
          <w:marTop w:val="0"/>
          <w:marBottom w:val="0"/>
          <w:divBdr>
            <w:top w:val="none" w:sz="0" w:space="0" w:color="auto"/>
            <w:left w:val="none" w:sz="0" w:space="0" w:color="auto"/>
            <w:bottom w:val="none" w:sz="0" w:space="0" w:color="auto"/>
            <w:right w:val="none" w:sz="0" w:space="0" w:color="auto"/>
          </w:divBdr>
        </w:div>
        <w:div w:id="872887265">
          <w:marLeft w:val="0"/>
          <w:marRight w:val="0"/>
          <w:marTop w:val="0"/>
          <w:marBottom w:val="0"/>
          <w:divBdr>
            <w:top w:val="none" w:sz="0" w:space="0" w:color="auto"/>
            <w:left w:val="none" w:sz="0" w:space="0" w:color="auto"/>
            <w:bottom w:val="none" w:sz="0" w:space="0" w:color="auto"/>
            <w:right w:val="none" w:sz="0" w:space="0" w:color="auto"/>
          </w:divBdr>
        </w:div>
        <w:div w:id="1267956693">
          <w:marLeft w:val="0"/>
          <w:marRight w:val="0"/>
          <w:marTop w:val="0"/>
          <w:marBottom w:val="0"/>
          <w:divBdr>
            <w:top w:val="none" w:sz="0" w:space="0" w:color="auto"/>
            <w:left w:val="none" w:sz="0" w:space="0" w:color="auto"/>
            <w:bottom w:val="none" w:sz="0" w:space="0" w:color="auto"/>
            <w:right w:val="none" w:sz="0" w:space="0" w:color="auto"/>
          </w:divBdr>
        </w:div>
        <w:div w:id="943346368">
          <w:marLeft w:val="0"/>
          <w:marRight w:val="0"/>
          <w:marTop w:val="0"/>
          <w:marBottom w:val="0"/>
          <w:divBdr>
            <w:top w:val="none" w:sz="0" w:space="0" w:color="auto"/>
            <w:left w:val="none" w:sz="0" w:space="0" w:color="auto"/>
            <w:bottom w:val="none" w:sz="0" w:space="0" w:color="auto"/>
            <w:right w:val="none" w:sz="0" w:space="0" w:color="auto"/>
          </w:divBdr>
        </w:div>
        <w:div w:id="848449188">
          <w:marLeft w:val="0"/>
          <w:marRight w:val="0"/>
          <w:marTop w:val="0"/>
          <w:marBottom w:val="0"/>
          <w:divBdr>
            <w:top w:val="none" w:sz="0" w:space="0" w:color="auto"/>
            <w:left w:val="none" w:sz="0" w:space="0" w:color="auto"/>
            <w:bottom w:val="none" w:sz="0" w:space="0" w:color="auto"/>
            <w:right w:val="none" w:sz="0" w:space="0" w:color="auto"/>
          </w:divBdr>
        </w:div>
        <w:div w:id="340670871">
          <w:marLeft w:val="0"/>
          <w:marRight w:val="0"/>
          <w:marTop w:val="0"/>
          <w:marBottom w:val="0"/>
          <w:divBdr>
            <w:top w:val="none" w:sz="0" w:space="0" w:color="auto"/>
            <w:left w:val="none" w:sz="0" w:space="0" w:color="auto"/>
            <w:bottom w:val="none" w:sz="0" w:space="0" w:color="auto"/>
            <w:right w:val="none" w:sz="0" w:space="0" w:color="auto"/>
          </w:divBdr>
        </w:div>
        <w:div w:id="1681809677">
          <w:marLeft w:val="0"/>
          <w:marRight w:val="0"/>
          <w:marTop w:val="0"/>
          <w:marBottom w:val="0"/>
          <w:divBdr>
            <w:top w:val="none" w:sz="0" w:space="0" w:color="auto"/>
            <w:left w:val="none" w:sz="0" w:space="0" w:color="auto"/>
            <w:bottom w:val="none" w:sz="0" w:space="0" w:color="auto"/>
            <w:right w:val="none" w:sz="0" w:space="0" w:color="auto"/>
          </w:divBdr>
        </w:div>
      </w:divsChild>
    </w:div>
    <w:div w:id="1688169909">
      <w:bodyDiv w:val="1"/>
      <w:marLeft w:val="0"/>
      <w:marRight w:val="0"/>
      <w:marTop w:val="0"/>
      <w:marBottom w:val="0"/>
      <w:divBdr>
        <w:top w:val="none" w:sz="0" w:space="0" w:color="auto"/>
        <w:left w:val="none" w:sz="0" w:space="0" w:color="auto"/>
        <w:bottom w:val="none" w:sz="0" w:space="0" w:color="auto"/>
        <w:right w:val="none" w:sz="0" w:space="0" w:color="auto"/>
      </w:divBdr>
    </w:div>
    <w:div w:id="1695569492">
      <w:bodyDiv w:val="1"/>
      <w:marLeft w:val="0"/>
      <w:marRight w:val="0"/>
      <w:marTop w:val="0"/>
      <w:marBottom w:val="0"/>
      <w:divBdr>
        <w:top w:val="none" w:sz="0" w:space="0" w:color="auto"/>
        <w:left w:val="none" w:sz="0" w:space="0" w:color="auto"/>
        <w:bottom w:val="none" w:sz="0" w:space="0" w:color="auto"/>
        <w:right w:val="none" w:sz="0" w:space="0" w:color="auto"/>
      </w:divBdr>
      <w:divsChild>
        <w:div w:id="1430351651">
          <w:marLeft w:val="0"/>
          <w:marRight w:val="0"/>
          <w:marTop w:val="240"/>
          <w:marBottom w:val="0"/>
          <w:divBdr>
            <w:top w:val="none" w:sz="0" w:space="0" w:color="auto"/>
            <w:left w:val="none" w:sz="0" w:space="0" w:color="auto"/>
            <w:bottom w:val="none" w:sz="0" w:space="0" w:color="auto"/>
            <w:right w:val="none" w:sz="0" w:space="0" w:color="auto"/>
          </w:divBdr>
        </w:div>
        <w:div w:id="1152332860">
          <w:marLeft w:val="960"/>
          <w:marRight w:val="0"/>
          <w:marTop w:val="240"/>
          <w:marBottom w:val="0"/>
          <w:divBdr>
            <w:top w:val="none" w:sz="0" w:space="0" w:color="auto"/>
            <w:left w:val="none" w:sz="0" w:space="0" w:color="auto"/>
            <w:bottom w:val="none" w:sz="0" w:space="0" w:color="auto"/>
            <w:right w:val="none" w:sz="0" w:space="0" w:color="auto"/>
          </w:divBdr>
        </w:div>
        <w:div w:id="1937862982">
          <w:marLeft w:val="960"/>
          <w:marRight w:val="0"/>
          <w:marTop w:val="0"/>
          <w:marBottom w:val="0"/>
          <w:divBdr>
            <w:top w:val="none" w:sz="0" w:space="0" w:color="auto"/>
            <w:left w:val="none" w:sz="0" w:space="0" w:color="auto"/>
            <w:bottom w:val="none" w:sz="0" w:space="0" w:color="auto"/>
            <w:right w:val="none" w:sz="0" w:space="0" w:color="auto"/>
          </w:divBdr>
        </w:div>
        <w:div w:id="1074744387">
          <w:marLeft w:val="960"/>
          <w:marRight w:val="0"/>
          <w:marTop w:val="0"/>
          <w:marBottom w:val="0"/>
          <w:divBdr>
            <w:top w:val="none" w:sz="0" w:space="0" w:color="auto"/>
            <w:left w:val="none" w:sz="0" w:space="0" w:color="auto"/>
            <w:bottom w:val="none" w:sz="0" w:space="0" w:color="auto"/>
            <w:right w:val="none" w:sz="0" w:space="0" w:color="auto"/>
          </w:divBdr>
        </w:div>
        <w:div w:id="1387997554">
          <w:marLeft w:val="960"/>
          <w:marRight w:val="0"/>
          <w:marTop w:val="0"/>
          <w:marBottom w:val="0"/>
          <w:divBdr>
            <w:top w:val="none" w:sz="0" w:space="0" w:color="auto"/>
            <w:left w:val="none" w:sz="0" w:space="0" w:color="auto"/>
            <w:bottom w:val="none" w:sz="0" w:space="0" w:color="auto"/>
            <w:right w:val="none" w:sz="0" w:space="0" w:color="auto"/>
          </w:divBdr>
        </w:div>
        <w:div w:id="350112022">
          <w:marLeft w:val="960"/>
          <w:marRight w:val="0"/>
          <w:marTop w:val="0"/>
          <w:marBottom w:val="0"/>
          <w:divBdr>
            <w:top w:val="none" w:sz="0" w:space="0" w:color="auto"/>
            <w:left w:val="none" w:sz="0" w:space="0" w:color="auto"/>
            <w:bottom w:val="none" w:sz="0" w:space="0" w:color="auto"/>
            <w:right w:val="none" w:sz="0" w:space="0" w:color="auto"/>
          </w:divBdr>
        </w:div>
        <w:div w:id="1576476961">
          <w:marLeft w:val="960"/>
          <w:marRight w:val="0"/>
          <w:marTop w:val="0"/>
          <w:marBottom w:val="0"/>
          <w:divBdr>
            <w:top w:val="none" w:sz="0" w:space="0" w:color="auto"/>
            <w:left w:val="none" w:sz="0" w:space="0" w:color="auto"/>
            <w:bottom w:val="none" w:sz="0" w:space="0" w:color="auto"/>
            <w:right w:val="none" w:sz="0" w:space="0" w:color="auto"/>
          </w:divBdr>
        </w:div>
        <w:div w:id="100733985">
          <w:marLeft w:val="960"/>
          <w:marRight w:val="0"/>
          <w:marTop w:val="0"/>
          <w:marBottom w:val="0"/>
          <w:divBdr>
            <w:top w:val="none" w:sz="0" w:space="0" w:color="auto"/>
            <w:left w:val="none" w:sz="0" w:space="0" w:color="auto"/>
            <w:bottom w:val="none" w:sz="0" w:space="0" w:color="auto"/>
            <w:right w:val="none" w:sz="0" w:space="0" w:color="auto"/>
          </w:divBdr>
        </w:div>
        <w:div w:id="1384792035">
          <w:marLeft w:val="960"/>
          <w:marRight w:val="0"/>
          <w:marTop w:val="0"/>
          <w:marBottom w:val="0"/>
          <w:divBdr>
            <w:top w:val="none" w:sz="0" w:space="0" w:color="auto"/>
            <w:left w:val="none" w:sz="0" w:space="0" w:color="auto"/>
            <w:bottom w:val="none" w:sz="0" w:space="0" w:color="auto"/>
            <w:right w:val="none" w:sz="0" w:space="0" w:color="auto"/>
          </w:divBdr>
        </w:div>
        <w:div w:id="1992951142">
          <w:marLeft w:val="960"/>
          <w:marRight w:val="0"/>
          <w:marTop w:val="0"/>
          <w:marBottom w:val="0"/>
          <w:divBdr>
            <w:top w:val="none" w:sz="0" w:space="0" w:color="auto"/>
            <w:left w:val="none" w:sz="0" w:space="0" w:color="auto"/>
            <w:bottom w:val="none" w:sz="0" w:space="0" w:color="auto"/>
            <w:right w:val="none" w:sz="0" w:space="0" w:color="auto"/>
          </w:divBdr>
        </w:div>
        <w:div w:id="558251934">
          <w:marLeft w:val="960"/>
          <w:marRight w:val="0"/>
          <w:marTop w:val="0"/>
          <w:marBottom w:val="0"/>
          <w:divBdr>
            <w:top w:val="none" w:sz="0" w:space="0" w:color="auto"/>
            <w:left w:val="none" w:sz="0" w:space="0" w:color="auto"/>
            <w:bottom w:val="none" w:sz="0" w:space="0" w:color="auto"/>
            <w:right w:val="none" w:sz="0" w:space="0" w:color="auto"/>
          </w:divBdr>
        </w:div>
        <w:div w:id="629433602">
          <w:marLeft w:val="960"/>
          <w:marRight w:val="0"/>
          <w:marTop w:val="0"/>
          <w:marBottom w:val="0"/>
          <w:divBdr>
            <w:top w:val="none" w:sz="0" w:space="0" w:color="auto"/>
            <w:left w:val="none" w:sz="0" w:space="0" w:color="auto"/>
            <w:bottom w:val="none" w:sz="0" w:space="0" w:color="auto"/>
            <w:right w:val="none" w:sz="0" w:space="0" w:color="auto"/>
          </w:divBdr>
        </w:div>
        <w:div w:id="824127299">
          <w:marLeft w:val="960"/>
          <w:marRight w:val="0"/>
          <w:marTop w:val="0"/>
          <w:marBottom w:val="0"/>
          <w:divBdr>
            <w:top w:val="none" w:sz="0" w:space="0" w:color="auto"/>
            <w:left w:val="none" w:sz="0" w:space="0" w:color="auto"/>
            <w:bottom w:val="none" w:sz="0" w:space="0" w:color="auto"/>
            <w:right w:val="none" w:sz="0" w:space="0" w:color="auto"/>
          </w:divBdr>
        </w:div>
        <w:div w:id="580985509">
          <w:marLeft w:val="960"/>
          <w:marRight w:val="0"/>
          <w:marTop w:val="0"/>
          <w:marBottom w:val="0"/>
          <w:divBdr>
            <w:top w:val="none" w:sz="0" w:space="0" w:color="auto"/>
            <w:left w:val="none" w:sz="0" w:space="0" w:color="auto"/>
            <w:bottom w:val="none" w:sz="0" w:space="0" w:color="auto"/>
            <w:right w:val="none" w:sz="0" w:space="0" w:color="auto"/>
          </w:divBdr>
        </w:div>
        <w:div w:id="816146791">
          <w:marLeft w:val="960"/>
          <w:marRight w:val="0"/>
          <w:marTop w:val="0"/>
          <w:marBottom w:val="0"/>
          <w:divBdr>
            <w:top w:val="none" w:sz="0" w:space="0" w:color="auto"/>
            <w:left w:val="none" w:sz="0" w:space="0" w:color="auto"/>
            <w:bottom w:val="none" w:sz="0" w:space="0" w:color="auto"/>
            <w:right w:val="none" w:sz="0" w:space="0" w:color="auto"/>
          </w:divBdr>
        </w:div>
      </w:divsChild>
    </w:div>
    <w:div w:id="1708917305">
      <w:bodyDiv w:val="1"/>
      <w:marLeft w:val="0"/>
      <w:marRight w:val="0"/>
      <w:marTop w:val="0"/>
      <w:marBottom w:val="0"/>
      <w:divBdr>
        <w:top w:val="none" w:sz="0" w:space="0" w:color="auto"/>
        <w:left w:val="none" w:sz="0" w:space="0" w:color="auto"/>
        <w:bottom w:val="none" w:sz="0" w:space="0" w:color="auto"/>
        <w:right w:val="none" w:sz="0" w:space="0" w:color="auto"/>
      </w:divBdr>
    </w:div>
    <w:div w:id="1738631885">
      <w:bodyDiv w:val="1"/>
      <w:marLeft w:val="0"/>
      <w:marRight w:val="0"/>
      <w:marTop w:val="0"/>
      <w:marBottom w:val="0"/>
      <w:divBdr>
        <w:top w:val="none" w:sz="0" w:space="0" w:color="auto"/>
        <w:left w:val="none" w:sz="0" w:space="0" w:color="auto"/>
        <w:bottom w:val="none" w:sz="0" w:space="0" w:color="auto"/>
        <w:right w:val="none" w:sz="0" w:space="0" w:color="auto"/>
      </w:divBdr>
    </w:div>
    <w:div w:id="1755668501">
      <w:bodyDiv w:val="1"/>
      <w:marLeft w:val="0"/>
      <w:marRight w:val="0"/>
      <w:marTop w:val="0"/>
      <w:marBottom w:val="0"/>
      <w:divBdr>
        <w:top w:val="none" w:sz="0" w:space="0" w:color="auto"/>
        <w:left w:val="none" w:sz="0" w:space="0" w:color="auto"/>
        <w:bottom w:val="none" w:sz="0" w:space="0" w:color="auto"/>
        <w:right w:val="none" w:sz="0" w:space="0" w:color="auto"/>
      </w:divBdr>
    </w:div>
    <w:div w:id="1779526418">
      <w:bodyDiv w:val="1"/>
      <w:marLeft w:val="0"/>
      <w:marRight w:val="0"/>
      <w:marTop w:val="0"/>
      <w:marBottom w:val="0"/>
      <w:divBdr>
        <w:top w:val="none" w:sz="0" w:space="0" w:color="auto"/>
        <w:left w:val="none" w:sz="0" w:space="0" w:color="auto"/>
        <w:bottom w:val="none" w:sz="0" w:space="0" w:color="auto"/>
        <w:right w:val="none" w:sz="0" w:space="0" w:color="auto"/>
      </w:divBdr>
    </w:div>
    <w:div w:id="1796558138">
      <w:bodyDiv w:val="1"/>
      <w:marLeft w:val="0"/>
      <w:marRight w:val="0"/>
      <w:marTop w:val="0"/>
      <w:marBottom w:val="0"/>
      <w:divBdr>
        <w:top w:val="none" w:sz="0" w:space="0" w:color="auto"/>
        <w:left w:val="none" w:sz="0" w:space="0" w:color="auto"/>
        <w:bottom w:val="none" w:sz="0" w:space="0" w:color="auto"/>
        <w:right w:val="none" w:sz="0" w:space="0" w:color="auto"/>
      </w:divBdr>
      <w:divsChild>
        <w:div w:id="1111825803">
          <w:marLeft w:val="0"/>
          <w:marRight w:val="0"/>
          <w:marTop w:val="0"/>
          <w:marBottom w:val="0"/>
          <w:divBdr>
            <w:top w:val="none" w:sz="0" w:space="0" w:color="auto"/>
            <w:left w:val="none" w:sz="0" w:space="0" w:color="auto"/>
            <w:bottom w:val="none" w:sz="0" w:space="0" w:color="auto"/>
            <w:right w:val="none" w:sz="0" w:space="0" w:color="auto"/>
          </w:divBdr>
        </w:div>
        <w:div w:id="914051153">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786925459">
          <w:marLeft w:val="0"/>
          <w:marRight w:val="0"/>
          <w:marTop w:val="0"/>
          <w:marBottom w:val="0"/>
          <w:divBdr>
            <w:top w:val="none" w:sz="0" w:space="0" w:color="auto"/>
            <w:left w:val="none" w:sz="0" w:space="0" w:color="auto"/>
            <w:bottom w:val="none" w:sz="0" w:space="0" w:color="auto"/>
            <w:right w:val="none" w:sz="0" w:space="0" w:color="auto"/>
          </w:divBdr>
        </w:div>
        <w:div w:id="317996196">
          <w:marLeft w:val="0"/>
          <w:marRight w:val="0"/>
          <w:marTop w:val="0"/>
          <w:marBottom w:val="0"/>
          <w:divBdr>
            <w:top w:val="none" w:sz="0" w:space="0" w:color="auto"/>
            <w:left w:val="none" w:sz="0" w:space="0" w:color="auto"/>
            <w:bottom w:val="none" w:sz="0" w:space="0" w:color="auto"/>
            <w:right w:val="none" w:sz="0" w:space="0" w:color="auto"/>
          </w:divBdr>
        </w:div>
      </w:divsChild>
    </w:div>
    <w:div w:id="1832139307">
      <w:bodyDiv w:val="1"/>
      <w:marLeft w:val="0"/>
      <w:marRight w:val="0"/>
      <w:marTop w:val="0"/>
      <w:marBottom w:val="0"/>
      <w:divBdr>
        <w:top w:val="none" w:sz="0" w:space="0" w:color="auto"/>
        <w:left w:val="none" w:sz="0" w:space="0" w:color="auto"/>
        <w:bottom w:val="none" w:sz="0" w:space="0" w:color="auto"/>
        <w:right w:val="none" w:sz="0" w:space="0" w:color="auto"/>
      </w:divBdr>
    </w:div>
    <w:div w:id="1847674150">
      <w:bodyDiv w:val="1"/>
      <w:marLeft w:val="0"/>
      <w:marRight w:val="0"/>
      <w:marTop w:val="0"/>
      <w:marBottom w:val="0"/>
      <w:divBdr>
        <w:top w:val="none" w:sz="0" w:space="0" w:color="auto"/>
        <w:left w:val="none" w:sz="0" w:space="0" w:color="auto"/>
        <w:bottom w:val="none" w:sz="0" w:space="0" w:color="auto"/>
        <w:right w:val="none" w:sz="0" w:space="0" w:color="auto"/>
      </w:divBdr>
    </w:div>
    <w:div w:id="1867331471">
      <w:bodyDiv w:val="1"/>
      <w:marLeft w:val="0"/>
      <w:marRight w:val="0"/>
      <w:marTop w:val="0"/>
      <w:marBottom w:val="0"/>
      <w:divBdr>
        <w:top w:val="none" w:sz="0" w:space="0" w:color="auto"/>
        <w:left w:val="none" w:sz="0" w:space="0" w:color="auto"/>
        <w:bottom w:val="none" w:sz="0" w:space="0" w:color="auto"/>
        <w:right w:val="none" w:sz="0" w:space="0" w:color="auto"/>
      </w:divBdr>
    </w:div>
    <w:div w:id="1890335647">
      <w:bodyDiv w:val="1"/>
      <w:marLeft w:val="0"/>
      <w:marRight w:val="0"/>
      <w:marTop w:val="0"/>
      <w:marBottom w:val="0"/>
      <w:divBdr>
        <w:top w:val="none" w:sz="0" w:space="0" w:color="auto"/>
        <w:left w:val="none" w:sz="0" w:space="0" w:color="auto"/>
        <w:bottom w:val="none" w:sz="0" w:space="0" w:color="auto"/>
        <w:right w:val="none" w:sz="0" w:space="0" w:color="auto"/>
      </w:divBdr>
    </w:div>
    <w:div w:id="1941067238">
      <w:bodyDiv w:val="1"/>
      <w:marLeft w:val="0"/>
      <w:marRight w:val="0"/>
      <w:marTop w:val="0"/>
      <w:marBottom w:val="0"/>
      <w:divBdr>
        <w:top w:val="none" w:sz="0" w:space="0" w:color="auto"/>
        <w:left w:val="none" w:sz="0" w:space="0" w:color="auto"/>
        <w:bottom w:val="none" w:sz="0" w:space="0" w:color="auto"/>
        <w:right w:val="none" w:sz="0" w:space="0" w:color="auto"/>
      </w:divBdr>
    </w:div>
    <w:div w:id="2010525032">
      <w:bodyDiv w:val="1"/>
      <w:marLeft w:val="0"/>
      <w:marRight w:val="0"/>
      <w:marTop w:val="0"/>
      <w:marBottom w:val="0"/>
      <w:divBdr>
        <w:top w:val="none" w:sz="0" w:space="0" w:color="auto"/>
        <w:left w:val="none" w:sz="0" w:space="0" w:color="auto"/>
        <w:bottom w:val="none" w:sz="0" w:space="0" w:color="auto"/>
        <w:right w:val="none" w:sz="0" w:space="0" w:color="auto"/>
      </w:divBdr>
    </w:div>
    <w:div w:id="2039500971">
      <w:bodyDiv w:val="1"/>
      <w:marLeft w:val="0"/>
      <w:marRight w:val="0"/>
      <w:marTop w:val="0"/>
      <w:marBottom w:val="0"/>
      <w:divBdr>
        <w:top w:val="none" w:sz="0" w:space="0" w:color="auto"/>
        <w:left w:val="none" w:sz="0" w:space="0" w:color="auto"/>
        <w:bottom w:val="none" w:sz="0" w:space="0" w:color="auto"/>
        <w:right w:val="none" w:sz="0" w:space="0" w:color="auto"/>
      </w:divBdr>
      <w:divsChild>
        <w:div w:id="437526025">
          <w:marLeft w:val="0"/>
          <w:marRight w:val="0"/>
          <w:marTop w:val="0"/>
          <w:marBottom w:val="0"/>
          <w:divBdr>
            <w:top w:val="none" w:sz="0" w:space="0" w:color="auto"/>
            <w:left w:val="none" w:sz="0" w:space="0" w:color="auto"/>
            <w:bottom w:val="none" w:sz="0" w:space="0" w:color="auto"/>
            <w:right w:val="none" w:sz="0" w:space="0" w:color="auto"/>
          </w:divBdr>
        </w:div>
        <w:div w:id="1536653463">
          <w:marLeft w:val="0"/>
          <w:marRight w:val="0"/>
          <w:marTop w:val="0"/>
          <w:marBottom w:val="0"/>
          <w:divBdr>
            <w:top w:val="none" w:sz="0" w:space="0" w:color="auto"/>
            <w:left w:val="none" w:sz="0" w:space="0" w:color="auto"/>
            <w:bottom w:val="none" w:sz="0" w:space="0" w:color="auto"/>
            <w:right w:val="none" w:sz="0" w:space="0" w:color="auto"/>
          </w:divBdr>
        </w:div>
        <w:div w:id="1397364552">
          <w:marLeft w:val="0"/>
          <w:marRight w:val="0"/>
          <w:marTop w:val="0"/>
          <w:marBottom w:val="0"/>
          <w:divBdr>
            <w:top w:val="none" w:sz="0" w:space="0" w:color="auto"/>
            <w:left w:val="none" w:sz="0" w:space="0" w:color="auto"/>
            <w:bottom w:val="none" w:sz="0" w:space="0" w:color="auto"/>
            <w:right w:val="none" w:sz="0" w:space="0" w:color="auto"/>
          </w:divBdr>
        </w:div>
        <w:div w:id="845941796">
          <w:marLeft w:val="0"/>
          <w:marRight w:val="0"/>
          <w:marTop w:val="0"/>
          <w:marBottom w:val="0"/>
          <w:divBdr>
            <w:top w:val="none" w:sz="0" w:space="0" w:color="auto"/>
            <w:left w:val="none" w:sz="0" w:space="0" w:color="auto"/>
            <w:bottom w:val="none" w:sz="0" w:space="0" w:color="auto"/>
            <w:right w:val="none" w:sz="0" w:space="0" w:color="auto"/>
          </w:divBdr>
        </w:div>
        <w:div w:id="1032150028">
          <w:marLeft w:val="0"/>
          <w:marRight w:val="0"/>
          <w:marTop w:val="0"/>
          <w:marBottom w:val="0"/>
          <w:divBdr>
            <w:top w:val="none" w:sz="0" w:space="0" w:color="auto"/>
            <w:left w:val="none" w:sz="0" w:space="0" w:color="auto"/>
            <w:bottom w:val="none" w:sz="0" w:space="0" w:color="auto"/>
            <w:right w:val="none" w:sz="0" w:space="0" w:color="auto"/>
          </w:divBdr>
        </w:div>
        <w:div w:id="1407066728">
          <w:marLeft w:val="0"/>
          <w:marRight w:val="0"/>
          <w:marTop w:val="0"/>
          <w:marBottom w:val="0"/>
          <w:divBdr>
            <w:top w:val="none" w:sz="0" w:space="0" w:color="auto"/>
            <w:left w:val="none" w:sz="0" w:space="0" w:color="auto"/>
            <w:bottom w:val="none" w:sz="0" w:space="0" w:color="auto"/>
            <w:right w:val="none" w:sz="0" w:space="0" w:color="auto"/>
          </w:divBdr>
        </w:div>
      </w:divsChild>
    </w:div>
    <w:div w:id="2040356261">
      <w:bodyDiv w:val="1"/>
      <w:marLeft w:val="0"/>
      <w:marRight w:val="0"/>
      <w:marTop w:val="0"/>
      <w:marBottom w:val="0"/>
      <w:divBdr>
        <w:top w:val="none" w:sz="0" w:space="0" w:color="auto"/>
        <w:left w:val="none" w:sz="0" w:space="0" w:color="auto"/>
        <w:bottom w:val="none" w:sz="0" w:space="0" w:color="auto"/>
        <w:right w:val="none" w:sz="0" w:space="0" w:color="auto"/>
      </w:divBdr>
    </w:div>
    <w:div w:id="2063794496">
      <w:bodyDiv w:val="1"/>
      <w:marLeft w:val="0"/>
      <w:marRight w:val="0"/>
      <w:marTop w:val="0"/>
      <w:marBottom w:val="0"/>
      <w:divBdr>
        <w:top w:val="none" w:sz="0" w:space="0" w:color="auto"/>
        <w:left w:val="none" w:sz="0" w:space="0" w:color="auto"/>
        <w:bottom w:val="none" w:sz="0" w:space="0" w:color="auto"/>
        <w:right w:val="none" w:sz="0" w:space="0" w:color="auto"/>
      </w:divBdr>
    </w:div>
    <w:div w:id="2087336135">
      <w:bodyDiv w:val="1"/>
      <w:marLeft w:val="0"/>
      <w:marRight w:val="0"/>
      <w:marTop w:val="0"/>
      <w:marBottom w:val="0"/>
      <w:divBdr>
        <w:top w:val="none" w:sz="0" w:space="0" w:color="auto"/>
        <w:left w:val="none" w:sz="0" w:space="0" w:color="auto"/>
        <w:bottom w:val="none" w:sz="0" w:space="0" w:color="auto"/>
        <w:right w:val="none" w:sz="0" w:space="0" w:color="auto"/>
      </w:divBdr>
    </w:div>
    <w:div w:id="2087604204">
      <w:bodyDiv w:val="1"/>
      <w:marLeft w:val="0"/>
      <w:marRight w:val="0"/>
      <w:marTop w:val="0"/>
      <w:marBottom w:val="0"/>
      <w:divBdr>
        <w:top w:val="none" w:sz="0" w:space="0" w:color="auto"/>
        <w:left w:val="none" w:sz="0" w:space="0" w:color="auto"/>
        <w:bottom w:val="none" w:sz="0" w:space="0" w:color="auto"/>
        <w:right w:val="none" w:sz="0" w:space="0" w:color="auto"/>
      </w:divBdr>
    </w:div>
    <w:div w:id="2090998792">
      <w:bodyDiv w:val="1"/>
      <w:marLeft w:val="0"/>
      <w:marRight w:val="0"/>
      <w:marTop w:val="0"/>
      <w:marBottom w:val="0"/>
      <w:divBdr>
        <w:top w:val="none" w:sz="0" w:space="0" w:color="auto"/>
        <w:left w:val="none" w:sz="0" w:space="0" w:color="auto"/>
        <w:bottom w:val="none" w:sz="0" w:space="0" w:color="auto"/>
        <w:right w:val="none" w:sz="0" w:space="0" w:color="auto"/>
      </w:divBdr>
    </w:div>
    <w:div w:id="2126074239">
      <w:bodyDiv w:val="1"/>
      <w:marLeft w:val="0"/>
      <w:marRight w:val="0"/>
      <w:marTop w:val="0"/>
      <w:marBottom w:val="0"/>
      <w:divBdr>
        <w:top w:val="none" w:sz="0" w:space="0" w:color="auto"/>
        <w:left w:val="none" w:sz="0" w:space="0" w:color="auto"/>
        <w:bottom w:val="none" w:sz="0" w:space="0" w:color="auto"/>
        <w:right w:val="none" w:sz="0" w:space="0" w:color="auto"/>
      </w:divBdr>
    </w:div>
    <w:div w:id="2137985016">
      <w:bodyDiv w:val="1"/>
      <w:marLeft w:val="0"/>
      <w:marRight w:val="0"/>
      <w:marTop w:val="0"/>
      <w:marBottom w:val="0"/>
      <w:divBdr>
        <w:top w:val="none" w:sz="0" w:space="0" w:color="auto"/>
        <w:left w:val="none" w:sz="0" w:space="0" w:color="auto"/>
        <w:bottom w:val="none" w:sz="0" w:space="0" w:color="auto"/>
        <w:right w:val="none" w:sz="0" w:space="0" w:color="auto"/>
      </w:divBdr>
    </w:div>
    <w:div w:id="214114571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Counseling%20Center\Training\Curriculim\CTC.Resource.Master.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F6F49B772C64AA0AA8CA234EAF07159"/>
        <w:category>
          <w:name w:val="General"/>
          <w:gallery w:val="placeholder"/>
        </w:category>
        <w:types>
          <w:type w:val="bbPlcHdr"/>
        </w:types>
        <w:behaviors>
          <w:behavior w:val="content"/>
        </w:behaviors>
        <w:guid w:val="{A4015261-3E72-44DB-B628-62E0CE8F8895}"/>
      </w:docPartPr>
      <w:docPartBody>
        <w:p w:rsidR="00C77DCA" w:rsidRDefault="00C77DCA">
          <w:pPr>
            <w:pStyle w:val="CF6F49B772C64AA0AA8CA234EAF07159"/>
          </w:pPr>
          <w:r w:rsidRPr="005A0ACE">
            <w:rPr>
              <w:rStyle w:val="PlaceholderText"/>
            </w:rPr>
            <w:t>[Title]</w:t>
          </w:r>
        </w:p>
      </w:docPartBody>
    </w:docPart>
    <w:docPart>
      <w:docPartPr>
        <w:name w:val="20BABDFD32404366A781F08125CAB40D"/>
        <w:category>
          <w:name w:val="General"/>
          <w:gallery w:val="placeholder"/>
        </w:category>
        <w:types>
          <w:type w:val="bbPlcHdr"/>
        </w:types>
        <w:behaviors>
          <w:behavior w:val="content"/>
        </w:behaviors>
        <w:guid w:val="{CDF5D87C-26D4-4939-9F83-90DD0F85D345}"/>
      </w:docPartPr>
      <w:docPartBody>
        <w:p w:rsidR="00C77DCA" w:rsidRDefault="00C77DCA">
          <w:pPr>
            <w:pStyle w:val="20BABDFD32404366A781F08125CAB40D"/>
          </w:pPr>
          <w:r w:rsidRPr="005A0ACE">
            <w:rPr>
              <w:rStyle w:val="PlaceholderText"/>
            </w:rPr>
            <w:t>[Comments]</w:t>
          </w:r>
        </w:p>
      </w:docPartBody>
    </w:docPart>
    <w:docPart>
      <w:docPartPr>
        <w:name w:val="7E2C87FB63884809AAB4EFFD1D8FE17E"/>
        <w:category>
          <w:name w:val="General"/>
          <w:gallery w:val="placeholder"/>
        </w:category>
        <w:types>
          <w:type w:val="bbPlcHdr"/>
        </w:types>
        <w:behaviors>
          <w:behavior w:val="content"/>
        </w:behaviors>
        <w:guid w:val="{857D9F29-D8AB-4BAE-A9F5-E188FC2A4D1C}"/>
      </w:docPartPr>
      <w:docPartBody>
        <w:p w:rsidR="00C77DCA" w:rsidRDefault="00C77DCA">
          <w:pPr>
            <w:pStyle w:val="7E2C87FB63884809AAB4EFFD1D8FE17E"/>
          </w:pPr>
          <w:r w:rsidRPr="005A0ACE">
            <w:rPr>
              <w:rStyle w:val="PlaceholderText"/>
            </w:rPr>
            <w:t>[Comments]</w:t>
          </w:r>
        </w:p>
      </w:docPartBody>
    </w:docPart>
    <w:docPart>
      <w:docPartPr>
        <w:name w:val="7B9D9E0F08454EE5B8D66538D1603113"/>
        <w:category>
          <w:name w:val="General"/>
          <w:gallery w:val="placeholder"/>
        </w:category>
        <w:types>
          <w:type w:val="bbPlcHdr"/>
        </w:types>
        <w:behaviors>
          <w:behavior w:val="content"/>
        </w:behaviors>
        <w:guid w:val="{C0E66AA0-025A-4268-8F38-67608CD2E556}"/>
      </w:docPartPr>
      <w:docPartBody>
        <w:p w:rsidR="00C77DCA" w:rsidRDefault="00C77DCA">
          <w:pPr>
            <w:pStyle w:val="7B9D9E0F08454EE5B8D66538D1603113"/>
          </w:pPr>
          <w:r w:rsidRPr="005A0AC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C77DCA"/>
    <w:rsid w:val="00A0458C"/>
    <w:rsid w:val="00C77DCA"/>
    <w:rsid w:val="00D9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D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7DCA"/>
    <w:rPr>
      <w:color w:val="808080"/>
    </w:rPr>
  </w:style>
  <w:style w:type="paragraph" w:customStyle="1" w:styleId="CF6F49B772C64AA0AA8CA234EAF07159">
    <w:name w:val="CF6F49B772C64AA0AA8CA234EAF07159"/>
    <w:rsid w:val="00C77DCA"/>
  </w:style>
  <w:style w:type="paragraph" w:customStyle="1" w:styleId="20BABDFD32404366A781F08125CAB40D">
    <w:name w:val="20BABDFD32404366A781F08125CAB40D"/>
    <w:rsid w:val="00C77DCA"/>
  </w:style>
  <w:style w:type="paragraph" w:customStyle="1" w:styleId="7E2C87FB63884809AAB4EFFD1D8FE17E">
    <w:name w:val="7E2C87FB63884809AAB4EFFD1D8FE17E"/>
    <w:rsid w:val="00C77DCA"/>
  </w:style>
  <w:style w:type="paragraph" w:customStyle="1" w:styleId="7B9D9E0F08454EE5B8D66538D1603113">
    <w:name w:val="7B9D9E0F08454EE5B8D66538D1603113"/>
    <w:rsid w:val="00C77D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E4D07-064B-47BF-BDB5-0F4A0CF1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CTC.Resource.Master.V2.dotx</Template>
  <TotalTime>12</TotalTime>
  <Pages>14</Pages>
  <Words>4933</Words>
  <Characters>28119</Characters>
  <Application>Microsoft Office Word</Application>
  <DocSecurity>0</DocSecurity>
  <Lines>234</Lines>
  <Paragraphs>65</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X-Ray Questions</vt:lpstr>
      <vt:lpstr>Introduction</vt:lpstr>
      <vt:lpstr>    1.	What do you love? Hate? </vt:lpstr>
      <vt:lpstr>    2.		What do you want, desire, crave, lust, and wish for? What desires do you ser</vt:lpstr>
      <vt:lpstr>    3.	What do you seek, aim for, pursue? What are your goals and expectations? </vt:lpstr>
      <vt:lpstr>    4.	Where do you bank your hopes? </vt:lpstr>
      <vt:lpstr>    5.	What do you fear? What do you not want? What do you tend to worry about? </vt:lpstr>
      <vt:lpstr>    6.	What do you feel like doing? </vt:lpstr>
      <vt:lpstr>    7.	What do you think you need? What are your “felt needs”? </vt:lpstr>
      <vt:lpstr>    8.	What are your plans, agendas, strategies, and intentions designed to accompli</vt:lpstr>
      <vt:lpstr>    9.	What makes you tick? What sun does your planet revolve around? Where do you </vt:lpstr>
      <vt:lpstr>    10.	Where do you find refuge, safety, comfort, escape, pleasure, security? </vt:lpstr>
      <vt:lpstr>    11.	What or who do you trust? </vt:lpstr>
      <vt:lpstr>    12.	Whose performance matters? On whose shoulders does the well-being of your w</vt:lpstr>
      <vt:lpstr>    13.	Who must you please? Whose opinion of you counts? From whom do you desire ap</vt:lpstr>
      <vt:lpstr>    14.	Who are your role models? What kind of person do you think you ought to be </vt:lpstr>
      <vt:lpstr>    15.	On your deathbed, what would sum up your life as worthwhile? What gives your</vt:lpstr>
      <vt:lpstr>    16. How do you define and weigh success or failure, right or wrong, desirable o</vt:lpstr>
      <vt:lpstr>    17.	What would make you feel rich, secure, prosperous? What must you get to mak</vt:lpstr>
      <vt:lpstr>    18.	What would bring you the greatest pleasure, happiness and delight? The great</vt:lpstr>
      <vt:lpstr>    19.	Whose coming into political power would make everything better? </vt:lpstr>
      <vt:lpstr>    20.	Whose victory or success would make your life happy? How do you define victo</vt:lpstr>
      <vt:lpstr>    21.	What do you see as your rights? What do you feel entitled to? </vt:lpstr>
      <vt:lpstr>    22.	In what situations do you feel pressured or tense? Confident and relaxed? Wh</vt:lpstr>
      <vt:lpstr>    23. What do you want to get out of life? What payoff do you seek out of the thi</vt:lpstr>
      <vt:lpstr>    24.	What do you pray for? </vt:lpstr>
      <vt:lpstr>    25. What do you think about most often? What preoccupies or obsesses you? In the</vt:lpstr>
      <vt:lpstr>    26.	What do you talk about? What is important to you? What attitudes do you comm</vt:lpstr>
      <vt:lpstr>    27.	How do you spend your time? What are your priorities? </vt:lpstr>
      <vt:lpstr>    28.	What are your characteristic fantasies, either pleasurable or fearful? Daydr</vt:lpstr>
      <vt:lpstr>    29.	What are the functional beliefs that control how you interpret your life and</vt:lpstr>
      <vt:lpstr>    30.	What are your idols or false gods? In what do you place your trust, or set y</vt:lpstr>
      <vt:lpstr>    31.	How do you live for yourself? </vt:lpstr>
      <vt:lpstr>    32.	How do you live as a slave of the devil? </vt:lpstr>
      <vt:lpstr>    33. How do you implicitly say, “If only....” (to get what you want, avoid what y</vt:lpstr>
      <vt:lpstr>    34.	What instinctively seems and feels right to you? What are your opinions, thi</vt:lpstr>
      <vt:lpstr>    35. Where do you find your identity? How do you define who you are? </vt:lpstr>
    </vt:vector>
  </TitlesOfParts>
  <Manager>Russ Kennedy</Manager>
  <Company>Chapel Counseling Center</Company>
  <LinksUpToDate>false</LinksUpToDate>
  <CharactersWithSpaces>32987</CharactersWithSpaces>
  <SharedDoc>false</SharedDoc>
  <HLinks>
    <vt:vector size="72" baseType="variant">
      <vt:variant>
        <vt:i4>1835069</vt:i4>
      </vt:variant>
      <vt:variant>
        <vt:i4>68</vt:i4>
      </vt:variant>
      <vt:variant>
        <vt:i4>0</vt:i4>
      </vt:variant>
      <vt:variant>
        <vt:i4>5</vt:i4>
      </vt:variant>
      <vt:variant>
        <vt:lpwstr/>
      </vt:variant>
      <vt:variant>
        <vt:lpwstr>_Toc183670855</vt:lpwstr>
      </vt:variant>
      <vt:variant>
        <vt:i4>1835069</vt:i4>
      </vt:variant>
      <vt:variant>
        <vt:i4>62</vt:i4>
      </vt:variant>
      <vt:variant>
        <vt:i4>0</vt:i4>
      </vt:variant>
      <vt:variant>
        <vt:i4>5</vt:i4>
      </vt:variant>
      <vt:variant>
        <vt:lpwstr/>
      </vt:variant>
      <vt:variant>
        <vt:lpwstr>_Toc183670854</vt:lpwstr>
      </vt:variant>
      <vt:variant>
        <vt:i4>1835069</vt:i4>
      </vt:variant>
      <vt:variant>
        <vt:i4>56</vt:i4>
      </vt:variant>
      <vt:variant>
        <vt:i4>0</vt:i4>
      </vt:variant>
      <vt:variant>
        <vt:i4>5</vt:i4>
      </vt:variant>
      <vt:variant>
        <vt:lpwstr/>
      </vt:variant>
      <vt:variant>
        <vt:lpwstr>_Toc183670853</vt:lpwstr>
      </vt:variant>
      <vt:variant>
        <vt:i4>1835069</vt:i4>
      </vt:variant>
      <vt:variant>
        <vt:i4>50</vt:i4>
      </vt:variant>
      <vt:variant>
        <vt:i4>0</vt:i4>
      </vt:variant>
      <vt:variant>
        <vt:i4>5</vt:i4>
      </vt:variant>
      <vt:variant>
        <vt:lpwstr/>
      </vt:variant>
      <vt:variant>
        <vt:lpwstr>_Toc183670852</vt:lpwstr>
      </vt:variant>
      <vt:variant>
        <vt:i4>1835069</vt:i4>
      </vt:variant>
      <vt:variant>
        <vt:i4>44</vt:i4>
      </vt:variant>
      <vt:variant>
        <vt:i4>0</vt:i4>
      </vt:variant>
      <vt:variant>
        <vt:i4>5</vt:i4>
      </vt:variant>
      <vt:variant>
        <vt:lpwstr/>
      </vt:variant>
      <vt:variant>
        <vt:lpwstr>_Toc183670851</vt:lpwstr>
      </vt:variant>
      <vt:variant>
        <vt:i4>1835069</vt:i4>
      </vt:variant>
      <vt:variant>
        <vt:i4>38</vt:i4>
      </vt:variant>
      <vt:variant>
        <vt:i4>0</vt:i4>
      </vt:variant>
      <vt:variant>
        <vt:i4>5</vt:i4>
      </vt:variant>
      <vt:variant>
        <vt:lpwstr/>
      </vt:variant>
      <vt:variant>
        <vt:lpwstr>_Toc183670850</vt:lpwstr>
      </vt:variant>
      <vt:variant>
        <vt:i4>1900605</vt:i4>
      </vt:variant>
      <vt:variant>
        <vt:i4>32</vt:i4>
      </vt:variant>
      <vt:variant>
        <vt:i4>0</vt:i4>
      </vt:variant>
      <vt:variant>
        <vt:i4>5</vt:i4>
      </vt:variant>
      <vt:variant>
        <vt:lpwstr/>
      </vt:variant>
      <vt:variant>
        <vt:lpwstr>_Toc183670849</vt:lpwstr>
      </vt:variant>
      <vt:variant>
        <vt:i4>1900605</vt:i4>
      </vt:variant>
      <vt:variant>
        <vt:i4>26</vt:i4>
      </vt:variant>
      <vt:variant>
        <vt:i4>0</vt:i4>
      </vt:variant>
      <vt:variant>
        <vt:i4>5</vt:i4>
      </vt:variant>
      <vt:variant>
        <vt:lpwstr/>
      </vt:variant>
      <vt:variant>
        <vt:lpwstr>_Toc183670848</vt:lpwstr>
      </vt:variant>
      <vt:variant>
        <vt:i4>1900605</vt:i4>
      </vt:variant>
      <vt:variant>
        <vt:i4>20</vt:i4>
      </vt:variant>
      <vt:variant>
        <vt:i4>0</vt:i4>
      </vt:variant>
      <vt:variant>
        <vt:i4>5</vt:i4>
      </vt:variant>
      <vt:variant>
        <vt:lpwstr/>
      </vt:variant>
      <vt:variant>
        <vt:lpwstr>_Toc183670847</vt:lpwstr>
      </vt:variant>
      <vt:variant>
        <vt:i4>1900605</vt:i4>
      </vt:variant>
      <vt:variant>
        <vt:i4>14</vt:i4>
      </vt:variant>
      <vt:variant>
        <vt:i4>0</vt:i4>
      </vt:variant>
      <vt:variant>
        <vt:i4>5</vt:i4>
      </vt:variant>
      <vt:variant>
        <vt:lpwstr/>
      </vt:variant>
      <vt:variant>
        <vt:lpwstr>_Toc183670846</vt:lpwstr>
      </vt:variant>
      <vt:variant>
        <vt:i4>1900605</vt:i4>
      </vt:variant>
      <vt:variant>
        <vt:i4>8</vt:i4>
      </vt:variant>
      <vt:variant>
        <vt:i4>0</vt:i4>
      </vt:variant>
      <vt:variant>
        <vt:i4>5</vt:i4>
      </vt:variant>
      <vt:variant>
        <vt:lpwstr/>
      </vt:variant>
      <vt:variant>
        <vt:lpwstr>_Toc183670845</vt:lpwstr>
      </vt:variant>
      <vt:variant>
        <vt:i4>1900605</vt:i4>
      </vt:variant>
      <vt:variant>
        <vt:i4>2</vt:i4>
      </vt:variant>
      <vt:variant>
        <vt:i4>0</vt:i4>
      </vt:variant>
      <vt:variant>
        <vt:i4>5</vt:i4>
      </vt:variant>
      <vt:variant>
        <vt:lpwstr/>
      </vt:variant>
      <vt:variant>
        <vt:lpwstr>_Toc183670844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X-Ray Questions</dc:title>
  <dc:subject>Counseling Training Resources</dc:subject>
  <dc:creator>Dr. David Powlison</dc:creator>
  <cp:keywords>CTC;Resources</cp:keywords>
  <dc:description>Resources</dc:description>
  <cp:lastModifiedBy>Russ Kennedy</cp:lastModifiedBy>
  <cp:revision>5</cp:revision>
  <cp:lastPrinted>2016-04-20T08:17:00Z</cp:lastPrinted>
  <dcterms:created xsi:type="dcterms:W3CDTF">2010-02-10T16:19:00Z</dcterms:created>
  <dcterms:modified xsi:type="dcterms:W3CDTF">2016-04-20T08:18:00Z</dcterms:modified>
  <cp:category>Resources</cp:category>
</cp:coreProperties>
</file>